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5F1458">
        <w:rPr>
          <w:rFonts w:ascii="돋움체" w:hAnsi="돋움체"/>
          <w:sz w:val="48"/>
          <w:lang w:eastAsia="ko-KR"/>
        </w:rPr>
        <w:t>2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5F1458">
        <w:rPr>
          <w:rFonts w:hint="eastAsia"/>
          <w:b/>
          <w:sz w:val="48"/>
          <w:lang w:eastAsia="ko-KR"/>
        </w:rPr>
        <w:t>2</w:t>
      </w:r>
      <w:r w:rsidR="005F1458">
        <w:rPr>
          <w:b/>
          <w:sz w:val="48"/>
          <w:lang w:eastAsia="ko-KR"/>
        </w:rPr>
        <w:t>0151597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5F1458">
        <w:rPr>
          <w:rFonts w:hint="eastAsia"/>
          <w:b/>
          <w:sz w:val="48"/>
          <w:lang w:eastAsia="ko-KR"/>
        </w:rPr>
        <w:t>임준묵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23532A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23532A">
        <w:rPr>
          <w:noProof/>
          <w:lang w:eastAsia="ko-KR"/>
        </w:rPr>
        <w:t>1.</w:t>
      </w:r>
      <w:r w:rsidR="0023532A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23532A">
        <w:rPr>
          <w:noProof/>
          <w:lang w:eastAsia="ko-KR"/>
        </w:rPr>
        <w:t>프로그램</w:t>
      </w:r>
      <w:r w:rsidR="0023532A">
        <w:rPr>
          <w:noProof/>
          <w:lang w:eastAsia="ko-KR"/>
        </w:rPr>
        <w:t xml:space="preserve"> </w:t>
      </w:r>
      <w:r w:rsidR="0023532A">
        <w:rPr>
          <w:noProof/>
          <w:lang w:eastAsia="ko-KR"/>
        </w:rPr>
        <w:t>개요</w:t>
      </w:r>
      <w:r w:rsidR="0023532A">
        <w:rPr>
          <w:noProof/>
          <w:lang w:eastAsia="ko-KR"/>
        </w:rPr>
        <w:tab/>
      </w:r>
      <w:r w:rsidR="0023532A">
        <w:rPr>
          <w:noProof/>
        </w:rPr>
        <w:fldChar w:fldCharType="begin"/>
      </w:r>
      <w:r w:rsidR="0023532A">
        <w:rPr>
          <w:noProof/>
          <w:lang w:eastAsia="ko-KR"/>
        </w:rPr>
        <w:instrText xml:space="preserve"> PAGEREF _Toc5462316 \h </w:instrText>
      </w:r>
      <w:r w:rsidR="0023532A">
        <w:rPr>
          <w:noProof/>
        </w:rPr>
      </w:r>
      <w:r w:rsidR="0023532A">
        <w:rPr>
          <w:noProof/>
        </w:rPr>
        <w:fldChar w:fldCharType="separate"/>
      </w:r>
      <w:r w:rsidR="0023532A">
        <w:rPr>
          <w:noProof/>
          <w:lang w:eastAsia="ko-KR"/>
        </w:rPr>
        <w:t>4</w:t>
      </w:r>
      <w:r w:rsidR="0023532A">
        <w:rPr>
          <w:noProof/>
        </w:rPr>
        <w:fldChar w:fldCharType="end"/>
      </w:r>
    </w:p>
    <w:p w:rsidR="0023532A" w:rsidRDefault="002353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모듈</w:t>
      </w:r>
      <w:r w:rsidRPr="00326925">
        <w:rPr>
          <w:bCs/>
          <w:noProof/>
          <w:lang w:eastAsia="ko-KR"/>
        </w:rPr>
        <w:t xml:space="preserve"> </w:t>
      </w:r>
      <w:r w:rsidRPr="00326925">
        <w:rPr>
          <w:bCs/>
          <w:noProof/>
          <w:lang w:eastAsia="ko-KR"/>
        </w:rPr>
        <w:t>정의</w:t>
      </w:r>
      <w:r w:rsidRPr="00326925">
        <w:rPr>
          <w:bCs/>
          <w:noProof/>
          <w:lang w:eastAsia="ko-KR"/>
        </w:rPr>
        <w:t>(20151597.c)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모듈</w:t>
      </w:r>
      <w:r w:rsidRPr="00326925">
        <w:rPr>
          <w:bCs/>
          <w:noProof/>
          <w:lang w:eastAsia="ko-KR"/>
        </w:rPr>
        <w:t xml:space="preserve"> </w:t>
      </w:r>
      <w:r w:rsidRPr="00326925">
        <w:rPr>
          <w:bCs/>
          <w:noProof/>
          <w:lang w:eastAsia="ko-KR"/>
        </w:rPr>
        <w:t>이름</w:t>
      </w:r>
      <w:r w:rsidRPr="00326925">
        <w:rPr>
          <w:bCs/>
          <w:noProof/>
          <w:lang w:eastAsia="ko-KR"/>
        </w:rPr>
        <w:t xml:space="preserve"> : void print_help()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모듈</w:t>
      </w:r>
      <w:r w:rsidRPr="00326925">
        <w:rPr>
          <w:bCs/>
          <w:noProof/>
          <w:lang w:eastAsia="ko-KR"/>
        </w:rPr>
        <w:t xml:space="preserve"> </w:t>
      </w:r>
      <w:r w:rsidRPr="00326925">
        <w:rPr>
          <w:bCs/>
          <w:noProof/>
          <w:lang w:eastAsia="ko-KR"/>
        </w:rPr>
        <w:t>이름</w:t>
      </w:r>
      <w:r w:rsidRPr="00326925">
        <w:rPr>
          <w:bCs/>
          <w:noProof/>
          <w:lang w:eastAsia="ko-KR"/>
        </w:rPr>
        <w:t>: void type_filename(char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모듈이름</w:t>
      </w:r>
      <w:r w:rsidRPr="00326925">
        <w:rPr>
          <w:bCs/>
          <w:noProof/>
          <w:lang w:eastAsia="ko-KR"/>
        </w:rPr>
        <w:t>:  hash *return_opcode_node(hash **header, char *opcode)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모듈이름</w:t>
      </w:r>
      <w:r w:rsidRPr="00326925">
        <w:rPr>
          <w:bCs/>
          <w:noProof/>
          <w:lang w:eastAsia="ko-KR"/>
        </w:rPr>
        <w:t>: symbol *search_symbol_table(char *ssymbol, symbol **header)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모듈이름</w:t>
      </w:r>
      <w:r w:rsidRPr="00326925">
        <w:rPr>
          <w:bCs/>
          <w:noProof/>
          <w:lang w:eastAsia="ko-KR"/>
        </w:rPr>
        <w:t>: symbol *create_symbol_node(char *ssymbol, int 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모듈이름</w:t>
      </w:r>
      <w:r>
        <w:rPr>
          <w:noProof/>
          <w:lang w:eastAsia="ko-KR"/>
        </w:rPr>
        <w:t xml:space="preserve"> : void print_symbol_table(symbol **header)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Void make_symbol_table(symbol **header, int addr, char *ssymbol)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format2(char *opcode, char *operand)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format3(char *opcode, int nixbpe, int disp)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format4(char *opcode, int nixbpe, int disp)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pass1(char *file_name, int *length, int *base_address, symbol **symbol_header, hash **hash_header, int *object_code_len)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pass2(char *file_name, int *length, int *base_address, symbol **symbol_header, hash **hash_header, int *object_code_len)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23532A" w:rsidRDefault="002353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bCs/>
          <w:noProof/>
          <w:lang w:eastAsia="ko-KR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326925">
        <w:rPr>
          <w:bCs/>
          <w:noProof/>
          <w:lang w:eastAsia="ko-KR"/>
        </w:rPr>
        <w:t>구조체</w:t>
      </w:r>
      <w:r w:rsidRPr="00326925">
        <w:rPr>
          <w:bCs/>
          <w:noProof/>
          <w:lang w:eastAsia="ko-KR"/>
        </w:rPr>
        <w:t xml:space="preserve"> </w:t>
      </w:r>
      <w:r w:rsidRPr="00326925">
        <w:rPr>
          <w:bCs/>
          <w:noProof/>
          <w:lang w:eastAsia="ko-KR"/>
        </w:rPr>
        <w:t>정의</w:t>
      </w:r>
      <w:r w:rsidRPr="00326925">
        <w:rPr>
          <w:bCs/>
          <w:noProof/>
          <w:lang w:eastAsia="ko-KR"/>
        </w:rPr>
        <w:t>(20151597.h)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23532A" w:rsidRDefault="002353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Symbol </w:t>
      </w:r>
      <w:r>
        <w:rPr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선언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_Toc5462358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532A" w:rsidRDefault="0023532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326925">
        <w:rPr>
          <w:iCs/>
          <w:noProof/>
          <w:lang w:eastAsia="ko-KR"/>
        </w:rPr>
        <w:t>4.1.3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구성원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532A" w:rsidRDefault="002353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5462316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Pr="00A52483" w:rsidRDefault="00A52483" w:rsidP="00A52483">
      <w:pPr>
        <w:ind w:left="720"/>
        <w:rPr>
          <w:lang w:eastAsia="ko-KR"/>
        </w:rPr>
      </w:pPr>
      <w:r w:rsidRPr="00A52483">
        <w:rPr>
          <w:sz w:val="24"/>
          <w:szCs w:val="24"/>
          <w:lang w:eastAsia="ko-KR"/>
        </w:rPr>
        <w:t>.asm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assemble 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.lst </w:t>
      </w:r>
      <w:r>
        <w:rPr>
          <w:rFonts w:hint="eastAsia"/>
          <w:sz w:val="24"/>
          <w:szCs w:val="24"/>
          <w:lang w:eastAsia="ko-KR"/>
        </w:rPr>
        <w:t>파일과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.obj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5462317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Default="00593B35" w:rsidP="003842A2">
      <w:pPr>
        <w:pStyle w:val="2"/>
        <w:rPr>
          <w:sz w:val="24"/>
          <w:szCs w:val="24"/>
          <w:lang w:eastAsia="ko-KR"/>
        </w:rPr>
      </w:pPr>
      <w:bookmarkStart w:id="3" w:name="_Toc5462318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23532A" w:rsidRPr="0023532A" w:rsidRDefault="0002496D" w:rsidP="0023532A">
      <w:pPr>
        <w:rPr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299085</wp:posOffset>
                </wp:positionV>
                <wp:extent cx="2352675" cy="5276850"/>
                <wp:effectExtent l="57150" t="0" r="333375" b="9525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5276850"/>
                          <a:chOff x="0" y="0"/>
                          <a:chExt cx="2352675" cy="527685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552450" y="1333500"/>
                            <a:ext cx="5619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2483" w:rsidRDefault="00A52483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꺾인 연결선 4"/>
                        <wps:cNvCnPr/>
                        <wps:spPr>
                          <a:xfrm flipV="1">
                            <a:off x="0" y="1447800"/>
                            <a:ext cx="552450" cy="266700"/>
                          </a:xfrm>
                          <a:prstGeom prst="bentConnector3">
                            <a:avLst>
                              <a:gd name="adj1" fmla="val -86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100" y="1162050"/>
                            <a:ext cx="295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2483" w:rsidRPr="00A52483" w:rsidRDefault="00A52483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A52483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71525" y="771525"/>
                            <a:ext cx="695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2483" w:rsidRDefault="00A52483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assemble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꺾인 연결선 7"/>
                        <wps:cNvCnPr/>
                        <wps:spPr>
                          <a:xfrm flipV="1">
                            <a:off x="266700" y="904875"/>
                            <a:ext cx="476250" cy="914400"/>
                          </a:xfrm>
                          <a:prstGeom prst="bentConnector3">
                            <a:avLst>
                              <a:gd name="adj1" fmla="val 18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57175" y="571500"/>
                            <a:ext cx="3238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2483" w:rsidRPr="00A52483" w:rsidRDefault="00A52483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A52483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42975" y="219075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2483" w:rsidRDefault="00A52483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꺾인 연결선 10"/>
                        <wps:cNvCnPr/>
                        <wps:spPr>
                          <a:xfrm flipV="1">
                            <a:off x="257175" y="333375"/>
                            <a:ext cx="676275" cy="1590675"/>
                          </a:xfrm>
                          <a:prstGeom prst="bentConnector3">
                            <a:avLst>
                              <a:gd name="adj1" fmla="val -2605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8125" y="0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52483" w:rsidRPr="00A52483" w:rsidRDefault="00A52483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A52483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꺾인 연결선 13"/>
                        <wps:cNvCnPr/>
                        <wps:spPr>
                          <a:xfrm>
                            <a:off x="1123950" y="1485900"/>
                            <a:ext cx="638175" cy="3790950"/>
                          </a:xfrm>
                          <a:prstGeom prst="bentConnector3">
                            <a:avLst>
                              <a:gd name="adj1" fmla="val 1815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꺾인 연결선 14"/>
                        <wps:cNvCnPr/>
                        <wps:spPr>
                          <a:xfrm>
                            <a:off x="1485900" y="933450"/>
                            <a:ext cx="295275" cy="4162425"/>
                          </a:xfrm>
                          <a:prstGeom prst="bentConnector3">
                            <a:avLst>
                              <a:gd name="adj1" fmla="val 2138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꺾인 연결선 15"/>
                        <wps:cNvCnPr/>
                        <wps:spPr>
                          <a:xfrm>
                            <a:off x="1743075" y="371475"/>
                            <a:ext cx="57150" cy="4495800"/>
                          </a:xfrm>
                          <a:prstGeom prst="bentConnector3">
                            <a:avLst>
                              <a:gd name="adj1" fmla="val 159869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28725" y="1238250"/>
                            <a:ext cx="676275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3A9A" w:rsidRDefault="00B83A9A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파</w:t>
                              </w:r>
                              <w:r>
                                <w:rPr>
                                  <w:lang w:eastAsia="ko-KR"/>
                                </w:rPr>
                                <w:t>일이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없</w:t>
                              </w:r>
                              <w:r>
                                <w:rPr>
                                  <w:lang w:eastAsia="ko-KR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경</w:t>
                              </w:r>
                              <w:r>
                                <w:rPr>
                                  <w:lang w:eastAsia="ko-KR"/>
                                </w:rPr>
                                <w:t>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90675" y="723900"/>
                            <a:ext cx="7620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3A9A" w:rsidRPr="00B83A9A" w:rsidRDefault="00B83A9A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.asm 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파</w:t>
                              </w:r>
                              <w:r w:rsidRPr="00B83A9A"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  <w:t>일이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아</w:t>
                              </w:r>
                              <w:r w:rsidRPr="00B83A9A"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  <w:t>닌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경</w:t>
                              </w:r>
                              <w:r w:rsidRPr="00B83A9A"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  <w:t>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26" style="position:absolute;margin-left:218.25pt;margin-top:23.55pt;width:185.25pt;height:415.5pt;z-index:251674624" coordsize="23526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524;top:13335;width:5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A52483" w:rsidRDefault="00A52483">
                        <w:pPr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type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4" o:spid="_x0000_s1028" type="#_x0000_t34" style="position:absolute;top:14478;width:5524;height:26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" adj="-1862" strokecolor="black [3213]" strokeweight=".5pt">
                  <v:stroke endarrow="block"/>
                </v:shape>
                <v:shape id="Text Box 5" o:spid="_x0000_s1029" type="#_x0000_t202" style="position:absolute;left:381;top:11620;width:29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A52483" w:rsidRPr="00A52483" w:rsidRDefault="00A52483">
                        <w:pPr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</w:pPr>
                        <w:r w:rsidRPr="00A52483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13</w:t>
                        </w:r>
                      </w:p>
                    </w:txbxContent>
                  </v:textbox>
                </v:shape>
                <v:shape id="Text Box 6" o:spid="_x0000_s1030" type="#_x0000_t202" style="position:absolute;left:7715;top:7715;width:695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A52483" w:rsidRDefault="00A52483">
                        <w:pPr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assemble</w:t>
                        </w:r>
                      </w:p>
                    </w:txbxContent>
                  </v:textbox>
                </v:shape>
                <v:shape id="꺾인 연결선 7" o:spid="_x0000_s1031" type="#_x0000_t34" style="position:absolute;left:2667;top:9048;width:4762;height:91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" adj="3888" strokecolor="black [3213]" strokeweight=".5pt">
                  <v:stroke endarrow="block"/>
                </v:shape>
                <v:shape id="Text Box 8" o:spid="_x0000_s1032" type="#_x0000_t202" style="position:absolute;left:2571;top:5715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:rsidR="00A52483" w:rsidRPr="00A52483" w:rsidRDefault="00A52483">
                        <w:pPr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</w:pPr>
                        <w:r w:rsidRPr="00A52483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1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033" type="#_x0000_t202" style="position:absolute;left:9429;top:2190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A52483" w:rsidRDefault="00A52483">
                        <w:pPr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symbol</w:t>
                        </w:r>
                      </w:p>
                    </w:txbxContent>
                  </v:textbox>
                </v:shape>
                <v:shape id="꺾인 연결선 10" o:spid="_x0000_s1034" type="#_x0000_t34" style="position:absolute;left:2571;top:3333;width:6763;height:159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" adj="-5628" strokecolor="black [3213]" strokeweight=".5pt">
                  <v:stroke endarrow="block"/>
                </v:shape>
                <v:shape id="Text Box 11" o:spid="_x0000_s1035" type="#_x0000_t202" style="position:absolute;left:2381;width:3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A52483" w:rsidRPr="00A52483" w:rsidRDefault="00A52483">
                        <w:pPr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</w:pPr>
                        <w:r w:rsidRPr="00A52483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15</w:t>
                        </w:r>
                      </w:p>
                    </w:txbxContent>
                  </v:textbox>
                </v:shape>
                <v:shape id="꺾인 연결선 13" o:spid="_x0000_s1036" type="#_x0000_t34" style="position:absolute;left:11239;top:14859;width:6382;height:379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" adj="39219" strokecolor="black [3213]" strokeweight=".5pt">
                  <v:stroke endarrow="block"/>
                </v:shape>
                <v:shape id="꺾인 연결선 14" o:spid="_x0000_s1037" type="#_x0000_t34" style="position:absolute;left:14859;top:9334;width:2952;height:416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" adj="46187" strokecolor="black [3213]" strokeweight=".5pt">
                  <v:stroke endarrow="block"/>
                </v:shape>
                <v:shape id="꺾인 연결선 15" o:spid="_x0000_s1038" type="#_x0000_t34" style="position:absolute;left:17430;top:3714;width:572;height:449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" adj="345319" strokecolor="black [3213]" strokeweight=".5pt">
                  <v:stroke endarrow="block"/>
                </v:shape>
                <v:shape id="Text Box 16" o:spid="_x0000_s1039" type="#_x0000_t202" style="position:absolute;left:12287;top:12382;width:676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B83A9A" w:rsidRDefault="00B83A9A">
                        <w:pPr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파</w:t>
                        </w:r>
                        <w:r>
                          <w:rPr>
                            <w:lang w:eastAsia="ko-KR"/>
                          </w:rPr>
                          <w:t>일이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없</w:t>
                        </w:r>
                        <w:r>
                          <w:rPr>
                            <w:lang w:eastAsia="ko-KR"/>
                          </w:rPr>
                          <w:t>는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경</w:t>
                        </w:r>
                        <w:r>
                          <w:rPr>
                            <w:lang w:eastAsia="ko-KR"/>
                          </w:rPr>
                          <w:t>우</w:t>
                        </w:r>
                      </w:p>
                    </w:txbxContent>
                  </v:textbox>
                </v:shape>
                <v:shape id="Text Box 17" o:spid="_x0000_s1040" type="#_x0000_t202" style="position:absolute;left:15906;top:7239;width:762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B83A9A" w:rsidRPr="00B83A9A" w:rsidRDefault="00B83A9A">
                        <w:pPr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</w:pPr>
                        <w:proofErr w:type="gramStart"/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.asm</w:t>
                        </w:r>
                        <w:proofErr w:type="gramEnd"/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파</w:t>
                        </w:r>
                        <w:r w:rsidRPr="00B83A9A">
                          <w:rPr>
                            <w:sz w:val="16"/>
                            <w:szCs w:val="16"/>
                            <w:lang w:eastAsia="ko-KR"/>
                          </w:rPr>
                          <w:t>일이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아</w:t>
                        </w:r>
                        <w:r w:rsidRPr="00B83A9A">
                          <w:rPr>
                            <w:sz w:val="16"/>
                            <w:szCs w:val="16"/>
                            <w:lang w:eastAsia="ko-KR"/>
                          </w:rPr>
                          <w:t>닌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경</w:t>
                        </w:r>
                        <w:r w:rsidRPr="00B83A9A">
                          <w:rPr>
                            <w:sz w:val="16"/>
                            <w:szCs w:val="16"/>
                            <w:lang w:eastAsia="ko-KR"/>
                          </w:rPr>
                          <w:t>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2483">
        <w:rPr>
          <w:noProof/>
          <w:lang w:eastAsia="ko-KR"/>
        </w:rPr>
        <w:drawing>
          <wp:inline distT="0" distB="0" distL="0" distR="0" wp14:anchorId="25F05037" wp14:editId="0F421C95">
            <wp:extent cx="4782185" cy="6039485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7A8" w:rsidRPr="006F2618" w:rsidRDefault="0048552F" w:rsidP="003B47A8">
      <w:pPr>
        <w:rPr>
          <w:sz w:val="24"/>
          <w:szCs w:val="24"/>
          <w:lang w:eastAsia="ko-KR"/>
        </w:rPr>
      </w:pPr>
      <w:r w:rsidRPr="006F2618">
        <w:rPr>
          <w:rFonts w:hint="eastAsia"/>
          <w:sz w:val="24"/>
          <w:szCs w:val="24"/>
          <w:lang w:eastAsia="ko-KR"/>
        </w:rPr>
        <w:lastRenderedPageBreak/>
        <w:t>.</w:t>
      </w:r>
    </w:p>
    <w:p w:rsidR="003B47A8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5462319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r w:rsidR="004019D0">
        <w:rPr>
          <w:rFonts w:hint="eastAsia"/>
          <w:bCs/>
          <w:sz w:val="28"/>
          <w:lang w:eastAsia="ko-KR"/>
        </w:rPr>
        <w:t>(20151597.c)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5462320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r w:rsidR="005F1458">
        <w:rPr>
          <w:rFonts w:hint="eastAsia"/>
          <w:bCs/>
          <w:sz w:val="24"/>
          <w:lang w:eastAsia="ko-KR"/>
        </w:rPr>
        <w:t xml:space="preserve"> void print_help()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5462321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5F1458" w:rsidP="00F7599E">
      <w:pPr>
        <w:ind w:firstLine="720"/>
        <w:rPr>
          <w:color w:val="0000FF"/>
          <w:lang w:eastAsia="ko-KR"/>
        </w:rPr>
      </w:pPr>
      <w:r>
        <w:rPr>
          <w:lang w:eastAsia="ko-KR"/>
        </w:rPr>
        <w:t xml:space="preserve">Project1 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print_help()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“assemble filename”, “type filename”, “symbol”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5462322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F7599E" w:rsidRPr="00D6407C" w:rsidRDefault="00564BC4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5462323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5F1458">
        <w:rPr>
          <w:rFonts w:hint="eastAsia"/>
          <w:bCs/>
          <w:sz w:val="24"/>
          <w:lang w:eastAsia="ko-KR"/>
        </w:rPr>
        <w:t>void type_filename(char *input</w:t>
      </w:r>
      <w:r w:rsidR="005F1458">
        <w:rPr>
          <w:bCs/>
          <w:sz w:val="24"/>
          <w:lang w:eastAsia="ko-KR"/>
        </w:rPr>
        <w:t>)</w:t>
      </w:r>
      <w:bookmarkEnd w:id="8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5462324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5F1458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5462325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:rsidR="00CE7811" w:rsidRDefault="005F1458" w:rsidP="00564BC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F1458" w:rsidRDefault="005F1458" w:rsidP="00564BC4">
      <w:pPr>
        <w:ind w:left="720"/>
        <w:rPr>
          <w:lang w:eastAsia="ko-KR"/>
        </w:rPr>
      </w:pPr>
      <w:r>
        <w:rPr>
          <w:lang w:eastAsia="ko-KR"/>
        </w:rPr>
        <w:t xml:space="preserve">FILE *fp : </w:t>
      </w:r>
      <w:r>
        <w:rPr>
          <w:rFonts w:hint="eastAsia"/>
          <w:lang w:eastAsia="ko-KR"/>
        </w:rPr>
        <w:t>열어줄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F1458" w:rsidRDefault="005F1458" w:rsidP="00564BC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c :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1" w:name="_Toc5462326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5F1458">
        <w:rPr>
          <w:rFonts w:hint="eastAsia"/>
          <w:bCs/>
          <w:sz w:val="24"/>
          <w:lang w:eastAsia="ko-KR"/>
        </w:rPr>
        <w:t>hash *return_opcode_node(hash **header, char *opcode)</w:t>
      </w:r>
      <w:bookmarkEnd w:id="11"/>
    </w:p>
    <w:p w:rsidR="00564BC4" w:rsidRDefault="00564BC4" w:rsidP="00564BC4">
      <w:pPr>
        <w:pStyle w:val="3"/>
        <w:rPr>
          <w:lang w:eastAsia="ko-KR"/>
        </w:rPr>
      </w:pPr>
      <w:bookmarkStart w:id="12" w:name="_Toc5462327"/>
      <w:r>
        <w:rPr>
          <w:rFonts w:hint="eastAsia"/>
          <w:lang w:eastAsia="ko-KR"/>
        </w:rPr>
        <w:t>기능</w:t>
      </w:r>
      <w:bookmarkEnd w:id="12"/>
    </w:p>
    <w:p w:rsidR="0006784D" w:rsidRDefault="00B6472B" w:rsidP="0006784D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perator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5462328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p w:rsidR="00564BC4" w:rsidRDefault="00B6472B" w:rsidP="00BB4E04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**header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Default="00B6472B" w:rsidP="00BB4E04">
      <w:pPr>
        <w:ind w:firstLine="720"/>
        <w:rPr>
          <w:lang w:eastAsia="ko-KR"/>
        </w:rPr>
      </w:pPr>
      <w:r>
        <w:rPr>
          <w:lang w:eastAsia="ko-KR"/>
        </w:rPr>
        <w:t xml:space="preserve">Char *opcode : </w:t>
      </w:r>
      <w:r>
        <w:rPr>
          <w:rFonts w:hint="eastAsia"/>
          <w:lang w:eastAsia="ko-KR"/>
        </w:rPr>
        <w:t>operator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6472B" w:rsidRDefault="00B6472B" w:rsidP="00BB4E04">
      <w:pPr>
        <w:ind w:firstLine="720"/>
        <w:rPr>
          <w:lang w:eastAsia="ko-KR"/>
        </w:rPr>
      </w:pPr>
      <w:r>
        <w:rPr>
          <w:lang w:eastAsia="ko-KR"/>
        </w:rPr>
        <w:t xml:space="preserve">int hash_key :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Default="00B6472B" w:rsidP="00BB4E04">
      <w:pPr>
        <w:ind w:firstLine="720"/>
        <w:rPr>
          <w:lang w:eastAsia="ko-KR"/>
        </w:rPr>
      </w:pPr>
      <w:r>
        <w:rPr>
          <w:lang w:eastAsia="ko-KR"/>
        </w:rPr>
        <w:t>Hash *ptr , *</w:t>
      </w:r>
      <w:r>
        <w:rPr>
          <w:rFonts w:hint="eastAsia"/>
          <w:lang w:eastAsia="ko-KR"/>
        </w:rPr>
        <w:t>temp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4" w:name="_Toc546232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B6472B">
        <w:rPr>
          <w:rFonts w:hint="eastAsia"/>
          <w:bCs/>
          <w:sz w:val="24"/>
          <w:lang w:eastAsia="ko-KR"/>
        </w:rPr>
        <w:t>symbol *search_symbol_table(char *ssymbol, symbol **header)</w:t>
      </w:r>
      <w:bookmarkEnd w:id="14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5462330"/>
      <w:r>
        <w:rPr>
          <w:rFonts w:hint="eastAsia"/>
          <w:iCs/>
          <w:sz w:val="24"/>
          <w:lang w:eastAsia="ko-KR"/>
        </w:rPr>
        <w:t>기능</w:t>
      </w:r>
      <w:bookmarkEnd w:id="15"/>
    </w:p>
    <w:p w:rsidR="00564BC4" w:rsidRDefault="00B6472B" w:rsidP="00965691">
      <w:pPr>
        <w:ind w:left="720"/>
        <w:rPr>
          <w:iCs/>
          <w:sz w:val="24"/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 xml:space="preserve">table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5691">
        <w:rPr>
          <w:rFonts w:hint="eastAsia"/>
          <w:lang w:eastAsia="ko-KR"/>
        </w:rPr>
        <w:t xml:space="preserve">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5462331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p w:rsidR="00965691" w:rsidRDefault="00B6472B" w:rsidP="00965691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*ssymbol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Default="00B6472B" w:rsidP="00965691">
      <w:pPr>
        <w:ind w:left="720"/>
        <w:rPr>
          <w:lang w:eastAsia="ko-KR"/>
        </w:rPr>
      </w:pPr>
      <w:r>
        <w:rPr>
          <w:lang w:eastAsia="ko-KR"/>
        </w:rPr>
        <w:t xml:space="preserve">Symbol **header : </w:t>
      </w:r>
      <w:r>
        <w:rPr>
          <w:rFonts w:hint="eastAsia"/>
          <w:lang w:eastAsia="ko-KR"/>
        </w:rPr>
        <w:t>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Default="00B6472B" w:rsidP="00965691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hash_key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Pr="00965691" w:rsidRDefault="00B6472B" w:rsidP="00965691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 xml:space="preserve">*ptr, *tmp : </w:t>
      </w:r>
      <w:r>
        <w:rPr>
          <w:rFonts w:hint="eastAsia"/>
          <w:lang w:eastAsia="ko-KR"/>
        </w:rPr>
        <w:t xml:space="preserve">symbol table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7" w:name="_Toc546233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B6472B">
        <w:rPr>
          <w:rFonts w:hint="eastAsia"/>
          <w:bCs/>
          <w:sz w:val="24"/>
          <w:lang w:eastAsia="ko-KR"/>
        </w:rPr>
        <w:t>symbol *create_symbol_node(char *ssymbol, int addr)</w:t>
      </w:r>
      <w:bookmarkEnd w:id="17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5462333"/>
      <w:r>
        <w:rPr>
          <w:rFonts w:hint="eastAsia"/>
          <w:iCs/>
          <w:sz w:val="24"/>
          <w:lang w:eastAsia="ko-KR"/>
        </w:rPr>
        <w:t>기능</w:t>
      </w:r>
      <w:bookmarkEnd w:id="18"/>
    </w:p>
    <w:p w:rsidR="001B413C" w:rsidRPr="00542201" w:rsidRDefault="00B6472B" w:rsidP="00564BC4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symbol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symbol table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5462334"/>
      <w:r>
        <w:rPr>
          <w:rFonts w:hint="eastAsia"/>
          <w:iCs/>
          <w:sz w:val="24"/>
          <w:lang w:eastAsia="ko-KR"/>
        </w:rPr>
        <w:lastRenderedPageBreak/>
        <w:t>사용변수</w:t>
      </w:r>
      <w:bookmarkEnd w:id="19"/>
    </w:p>
    <w:p w:rsidR="00564BC4" w:rsidRDefault="00B6472B" w:rsidP="00564BC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>*ssymbol :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Default="00B6472B" w:rsidP="00564BC4">
      <w:pPr>
        <w:ind w:left="720"/>
        <w:rPr>
          <w:lang w:eastAsia="ko-KR"/>
        </w:rPr>
      </w:pPr>
      <w:r>
        <w:rPr>
          <w:lang w:eastAsia="ko-KR"/>
        </w:rPr>
        <w:t xml:space="preserve">Int addr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6472B" w:rsidRDefault="00B6472B" w:rsidP="00B6472B">
      <w:pPr>
        <w:ind w:left="720"/>
        <w:rPr>
          <w:lang w:eastAsia="ko-KR"/>
        </w:rPr>
      </w:pPr>
      <w:r>
        <w:rPr>
          <w:lang w:eastAsia="ko-KR"/>
        </w:rPr>
        <w:t xml:space="preserve">Symbol *tmp : symbol table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6472B" w:rsidRDefault="00F2532A" w:rsidP="00B6472B">
      <w:pPr>
        <w:pStyle w:val="2"/>
        <w:rPr>
          <w:lang w:eastAsia="ko-KR"/>
        </w:rPr>
      </w:pPr>
      <w:bookmarkStart w:id="20" w:name="_Toc5462335"/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void print_symbol_table(symbol **header)</w:t>
      </w:r>
      <w:bookmarkEnd w:id="20"/>
    </w:p>
    <w:p w:rsidR="00F2532A" w:rsidRDefault="00F2532A" w:rsidP="00F2532A">
      <w:pPr>
        <w:pStyle w:val="3"/>
        <w:rPr>
          <w:lang w:eastAsia="ko-KR"/>
        </w:rPr>
      </w:pPr>
      <w:bookmarkStart w:id="21" w:name="_Toc5462336"/>
      <w:r>
        <w:rPr>
          <w:rFonts w:hint="eastAsia"/>
          <w:lang w:eastAsia="ko-KR"/>
        </w:rPr>
        <w:t>기능</w:t>
      </w:r>
      <w:bookmarkEnd w:id="21"/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F2532A" w:rsidRDefault="00F2532A" w:rsidP="00F2532A">
      <w:pPr>
        <w:pStyle w:val="3"/>
        <w:rPr>
          <w:lang w:eastAsia="ko-KR"/>
        </w:rPr>
      </w:pPr>
      <w:bookmarkStart w:id="22" w:name="_Toc5462337"/>
      <w:r>
        <w:rPr>
          <w:rFonts w:hint="eastAsia"/>
          <w:lang w:eastAsia="ko-KR"/>
        </w:rPr>
        <w:t>사용변수</w:t>
      </w:r>
      <w:bookmarkEnd w:id="22"/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 xml:space="preserve">**header : </w:t>
      </w:r>
      <w:r>
        <w:rPr>
          <w:rFonts w:hint="eastAsia"/>
          <w:lang w:eastAsia="ko-KR"/>
        </w:rPr>
        <w:t>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 xml:space="preserve">Symbol *pointer : </w:t>
      </w:r>
      <w:r>
        <w:rPr>
          <w:rFonts w:hint="eastAsia"/>
          <w:lang w:eastAsia="ko-KR"/>
        </w:rPr>
        <w:t>symbol table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2532A" w:rsidRDefault="007E24EC" w:rsidP="00F2532A">
      <w:pPr>
        <w:pStyle w:val="2"/>
        <w:rPr>
          <w:lang w:eastAsia="ko-KR"/>
        </w:rPr>
      </w:pPr>
      <w:bookmarkStart w:id="23" w:name="_Toc5462338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V</w:t>
      </w:r>
      <w:r>
        <w:rPr>
          <w:rFonts w:hint="eastAsia"/>
          <w:lang w:eastAsia="ko-KR"/>
        </w:rPr>
        <w:t xml:space="preserve">oid </w:t>
      </w:r>
      <w:r>
        <w:rPr>
          <w:lang w:eastAsia="ko-KR"/>
        </w:rPr>
        <w:t>make_symbol_table(symbol **header, int addr, char *ssymbol)</w:t>
      </w:r>
      <w:bookmarkEnd w:id="23"/>
    </w:p>
    <w:p w:rsidR="00F2532A" w:rsidRDefault="00F2532A" w:rsidP="00F2532A">
      <w:pPr>
        <w:pStyle w:val="3"/>
        <w:rPr>
          <w:lang w:eastAsia="ko-KR"/>
        </w:rPr>
      </w:pPr>
      <w:bookmarkStart w:id="24" w:name="_Toc5462339"/>
      <w:r>
        <w:rPr>
          <w:rFonts w:hint="eastAsia"/>
          <w:lang w:eastAsia="ko-KR"/>
        </w:rPr>
        <w:t>기능</w:t>
      </w:r>
      <w:bookmarkEnd w:id="24"/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symbol table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2532A" w:rsidRDefault="00F2532A" w:rsidP="00F2532A">
      <w:pPr>
        <w:pStyle w:val="3"/>
        <w:rPr>
          <w:lang w:eastAsia="ko-KR"/>
        </w:rPr>
      </w:pPr>
      <w:bookmarkStart w:id="25" w:name="_Toc5462340"/>
      <w:r>
        <w:rPr>
          <w:rFonts w:hint="eastAsia"/>
          <w:lang w:eastAsia="ko-KR"/>
        </w:rPr>
        <w:t>사용변수</w:t>
      </w:r>
      <w:bookmarkEnd w:id="25"/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 xml:space="preserve">**header : symbol table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 xml:space="preserve">Int addr : </w:t>
      </w:r>
      <w:r>
        <w:rPr>
          <w:rFonts w:hint="eastAsia"/>
          <w:lang w:eastAsia="ko-KR"/>
        </w:rPr>
        <w:t xml:space="preserve">symbol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2532A" w:rsidRDefault="00F2532A" w:rsidP="00F2532A">
      <w:pPr>
        <w:ind w:left="720"/>
        <w:rPr>
          <w:lang w:eastAsia="ko-KR"/>
        </w:rPr>
      </w:pPr>
      <w:r>
        <w:rPr>
          <w:lang w:eastAsia="ko-KR"/>
        </w:rPr>
        <w:t xml:space="preserve">Char *ssymbol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2532A" w:rsidRDefault="003C20B9" w:rsidP="00F2532A">
      <w:pPr>
        <w:ind w:left="720"/>
        <w:rPr>
          <w:lang w:eastAsia="ko-KR"/>
        </w:rPr>
      </w:pPr>
      <w:r>
        <w:rPr>
          <w:lang w:eastAsia="ko-KR"/>
        </w:rPr>
        <w:t xml:space="preserve">Int index : </w:t>
      </w:r>
      <w:r>
        <w:rPr>
          <w:rFonts w:hint="eastAsia"/>
          <w:lang w:eastAsia="ko-KR"/>
        </w:rPr>
        <w:t>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3C20B9" w:rsidRDefault="003C20B9" w:rsidP="00F2532A">
      <w:pPr>
        <w:ind w:left="720"/>
        <w:rPr>
          <w:lang w:eastAsia="ko-KR"/>
        </w:rPr>
      </w:pPr>
      <w:r>
        <w:rPr>
          <w:lang w:eastAsia="ko-KR"/>
        </w:rPr>
        <w:t xml:space="preserve">Int I : </w:t>
      </w: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3C20B9" w:rsidRDefault="003C20B9" w:rsidP="00F2532A">
      <w:pPr>
        <w:ind w:left="720"/>
        <w:rPr>
          <w:lang w:eastAsia="ko-KR"/>
        </w:rPr>
      </w:pPr>
      <w:r>
        <w:rPr>
          <w:lang w:eastAsia="ko-KR"/>
        </w:rPr>
        <w:t xml:space="preserve">Symbol *newnode :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3C20B9" w:rsidRDefault="003C20B9" w:rsidP="00F2532A">
      <w:pPr>
        <w:ind w:left="720"/>
        <w:rPr>
          <w:lang w:eastAsia="ko-KR"/>
        </w:rPr>
      </w:pPr>
      <w:r>
        <w:rPr>
          <w:lang w:eastAsia="ko-KR"/>
        </w:rPr>
        <w:t xml:space="preserve">Symbol *pointer : </w:t>
      </w:r>
      <w:r>
        <w:rPr>
          <w:rFonts w:hint="eastAsia"/>
          <w:lang w:eastAsia="ko-KR"/>
        </w:rPr>
        <w:t>symbol table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3C20B9" w:rsidRDefault="003C20B9" w:rsidP="00F2532A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Symbol *prev : symbol table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(pointer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3C20B9" w:rsidRDefault="007E24EC" w:rsidP="003C20B9">
      <w:pPr>
        <w:pStyle w:val="2"/>
        <w:rPr>
          <w:lang w:eastAsia="ko-KR"/>
        </w:rPr>
      </w:pPr>
      <w:bookmarkStart w:id="26" w:name="_Toc5462341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format2(char *opcode, char *operand)</w:t>
      </w:r>
      <w:bookmarkEnd w:id="26"/>
    </w:p>
    <w:p w:rsidR="003C20B9" w:rsidRDefault="003C20B9" w:rsidP="003C20B9">
      <w:pPr>
        <w:pStyle w:val="3"/>
        <w:rPr>
          <w:lang w:eastAsia="ko-KR"/>
        </w:rPr>
      </w:pPr>
      <w:bookmarkStart w:id="27" w:name="_Toc5462342"/>
      <w:r>
        <w:rPr>
          <w:rFonts w:hint="eastAsia"/>
          <w:lang w:eastAsia="ko-KR"/>
        </w:rPr>
        <w:t>기능</w:t>
      </w:r>
      <w:bookmarkEnd w:id="27"/>
    </w:p>
    <w:p w:rsidR="003C20B9" w:rsidRPr="003C20B9" w:rsidRDefault="006D385C" w:rsidP="003C20B9">
      <w:pPr>
        <w:ind w:left="720"/>
        <w:rPr>
          <w:lang w:eastAsia="ko-KR"/>
        </w:rPr>
      </w:pPr>
      <w:r>
        <w:rPr>
          <w:rFonts w:hint="eastAsia"/>
          <w:lang w:eastAsia="ko-KR"/>
        </w:rPr>
        <w:t>포맷이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operator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</w:t>
      </w:r>
      <w:r>
        <w:rPr>
          <w:rFonts w:hint="eastAsia"/>
          <w:lang w:eastAsia="ko-KR"/>
        </w:rPr>
        <w:t>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C20B9" w:rsidRDefault="003C20B9" w:rsidP="003C20B9">
      <w:pPr>
        <w:pStyle w:val="3"/>
        <w:rPr>
          <w:lang w:eastAsia="ko-KR"/>
        </w:rPr>
      </w:pPr>
      <w:bookmarkStart w:id="28" w:name="_Toc5462343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28"/>
    </w:p>
    <w:p w:rsidR="006D385C" w:rsidRDefault="006D385C" w:rsidP="006D385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>*opcode : operator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6D385C" w:rsidRDefault="006D385C" w:rsidP="006D385C">
      <w:pPr>
        <w:rPr>
          <w:lang w:eastAsia="ko-KR"/>
        </w:rPr>
      </w:pPr>
      <w:r>
        <w:rPr>
          <w:lang w:eastAsia="ko-KR"/>
        </w:rPr>
        <w:tab/>
        <w:t xml:space="preserve">Char *operand : </w:t>
      </w:r>
      <w:r>
        <w:rPr>
          <w:rFonts w:hint="eastAsia"/>
          <w:lang w:eastAsia="ko-KR"/>
        </w:rPr>
        <w:t>operand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Format2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</w:p>
    <w:p w:rsidR="006D385C" w:rsidRDefault="006D385C" w:rsidP="006D385C">
      <w:pPr>
        <w:rPr>
          <w:lang w:eastAsia="ko-KR"/>
        </w:rPr>
      </w:pPr>
      <w:r>
        <w:rPr>
          <w:lang w:eastAsia="ko-KR"/>
        </w:rPr>
        <w:tab/>
        <w:t>Int sum :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</w:p>
    <w:p w:rsidR="006D385C" w:rsidRDefault="006D385C" w:rsidP="006D385C">
      <w:pPr>
        <w:rPr>
          <w:lang w:eastAsia="ko-KR"/>
        </w:rPr>
      </w:pPr>
      <w:r>
        <w:rPr>
          <w:lang w:eastAsia="ko-KR"/>
        </w:rPr>
        <w:tab/>
        <w:t xml:space="preserve">Int opcd :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6D385C" w:rsidRDefault="006D385C" w:rsidP="006D385C">
      <w:pPr>
        <w:rPr>
          <w:lang w:eastAsia="ko-KR"/>
        </w:rPr>
      </w:pPr>
      <w:r>
        <w:rPr>
          <w:lang w:eastAsia="ko-KR"/>
        </w:rPr>
        <w:tab/>
        <w:t xml:space="preserve">Int value_reg1, value_reg2 : </w:t>
      </w:r>
      <w:r>
        <w:rPr>
          <w:rFonts w:hint="eastAsia"/>
          <w:lang w:eastAsia="ko-KR"/>
        </w:rPr>
        <w:t>레지스터의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6D385C" w:rsidRDefault="006D385C" w:rsidP="006D385C">
      <w:pPr>
        <w:ind w:left="720"/>
        <w:rPr>
          <w:lang w:eastAsia="ko-KR"/>
        </w:rPr>
      </w:pPr>
      <w:r>
        <w:rPr>
          <w:lang w:eastAsia="ko-KR"/>
        </w:rPr>
        <w:t xml:space="preserve">Char reg1[10], reg2[10] : </w:t>
      </w:r>
      <w:r>
        <w:rPr>
          <w:rFonts w:hint="eastAsia"/>
          <w:lang w:eastAsia="ko-KR"/>
        </w:rPr>
        <w:t>operand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Operand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reg2[10]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D385C" w:rsidRPr="006D385C" w:rsidRDefault="006D385C" w:rsidP="006D385C">
      <w:pPr>
        <w:ind w:left="720"/>
        <w:rPr>
          <w:lang w:eastAsia="ko-KR"/>
        </w:rPr>
      </w:pPr>
    </w:p>
    <w:p w:rsidR="00564BC4" w:rsidRDefault="007E24EC" w:rsidP="006D385C">
      <w:pPr>
        <w:pStyle w:val="2"/>
        <w:rPr>
          <w:lang w:eastAsia="ko-KR"/>
        </w:rPr>
      </w:pPr>
      <w:bookmarkStart w:id="29" w:name="_Toc5462344"/>
      <w:r>
        <w:rPr>
          <w:rFonts w:hint="eastAsia"/>
          <w:lang w:eastAsia="ko-KR"/>
        </w:rPr>
        <w:lastRenderedPageBreak/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6D385C">
        <w:rPr>
          <w:lang w:eastAsia="ko-KR"/>
        </w:rPr>
        <w:t>I</w:t>
      </w:r>
      <w:r w:rsidR="006D385C">
        <w:rPr>
          <w:rFonts w:hint="eastAsia"/>
          <w:lang w:eastAsia="ko-KR"/>
        </w:rPr>
        <w:t xml:space="preserve">nt </w:t>
      </w:r>
      <w:r w:rsidR="006D385C">
        <w:rPr>
          <w:lang w:eastAsia="ko-KR"/>
        </w:rPr>
        <w:t>format3(char *opcode, int nixbpe, int disp)</w:t>
      </w:r>
      <w:bookmarkEnd w:id="29"/>
    </w:p>
    <w:p w:rsidR="006D385C" w:rsidRDefault="006D385C" w:rsidP="006D385C">
      <w:pPr>
        <w:pStyle w:val="3"/>
        <w:rPr>
          <w:lang w:eastAsia="ko-KR"/>
        </w:rPr>
      </w:pPr>
      <w:bookmarkStart w:id="30" w:name="_Toc5462345"/>
      <w:r>
        <w:rPr>
          <w:rFonts w:hint="eastAsia"/>
          <w:lang w:eastAsia="ko-KR"/>
        </w:rPr>
        <w:t>기능</w:t>
      </w:r>
      <w:bookmarkEnd w:id="30"/>
    </w:p>
    <w:p w:rsidR="006D385C" w:rsidRPr="00CB1C25" w:rsidRDefault="006D385C" w:rsidP="006D385C">
      <w:pPr>
        <w:ind w:left="720"/>
        <w:rPr>
          <w:lang w:eastAsia="ko-KR"/>
        </w:rPr>
      </w:pPr>
      <w:r>
        <w:rPr>
          <w:rFonts w:hint="eastAsia"/>
          <w:lang w:eastAsia="ko-KR"/>
        </w:rPr>
        <w:t>포맷이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/4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 w:rsidR="00CB1C25">
        <w:rPr>
          <w:lang w:eastAsia="ko-KR"/>
        </w:rPr>
        <w:t xml:space="preserve">object code </w:t>
      </w:r>
      <w:r w:rsidR="00CB1C25">
        <w:rPr>
          <w:rFonts w:hint="eastAsia"/>
          <w:lang w:eastAsia="ko-KR"/>
        </w:rPr>
        <w:t>의</w:t>
      </w:r>
      <w:r w:rsidR="00CB1C25">
        <w:rPr>
          <w:rFonts w:hint="eastAsia"/>
          <w:lang w:eastAsia="ko-KR"/>
        </w:rPr>
        <w:t xml:space="preserve"> </w:t>
      </w:r>
      <w:r w:rsidR="00CB1C25">
        <w:rPr>
          <w:rFonts w:hint="eastAsia"/>
          <w:lang w:eastAsia="ko-KR"/>
        </w:rPr>
        <w:t>포맷이</w:t>
      </w:r>
      <w:r w:rsidR="00CB1C25">
        <w:rPr>
          <w:rFonts w:hint="eastAsia"/>
          <w:lang w:eastAsia="ko-KR"/>
        </w:rPr>
        <w:t xml:space="preserve"> </w:t>
      </w:r>
      <w:r w:rsidR="00CB1C25">
        <w:rPr>
          <w:lang w:eastAsia="ko-KR"/>
        </w:rPr>
        <w:t>3</w:t>
      </w:r>
      <w:r w:rsidR="00CB1C25">
        <w:rPr>
          <w:rFonts w:hint="eastAsia"/>
          <w:lang w:eastAsia="ko-KR"/>
        </w:rPr>
        <w:t>인</w:t>
      </w:r>
      <w:r w:rsidR="00CB1C25">
        <w:rPr>
          <w:rFonts w:hint="eastAsia"/>
          <w:lang w:eastAsia="ko-KR"/>
        </w:rPr>
        <w:t xml:space="preserve"> </w:t>
      </w:r>
      <w:r w:rsidR="00CB1C25">
        <w:rPr>
          <w:rFonts w:hint="eastAsia"/>
          <w:lang w:eastAsia="ko-KR"/>
        </w:rPr>
        <w:t>경우의</w:t>
      </w:r>
      <w:r w:rsidR="00CB1C25">
        <w:rPr>
          <w:rFonts w:hint="eastAsia"/>
          <w:lang w:eastAsia="ko-KR"/>
        </w:rPr>
        <w:t xml:space="preserve"> object code</w:t>
      </w:r>
      <w:r w:rsidR="00CB1C25">
        <w:rPr>
          <w:rFonts w:hint="eastAsia"/>
          <w:lang w:eastAsia="ko-KR"/>
        </w:rPr>
        <w:t>를</w:t>
      </w:r>
      <w:r w:rsidR="00CB1C25">
        <w:rPr>
          <w:rFonts w:hint="eastAsia"/>
          <w:lang w:eastAsia="ko-KR"/>
        </w:rPr>
        <w:t xml:space="preserve"> </w:t>
      </w:r>
      <w:r w:rsidR="00CB1C25">
        <w:rPr>
          <w:rFonts w:hint="eastAsia"/>
          <w:lang w:eastAsia="ko-KR"/>
        </w:rPr>
        <w:t>반환해주는</w:t>
      </w:r>
      <w:r w:rsidR="00CB1C25">
        <w:rPr>
          <w:rFonts w:hint="eastAsia"/>
          <w:lang w:eastAsia="ko-KR"/>
        </w:rPr>
        <w:t xml:space="preserve"> </w:t>
      </w:r>
      <w:r w:rsidR="00CB1C25">
        <w:rPr>
          <w:rFonts w:hint="eastAsia"/>
          <w:lang w:eastAsia="ko-KR"/>
        </w:rPr>
        <w:t>함수</w:t>
      </w:r>
      <w:r w:rsidR="00CB1C25">
        <w:rPr>
          <w:rFonts w:hint="eastAsia"/>
          <w:lang w:eastAsia="ko-KR"/>
        </w:rPr>
        <w:t xml:space="preserve"> </w:t>
      </w:r>
      <w:r w:rsidR="00CB1C25">
        <w:rPr>
          <w:rFonts w:hint="eastAsia"/>
          <w:lang w:eastAsia="ko-KR"/>
        </w:rPr>
        <w:t>이다</w:t>
      </w:r>
      <w:r w:rsidR="00CB1C25">
        <w:rPr>
          <w:rFonts w:hint="eastAsia"/>
          <w:lang w:eastAsia="ko-KR"/>
        </w:rPr>
        <w:t>.</w:t>
      </w:r>
    </w:p>
    <w:p w:rsidR="006D385C" w:rsidRDefault="00CB1C25" w:rsidP="006D385C">
      <w:pPr>
        <w:pStyle w:val="3"/>
        <w:rPr>
          <w:lang w:eastAsia="ko-KR"/>
        </w:rPr>
      </w:pPr>
      <w:bookmarkStart w:id="31" w:name="_Toc546234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31"/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>*opcode : operator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>Int nixbpe : n, I, x, b, p, 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disp : </w:t>
      </w:r>
      <w:r>
        <w:rPr>
          <w:rFonts w:hint="eastAsia"/>
          <w:lang w:eastAsia="ko-KR"/>
        </w:rPr>
        <w:t>displacement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opcd :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sum :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disp2 : disp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B1C25" w:rsidRDefault="00CB1C25" w:rsidP="00CB1C25">
      <w:pPr>
        <w:ind w:left="720"/>
        <w:rPr>
          <w:lang w:eastAsia="ko-KR"/>
        </w:rPr>
      </w:pPr>
    </w:p>
    <w:p w:rsidR="00CB1C25" w:rsidRDefault="007E24EC" w:rsidP="00CB1C25">
      <w:pPr>
        <w:pStyle w:val="2"/>
        <w:rPr>
          <w:lang w:eastAsia="ko-KR"/>
        </w:rPr>
      </w:pPr>
      <w:bookmarkStart w:id="32" w:name="_Toc5462347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CB1C25">
        <w:rPr>
          <w:lang w:eastAsia="ko-KR"/>
        </w:rPr>
        <w:t>I</w:t>
      </w:r>
      <w:r w:rsidR="00CB1C25">
        <w:rPr>
          <w:rFonts w:hint="eastAsia"/>
          <w:lang w:eastAsia="ko-KR"/>
        </w:rPr>
        <w:t xml:space="preserve">nt </w:t>
      </w:r>
      <w:r w:rsidR="00CB1C25">
        <w:rPr>
          <w:lang w:eastAsia="ko-KR"/>
        </w:rPr>
        <w:t>format4(char *opcode, int nixbpe, int disp)</w:t>
      </w:r>
      <w:bookmarkEnd w:id="32"/>
    </w:p>
    <w:p w:rsidR="00CB1C25" w:rsidRDefault="00CB1C25" w:rsidP="00CB1C25">
      <w:pPr>
        <w:pStyle w:val="3"/>
        <w:rPr>
          <w:lang w:eastAsia="ko-KR"/>
        </w:rPr>
      </w:pPr>
      <w:bookmarkStart w:id="33" w:name="_Toc5462348"/>
      <w:r>
        <w:rPr>
          <w:rFonts w:hint="eastAsia"/>
          <w:lang w:eastAsia="ko-KR"/>
        </w:rPr>
        <w:t>기능</w:t>
      </w:r>
      <w:bookmarkEnd w:id="33"/>
    </w:p>
    <w:p w:rsidR="00CB1C25" w:rsidRPr="00CB1C25" w:rsidRDefault="00CB1C25" w:rsidP="00CB1C25">
      <w:pPr>
        <w:ind w:left="720"/>
        <w:rPr>
          <w:lang w:eastAsia="ko-KR"/>
        </w:rPr>
      </w:pPr>
      <w:r>
        <w:rPr>
          <w:rFonts w:hint="eastAsia"/>
          <w:lang w:eastAsia="ko-KR"/>
        </w:rPr>
        <w:t>포맷이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3/4</w:t>
      </w:r>
      <w:r>
        <w:rPr>
          <w:rFonts w:hint="eastAsia"/>
          <w:lang w:eastAsia="ko-KR"/>
        </w:rPr>
        <w:t>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operator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B1C25" w:rsidRDefault="00CB1C25" w:rsidP="00CB1C25">
      <w:pPr>
        <w:pStyle w:val="3"/>
        <w:rPr>
          <w:lang w:eastAsia="ko-KR"/>
        </w:rPr>
      </w:pPr>
      <w:bookmarkStart w:id="34" w:name="_Toc5462349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34"/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*opcode : </w:t>
      </w:r>
      <w:r>
        <w:rPr>
          <w:rFonts w:hint="eastAsia"/>
          <w:lang w:eastAsia="ko-KR"/>
        </w:rPr>
        <w:t>operator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nixbpe : </w:t>
      </w:r>
      <w:r>
        <w:rPr>
          <w:rFonts w:hint="eastAsia"/>
          <w:lang w:eastAsia="ko-KR"/>
        </w:rPr>
        <w:t xml:space="preserve">n, </w:t>
      </w:r>
      <w:r>
        <w:rPr>
          <w:lang w:eastAsia="ko-KR"/>
        </w:rPr>
        <w:t>I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x, b, p, 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disp : </w:t>
      </w:r>
      <w:r>
        <w:rPr>
          <w:rFonts w:hint="eastAsia"/>
          <w:lang w:eastAsia="ko-KR"/>
        </w:rPr>
        <w:t>operand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opcd :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sum :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</w:p>
    <w:p w:rsidR="00CB1C25" w:rsidRDefault="00CB1C25" w:rsidP="00CB1C25">
      <w:pPr>
        <w:ind w:left="720"/>
        <w:rPr>
          <w:lang w:eastAsia="ko-KR"/>
        </w:rPr>
      </w:pPr>
      <w:r>
        <w:rPr>
          <w:lang w:eastAsia="ko-KR"/>
        </w:rPr>
        <w:t xml:space="preserve">Int disp2 : </w:t>
      </w:r>
      <w:r>
        <w:rPr>
          <w:rFonts w:hint="eastAsia"/>
          <w:lang w:eastAsia="ko-KR"/>
        </w:rPr>
        <w:t>disp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B1C25" w:rsidRDefault="00CB1C25" w:rsidP="00CB1C25">
      <w:pPr>
        <w:ind w:left="720"/>
        <w:rPr>
          <w:lang w:eastAsia="ko-KR"/>
        </w:rPr>
      </w:pPr>
    </w:p>
    <w:p w:rsidR="007E24EC" w:rsidRPr="007E24EC" w:rsidRDefault="007E24EC" w:rsidP="007E24EC">
      <w:pPr>
        <w:pStyle w:val="2"/>
        <w:rPr>
          <w:lang w:eastAsia="ko-KR"/>
        </w:rPr>
      </w:pPr>
      <w:bookmarkStart w:id="35" w:name="_Toc5462350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pass1(char *file_name, int *length, int *base_address, symbol **symbol_header, hash **hash_header, int *object_code_len)</w:t>
      </w:r>
      <w:bookmarkEnd w:id="35"/>
    </w:p>
    <w:p w:rsidR="007E24EC" w:rsidRDefault="007E24EC" w:rsidP="007E24EC">
      <w:pPr>
        <w:pStyle w:val="3"/>
        <w:rPr>
          <w:lang w:eastAsia="ko-KR"/>
        </w:rPr>
      </w:pPr>
      <w:bookmarkStart w:id="36" w:name="_Toc5462351"/>
      <w:r>
        <w:rPr>
          <w:rFonts w:hint="eastAsia"/>
          <w:lang w:eastAsia="ko-KR"/>
        </w:rPr>
        <w:t>기능</w:t>
      </w:r>
      <w:bookmarkEnd w:id="36"/>
    </w:p>
    <w:p w:rsidR="007E24EC" w:rsidRPr="007E24EC" w:rsidRDefault="007E24EC" w:rsidP="007E24EC">
      <w:pPr>
        <w:ind w:left="720"/>
        <w:rPr>
          <w:lang w:eastAsia="ko-KR"/>
        </w:rPr>
      </w:pPr>
      <w:r>
        <w:rPr>
          <w:rFonts w:hint="eastAsia"/>
          <w:lang w:eastAsia="ko-KR"/>
        </w:rPr>
        <w:t>.asm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읽으면서</w:t>
      </w:r>
      <w:r>
        <w:rPr>
          <w:rFonts w:hint="eastAsia"/>
          <w:lang w:eastAsia="ko-KR"/>
        </w:rPr>
        <w:t xml:space="preserve"> pass1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부여하고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 w:rsidR="0080081B">
        <w:rPr>
          <w:lang w:eastAsia="ko-KR"/>
        </w:rPr>
        <w:t xml:space="preserve"> Error </w:t>
      </w:r>
      <w:r w:rsidR="0080081B">
        <w:rPr>
          <w:rFonts w:hint="eastAsia"/>
          <w:lang w:eastAsia="ko-KR"/>
        </w:rPr>
        <w:t>가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있는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경우에는</w:t>
      </w:r>
      <w:r w:rsidR="0080081B">
        <w:rPr>
          <w:rFonts w:hint="eastAsia"/>
          <w:lang w:eastAsia="ko-KR"/>
        </w:rPr>
        <w:t xml:space="preserve"> </w:t>
      </w:r>
      <w:r w:rsidR="0080081B">
        <w:rPr>
          <w:lang w:eastAsia="ko-KR"/>
        </w:rPr>
        <w:t>1</w:t>
      </w:r>
      <w:r w:rsidR="0080081B">
        <w:rPr>
          <w:rFonts w:hint="eastAsia"/>
          <w:lang w:eastAsia="ko-KR"/>
        </w:rPr>
        <w:t>을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반환하고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그렇지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않은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경우에는</w:t>
      </w:r>
      <w:r w:rsidR="0080081B">
        <w:rPr>
          <w:rFonts w:hint="eastAsia"/>
          <w:lang w:eastAsia="ko-KR"/>
        </w:rPr>
        <w:t xml:space="preserve"> </w:t>
      </w:r>
      <w:r w:rsidR="0080081B">
        <w:rPr>
          <w:lang w:eastAsia="ko-KR"/>
        </w:rPr>
        <w:t>0</w:t>
      </w:r>
      <w:r w:rsidR="0080081B">
        <w:rPr>
          <w:rFonts w:hint="eastAsia"/>
          <w:lang w:eastAsia="ko-KR"/>
        </w:rPr>
        <w:t>을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반환한다</w:t>
      </w:r>
      <w:r w:rsidR="0080081B">
        <w:rPr>
          <w:rFonts w:hint="eastAsia"/>
          <w:lang w:eastAsia="ko-KR"/>
        </w:rPr>
        <w:t>.</w:t>
      </w:r>
      <w:r w:rsidR="0080081B">
        <w:rPr>
          <w:lang w:eastAsia="ko-KR"/>
        </w:rPr>
        <w:t xml:space="preserve"> </w:t>
      </w:r>
    </w:p>
    <w:p w:rsidR="007E24EC" w:rsidRDefault="007E24EC" w:rsidP="007E24EC">
      <w:pPr>
        <w:pStyle w:val="3"/>
        <w:rPr>
          <w:lang w:eastAsia="ko-KR"/>
        </w:rPr>
      </w:pPr>
      <w:bookmarkStart w:id="37" w:name="_Toc5462352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37"/>
    </w:p>
    <w:p w:rsidR="007E24EC" w:rsidRDefault="007E24EC" w:rsidP="007E24E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*file_name :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7E24EC" w:rsidRDefault="007E24EC" w:rsidP="007E24EC">
      <w:pPr>
        <w:ind w:left="720"/>
        <w:rPr>
          <w:lang w:eastAsia="ko-KR"/>
        </w:rPr>
      </w:pPr>
      <w:r>
        <w:rPr>
          <w:lang w:eastAsia="ko-KR"/>
        </w:rPr>
        <w:t xml:space="preserve">Int *length : 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asm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7E24EC" w:rsidRDefault="007E24EC" w:rsidP="007E24EC">
      <w:pPr>
        <w:ind w:left="720"/>
        <w:rPr>
          <w:lang w:eastAsia="ko-KR"/>
        </w:rPr>
      </w:pPr>
      <w:r>
        <w:rPr>
          <w:lang w:eastAsia="ko-KR"/>
        </w:rPr>
        <w:t xml:space="preserve">Int *base_address : </w:t>
      </w:r>
      <w:r w:rsidR="00425CB6">
        <w:rPr>
          <w:lang w:eastAsia="ko-KR"/>
        </w:rPr>
        <w:t xml:space="preserve"> </w:t>
      </w:r>
      <w:r w:rsidR="00041A8C">
        <w:rPr>
          <w:lang w:eastAsia="ko-KR"/>
        </w:rPr>
        <w:t xml:space="preserve">base </w:t>
      </w:r>
      <w:r w:rsidR="00041A8C">
        <w:rPr>
          <w:rFonts w:hint="eastAsia"/>
          <w:lang w:eastAsia="ko-KR"/>
        </w:rPr>
        <w:t>주소를</w:t>
      </w:r>
      <w:r w:rsidR="00041A8C">
        <w:rPr>
          <w:rFonts w:hint="eastAsia"/>
          <w:lang w:eastAsia="ko-KR"/>
        </w:rPr>
        <w:t xml:space="preserve"> </w:t>
      </w:r>
      <w:r w:rsidR="00041A8C">
        <w:rPr>
          <w:rFonts w:hint="eastAsia"/>
          <w:lang w:eastAsia="ko-KR"/>
        </w:rPr>
        <w:t>저장하는</w:t>
      </w:r>
      <w:r w:rsidR="00041A8C">
        <w:rPr>
          <w:rFonts w:hint="eastAsia"/>
          <w:lang w:eastAsia="ko-KR"/>
        </w:rPr>
        <w:t xml:space="preserve"> </w:t>
      </w:r>
      <w:r w:rsidR="00041A8C">
        <w:rPr>
          <w:rFonts w:hint="eastAsia"/>
          <w:lang w:eastAsia="ko-KR"/>
        </w:rPr>
        <w:t>변수</w:t>
      </w:r>
      <w:r w:rsidR="00041A8C">
        <w:rPr>
          <w:rFonts w:hint="eastAsia"/>
          <w:lang w:eastAsia="ko-KR"/>
        </w:rPr>
        <w:t xml:space="preserve"> </w:t>
      </w:r>
      <w:r w:rsidR="00041A8C">
        <w:rPr>
          <w:rFonts w:hint="eastAsia"/>
          <w:lang w:eastAsia="ko-KR"/>
        </w:rPr>
        <w:t>이다</w:t>
      </w:r>
      <w:r w:rsidR="00041A8C"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 xml:space="preserve">Symbol **symbol_header : </w:t>
      </w:r>
      <w:r>
        <w:rPr>
          <w:rFonts w:hint="eastAsia"/>
          <w:lang w:eastAsia="ko-KR"/>
        </w:rPr>
        <w:t xml:space="preserve">symbol table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 xml:space="preserve">Hash **hash_header : hash table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*object_code_len : .obj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 xml:space="preserve">FILE *fp1, *fp2 :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 xml:space="preserve">Char line[128] :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 xml:space="preserve">Char line2[128], line3[128] :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line[128]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t>Char *name1, *name2 :  file_name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dot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41A8C" w:rsidRDefault="00041A8C" w:rsidP="007E24EC">
      <w:pPr>
        <w:ind w:left="720"/>
        <w:rPr>
          <w:lang w:eastAsia="ko-KR"/>
        </w:rPr>
      </w:pPr>
      <w:r>
        <w:rPr>
          <w:lang w:eastAsia="ko-KR"/>
        </w:rPr>
        <w:lastRenderedPageBreak/>
        <w:t xml:space="preserve">Char buffer[20] : </w:t>
      </w:r>
      <w:r w:rsidR="0080081B">
        <w:rPr>
          <w:lang w:eastAsia="ko-KR"/>
        </w:rPr>
        <w:t>file_name</w:t>
      </w:r>
      <w:r w:rsidR="0080081B">
        <w:rPr>
          <w:rFonts w:hint="eastAsia"/>
          <w:lang w:eastAsia="ko-KR"/>
        </w:rPr>
        <w:t>을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복사해서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저장하는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변수</w:t>
      </w:r>
      <w:r w:rsidR="0080081B">
        <w:rPr>
          <w:rFonts w:hint="eastAsia"/>
          <w:lang w:eastAsia="ko-KR"/>
        </w:rPr>
        <w:t xml:space="preserve"> </w:t>
      </w:r>
      <w:r w:rsidR="0080081B">
        <w:rPr>
          <w:rFonts w:hint="eastAsia"/>
          <w:lang w:eastAsia="ko-KR"/>
        </w:rPr>
        <w:t>이다</w:t>
      </w:r>
      <w:r w:rsidR="0080081B"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char *label, *Operator, *operand :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.</w:t>
      </w:r>
      <w:r>
        <w:rPr>
          <w:lang w:eastAsia="ko-KR"/>
        </w:rPr>
        <w:t>asm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label, operator, operand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Char *operand2 : </w:t>
      </w:r>
      <w:r>
        <w:rPr>
          <w:rFonts w:hint="eastAsia"/>
          <w:lang w:eastAsia="ko-KR"/>
        </w:rPr>
        <w:t>operand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Char *temp :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base_operand[10] : </w:t>
      </w:r>
      <w:r>
        <w:rPr>
          <w:rFonts w:hint="eastAsia"/>
          <w:lang w:eastAsia="ko-KR"/>
        </w:rPr>
        <w:t>base operand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Int addr :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Int start_addr :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Int oidx : </w:t>
      </w:r>
      <w:r>
        <w:rPr>
          <w:rFonts w:hint="eastAsia"/>
          <w:lang w:eastAsia="ko-KR"/>
        </w:rPr>
        <w:t>object_code_len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.obj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Int enter_flag : .obj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end_flag : .</w:t>
      </w:r>
      <w:r>
        <w:rPr>
          <w:rFonts w:hint="eastAsia"/>
          <w:lang w:eastAsia="ko-KR"/>
        </w:rPr>
        <w:t>asm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Int assemble_error_flag : </w:t>
      </w:r>
      <w:r>
        <w:rPr>
          <w:rFonts w:hint="eastAsia"/>
          <w:lang w:eastAsia="ko-KR"/>
        </w:rPr>
        <w:t xml:space="preserve">assemble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</w:t>
      </w:r>
      <w:r>
        <w:rPr>
          <w:rFonts w:hint="eastAsia"/>
          <w:lang w:eastAsia="ko-KR"/>
        </w:rPr>
        <w:t xml:space="preserve">rror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80081B" w:rsidRDefault="0080081B" w:rsidP="007E24EC">
      <w:pPr>
        <w:ind w:left="720"/>
        <w:rPr>
          <w:lang w:eastAsia="ko-KR"/>
        </w:rPr>
      </w:pPr>
      <w:r>
        <w:rPr>
          <w:lang w:eastAsia="ko-KR"/>
        </w:rPr>
        <w:t xml:space="preserve">Int file_error_flag : </w:t>
      </w:r>
      <w:r>
        <w:rPr>
          <w:rFonts w:hint="eastAsia"/>
          <w:lang w:eastAsia="ko-KR"/>
        </w:rPr>
        <w:t>.asm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 xml:space="preserve">asm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0081B" w:rsidRDefault="0080081B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80081B" w:rsidRDefault="0080081B" w:rsidP="0080081B">
      <w:pPr>
        <w:pStyle w:val="2"/>
        <w:rPr>
          <w:lang w:eastAsia="ko-KR"/>
        </w:rPr>
      </w:pPr>
      <w:bookmarkStart w:id="38" w:name="_Toc5462353"/>
      <w:r>
        <w:rPr>
          <w:rFonts w:hint="eastAsia"/>
          <w:lang w:eastAsia="ko-KR"/>
        </w:rPr>
        <w:lastRenderedPageBreak/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pass2(</w:t>
      </w:r>
      <w:r>
        <w:rPr>
          <w:rFonts w:hint="eastAsia"/>
          <w:lang w:eastAsia="ko-KR"/>
        </w:rPr>
        <w:t xml:space="preserve">char *file_name, int *length, int *base_address, symbol **symbol_header, hash **hash_header, int </w:t>
      </w:r>
      <w:r>
        <w:rPr>
          <w:lang w:eastAsia="ko-KR"/>
        </w:rPr>
        <w:t>*object_code_len)</w:t>
      </w:r>
      <w:bookmarkEnd w:id="38"/>
    </w:p>
    <w:p w:rsidR="0080081B" w:rsidRDefault="0080081B" w:rsidP="0080081B">
      <w:pPr>
        <w:pStyle w:val="3"/>
        <w:rPr>
          <w:lang w:eastAsia="ko-KR"/>
        </w:rPr>
      </w:pPr>
      <w:bookmarkStart w:id="39" w:name="_Toc5462354"/>
      <w:r>
        <w:rPr>
          <w:rFonts w:hint="eastAsia"/>
          <w:lang w:eastAsia="ko-KR"/>
        </w:rPr>
        <w:t>기능</w:t>
      </w:r>
      <w:bookmarkEnd w:id="39"/>
    </w:p>
    <w:p w:rsidR="0080081B" w:rsidRPr="0080081B" w:rsidRDefault="0080081B" w:rsidP="0080081B">
      <w:pPr>
        <w:ind w:left="72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37BD5">
        <w:rPr>
          <w:rFonts w:hint="eastAsia"/>
          <w:lang w:eastAsia="ko-KR"/>
        </w:rPr>
        <w:t>즉</w:t>
      </w:r>
      <w:r w:rsidR="00837BD5">
        <w:rPr>
          <w:rFonts w:hint="eastAsia"/>
          <w:lang w:eastAsia="ko-KR"/>
        </w:rPr>
        <w:t>,</w:t>
      </w:r>
      <w:r w:rsidR="00837BD5">
        <w:rPr>
          <w:lang w:eastAsia="ko-KR"/>
        </w:rPr>
        <w:t xml:space="preserve"> </w:t>
      </w:r>
      <w:r w:rsidR="00837BD5">
        <w:rPr>
          <w:rFonts w:hint="eastAsia"/>
          <w:lang w:eastAsia="ko-KR"/>
        </w:rPr>
        <w:t xml:space="preserve">.obj </w:t>
      </w:r>
      <w:r w:rsidR="00837BD5">
        <w:rPr>
          <w:rFonts w:hint="eastAsia"/>
          <w:lang w:eastAsia="ko-KR"/>
        </w:rPr>
        <w:t>파일과</w:t>
      </w:r>
      <w:r w:rsidR="00837BD5">
        <w:rPr>
          <w:rFonts w:hint="eastAsia"/>
          <w:lang w:eastAsia="ko-KR"/>
        </w:rPr>
        <w:t xml:space="preserve"> </w:t>
      </w:r>
      <w:r w:rsidR="00837BD5">
        <w:rPr>
          <w:lang w:eastAsia="ko-KR"/>
        </w:rPr>
        <w:t>.</w:t>
      </w:r>
      <w:r w:rsidR="00837BD5">
        <w:rPr>
          <w:rFonts w:hint="eastAsia"/>
          <w:lang w:eastAsia="ko-KR"/>
        </w:rPr>
        <w:t xml:space="preserve">lst </w:t>
      </w:r>
      <w:r w:rsidR="00837BD5">
        <w:rPr>
          <w:rFonts w:hint="eastAsia"/>
          <w:lang w:eastAsia="ko-KR"/>
        </w:rPr>
        <w:t>파일을</w:t>
      </w:r>
      <w:r w:rsidR="00837BD5">
        <w:rPr>
          <w:rFonts w:hint="eastAsia"/>
          <w:lang w:eastAsia="ko-KR"/>
        </w:rPr>
        <w:t xml:space="preserve"> </w:t>
      </w:r>
      <w:r w:rsidR="00837BD5">
        <w:rPr>
          <w:rFonts w:hint="eastAsia"/>
          <w:lang w:eastAsia="ko-KR"/>
        </w:rPr>
        <w:t>만들어준다</w:t>
      </w:r>
      <w:r w:rsidR="00837BD5">
        <w:rPr>
          <w:rFonts w:hint="eastAsia"/>
          <w:lang w:eastAsia="ko-KR"/>
        </w:rPr>
        <w:t>.</w:t>
      </w:r>
      <w:r w:rsidR="00837BD5">
        <w:rPr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반환해주고</w:t>
      </w:r>
      <w:r>
        <w:rPr>
          <w:rFonts w:hint="eastAsia"/>
          <w:lang w:eastAsia="ko-KR"/>
        </w:rPr>
        <w:t xml:space="preserve"> </w:t>
      </w:r>
      <w:r w:rsidR="00837BD5">
        <w:rPr>
          <w:rFonts w:hint="eastAsia"/>
          <w:lang w:eastAsia="ko-KR"/>
        </w:rPr>
        <w:t>error</w:t>
      </w:r>
      <w:r w:rsidR="00837BD5">
        <w:rPr>
          <w:rFonts w:hint="eastAsia"/>
          <w:lang w:eastAsia="ko-KR"/>
        </w:rPr>
        <w:t>가</w:t>
      </w:r>
      <w:r w:rsidR="00837BD5">
        <w:rPr>
          <w:rFonts w:hint="eastAsia"/>
          <w:lang w:eastAsia="ko-KR"/>
        </w:rPr>
        <w:t xml:space="preserve"> </w:t>
      </w:r>
      <w:r w:rsidR="00837BD5">
        <w:rPr>
          <w:rFonts w:hint="eastAsia"/>
          <w:lang w:eastAsia="ko-KR"/>
        </w:rPr>
        <w:t>있는</w:t>
      </w:r>
      <w:r w:rsidR="00837BD5">
        <w:rPr>
          <w:rFonts w:hint="eastAsia"/>
          <w:lang w:eastAsia="ko-KR"/>
        </w:rPr>
        <w:t xml:space="preserve"> </w:t>
      </w:r>
      <w:r w:rsidR="00837BD5">
        <w:rPr>
          <w:rFonts w:hint="eastAsia"/>
          <w:lang w:eastAsia="ko-KR"/>
        </w:rPr>
        <w:t>경우에는</w:t>
      </w:r>
      <w:r w:rsidR="00837BD5">
        <w:rPr>
          <w:rFonts w:hint="eastAsia"/>
          <w:lang w:eastAsia="ko-KR"/>
        </w:rPr>
        <w:t xml:space="preserve"> </w:t>
      </w:r>
      <w:r w:rsidR="00837BD5">
        <w:rPr>
          <w:lang w:eastAsia="ko-KR"/>
        </w:rPr>
        <w:t>1</w:t>
      </w:r>
      <w:r w:rsidR="00837BD5">
        <w:rPr>
          <w:rFonts w:hint="eastAsia"/>
          <w:lang w:eastAsia="ko-KR"/>
        </w:rPr>
        <w:t>을</w:t>
      </w:r>
      <w:r w:rsidR="00837BD5">
        <w:rPr>
          <w:rFonts w:hint="eastAsia"/>
          <w:lang w:eastAsia="ko-KR"/>
        </w:rPr>
        <w:t xml:space="preserve"> </w:t>
      </w:r>
      <w:r w:rsidR="00837BD5">
        <w:rPr>
          <w:rFonts w:hint="eastAsia"/>
          <w:lang w:eastAsia="ko-KR"/>
        </w:rPr>
        <w:t>반환해준다</w:t>
      </w:r>
      <w:r w:rsidR="00837BD5">
        <w:rPr>
          <w:rFonts w:hint="eastAsia"/>
          <w:lang w:eastAsia="ko-KR"/>
        </w:rPr>
        <w:t>.</w:t>
      </w:r>
      <w:r w:rsidR="00837BD5">
        <w:rPr>
          <w:lang w:eastAsia="ko-KR"/>
        </w:rPr>
        <w:t xml:space="preserve"> </w:t>
      </w:r>
    </w:p>
    <w:p w:rsidR="0080081B" w:rsidRPr="0080081B" w:rsidRDefault="00837BD5" w:rsidP="0080081B">
      <w:pPr>
        <w:pStyle w:val="3"/>
        <w:rPr>
          <w:lang w:eastAsia="ko-KR"/>
        </w:rPr>
      </w:pPr>
      <w:bookmarkStart w:id="40" w:name="_Toc5462355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40"/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*file_name :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Int *length : 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asm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Int *base_address :  base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Symbol **symbol_header : </w:t>
      </w:r>
      <w:r>
        <w:rPr>
          <w:rFonts w:hint="eastAsia"/>
          <w:lang w:eastAsia="ko-KR"/>
        </w:rPr>
        <w:t xml:space="preserve">symbol table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Hash **hash_header : hash table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0081B" w:rsidRDefault="00837BD5" w:rsidP="00837BD5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*object_code_len : .obj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FILE *fp1, *fp2, *fp3 :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intermediate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lst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.obj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>Char *write_file_name, lst_file_name[20], obj_file_name[20] : *write_file_name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file_name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dot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.lst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.obj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label[10], operator[10], operand[10], address[10] : </w:t>
      </w:r>
      <w:r>
        <w:rPr>
          <w:rFonts w:hint="eastAsia"/>
          <w:lang w:eastAsia="ko-KR"/>
        </w:rPr>
        <w:t xml:space="preserve">intermediate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label, operator, operand, 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Char *rev_label, *rev_operator, *rev_operand, *rev_address : label, operator, operand, address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>Char *rev_operand2 : X’F1, C’EOF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rev_operand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EOF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Int line_num :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int object_code :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object_code_byte : .obj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object_code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Int error_flag : </w:t>
      </w:r>
      <w:r>
        <w:rPr>
          <w:rFonts w:hint="eastAsia"/>
          <w:lang w:eastAsia="ko-KR"/>
        </w:rPr>
        <w:t xml:space="preserve">assemble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lang w:eastAsia="ko-KR"/>
        </w:rPr>
        <w:t xml:space="preserve"> flag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설정해준다</w:t>
      </w:r>
      <w:r>
        <w:rPr>
          <w:rFonts w:hint="eastAsia"/>
          <w:lang w:eastAsia="ko-KR"/>
        </w:rPr>
        <w:t>.</w:t>
      </w:r>
    </w:p>
    <w:p w:rsidR="00837BD5" w:rsidRDefault="00837BD5" w:rsidP="00837BD5">
      <w:pPr>
        <w:ind w:left="720"/>
        <w:rPr>
          <w:lang w:eastAsia="ko-KR"/>
        </w:rPr>
      </w:pPr>
      <w:r>
        <w:rPr>
          <w:lang w:eastAsia="ko-KR"/>
        </w:rPr>
        <w:t xml:space="preserve">Int pc : </w:t>
      </w:r>
      <w:r>
        <w:rPr>
          <w:rFonts w:hint="eastAsia"/>
          <w:lang w:eastAsia="ko-KR"/>
        </w:rPr>
        <w:t>program counter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37BD5" w:rsidRDefault="004019D0" w:rsidP="00837BD5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modicode[100], midx : </w:t>
      </w:r>
      <w:r>
        <w:rPr>
          <w:rFonts w:hint="eastAsia"/>
          <w:lang w:eastAsia="ko-KR"/>
        </w:rPr>
        <w:t>modification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Modicode[100]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 xml:space="preserve">Int ta : </w:t>
      </w:r>
      <w:r>
        <w:rPr>
          <w:rFonts w:hint="eastAsia"/>
          <w:lang w:eastAsia="ko-KR"/>
        </w:rPr>
        <w:t>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>Int nixbpe : n, I, x, b, p, 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>Int constant : #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#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 xml:space="preserve">Int first_execution_addr :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 xml:space="preserve">Symbol *sym_node : </w:t>
      </w:r>
      <w:r>
        <w:rPr>
          <w:rFonts w:hint="eastAsia"/>
          <w:lang w:eastAsia="ko-KR"/>
        </w:rPr>
        <w:t>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 xml:space="preserve">Hash *hash_node : </w:t>
      </w: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19D0" w:rsidRDefault="004019D0" w:rsidP="00837BD5">
      <w:pPr>
        <w:ind w:left="720"/>
        <w:rPr>
          <w:lang w:eastAsia="ko-KR"/>
        </w:rPr>
      </w:pPr>
      <w:r>
        <w:rPr>
          <w:lang w:eastAsia="ko-KR"/>
        </w:rPr>
        <w:t xml:space="preserve">Int oidx : </w:t>
      </w:r>
      <w:r>
        <w:rPr>
          <w:rFonts w:hint="eastAsia"/>
          <w:lang w:eastAsia="ko-KR"/>
        </w:rPr>
        <w:t>object_code_len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19D0" w:rsidRPr="00837BD5" w:rsidRDefault="004019D0" w:rsidP="00837BD5">
      <w:pPr>
        <w:ind w:left="720"/>
        <w:rPr>
          <w:lang w:eastAsia="ko-KR"/>
        </w:rPr>
      </w:pPr>
    </w:p>
    <w:p w:rsidR="0080081B" w:rsidRPr="00837BD5" w:rsidRDefault="0080081B" w:rsidP="007E24EC">
      <w:pPr>
        <w:ind w:left="720"/>
        <w:rPr>
          <w:lang w:eastAsia="ko-KR"/>
        </w:rPr>
      </w:pPr>
    </w:p>
    <w:p w:rsidR="00CE7811" w:rsidRDefault="004019D0" w:rsidP="00D6407C">
      <w:pPr>
        <w:pStyle w:val="1"/>
        <w:rPr>
          <w:bCs/>
          <w:sz w:val="28"/>
          <w:lang w:eastAsia="ko-KR"/>
        </w:rPr>
      </w:pPr>
      <w:bookmarkStart w:id="41" w:name="_Toc5462356"/>
      <w:r>
        <w:rPr>
          <w:rFonts w:hint="eastAsia"/>
          <w:bCs/>
          <w:sz w:val="28"/>
          <w:lang w:eastAsia="ko-KR"/>
        </w:rPr>
        <w:lastRenderedPageBreak/>
        <w:t>구조체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정의</w:t>
      </w:r>
      <w:r>
        <w:rPr>
          <w:rFonts w:hint="eastAsia"/>
          <w:bCs/>
          <w:sz w:val="28"/>
          <w:lang w:eastAsia="ko-KR"/>
        </w:rPr>
        <w:t>(20151597.h)</w:t>
      </w:r>
      <w:bookmarkEnd w:id="41"/>
    </w:p>
    <w:p w:rsidR="004019D0" w:rsidRDefault="004019D0" w:rsidP="004019D0">
      <w:pPr>
        <w:pStyle w:val="2"/>
        <w:rPr>
          <w:lang w:eastAsia="ko-KR"/>
        </w:rPr>
      </w:pPr>
      <w:bookmarkStart w:id="42" w:name="_Toc5462357"/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rFonts w:hint="eastAsia"/>
          <w:lang w:eastAsia="ko-KR"/>
        </w:rPr>
        <w:t>구조체</w:t>
      </w:r>
      <w:bookmarkEnd w:id="42"/>
    </w:p>
    <w:p w:rsidR="004019D0" w:rsidRDefault="004019D0" w:rsidP="004019D0">
      <w:pPr>
        <w:pStyle w:val="3"/>
        <w:rPr>
          <w:lang w:eastAsia="ko-KR"/>
        </w:rPr>
      </w:pPr>
      <w:bookmarkStart w:id="43" w:name="_Toc5462358"/>
      <w:r>
        <w:rPr>
          <w:rFonts w:hint="eastAsia"/>
          <w:lang w:eastAsia="ko-KR"/>
        </w:rPr>
        <w:t>선언</w:t>
      </w:r>
      <w:bookmarkEnd w:id="43"/>
    </w:p>
    <w:p w:rsid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>typedef struct _symbol{</w:t>
      </w:r>
    </w:p>
    <w:p w:rsid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ab/>
        <w:t>char sym[10];</w:t>
      </w:r>
    </w:p>
    <w:p w:rsid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ab/>
        <w:t>int address;</w:t>
      </w:r>
    </w:p>
    <w:p w:rsid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ab/>
        <w:t>struct _symbol *link;</w:t>
      </w:r>
    </w:p>
    <w:p w:rsidR="004019D0" w:rsidRP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>}symbol;</w:t>
      </w:r>
    </w:p>
    <w:p w:rsidR="004019D0" w:rsidRDefault="004019D0" w:rsidP="004019D0">
      <w:pPr>
        <w:pStyle w:val="3"/>
        <w:rPr>
          <w:lang w:eastAsia="ko-KR"/>
        </w:rPr>
      </w:pPr>
      <w:bookmarkStart w:id="44" w:name="_Toc5462359"/>
      <w:r>
        <w:rPr>
          <w:rFonts w:hint="eastAsia"/>
          <w:lang w:eastAsia="ko-KR"/>
        </w:rPr>
        <w:t>기능</w:t>
      </w:r>
      <w:bookmarkEnd w:id="44"/>
    </w:p>
    <w:p w:rsidR="004019D0" w:rsidRP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019D0" w:rsidRDefault="004019D0" w:rsidP="004019D0">
      <w:pPr>
        <w:pStyle w:val="3"/>
        <w:rPr>
          <w:lang w:eastAsia="ko-KR"/>
        </w:rPr>
      </w:pPr>
      <w:bookmarkStart w:id="45" w:name="_Toc5462360"/>
      <w:r>
        <w:rPr>
          <w:rFonts w:hint="eastAsia"/>
          <w:lang w:eastAsia="ko-KR"/>
        </w:rPr>
        <w:t>구성원</w:t>
      </w:r>
      <w:bookmarkEnd w:id="45"/>
    </w:p>
    <w:p w:rsid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sym[10]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 xml:space="preserve">Int address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4019D0" w:rsidRPr="004019D0" w:rsidRDefault="004019D0" w:rsidP="004019D0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truct </w:t>
      </w:r>
      <w:r>
        <w:rPr>
          <w:lang w:eastAsia="ko-KR"/>
        </w:rPr>
        <w:t xml:space="preserve">_symbol *link : </w:t>
      </w:r>
      <w:r>
        <w:rPr>
          <w:rFonts w:hint="eastAsia"/>
          <w:lang w:eastAsia="ko-KR"/>
        </w:rPr>
        <w:t>symbol 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pointer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bookmarkStart w:id="46" w:name="_Toc5462361"/>
      <w:r>
        <w:rPr>
          <w:rFonts w:hint="eastAsia"/>
          <w:lang w:eastAsia="ko-KR"/>
        </w:rPr>
        <w:t>코드</w:t>
      </w:r>
      <w:bookmarkEnd w:id="46"/>
    </w:p>
    <w:p w:rsidR="006070F7" w:rsidRDefault="006070F7" w:rsidP="006070F7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#define _CRT_SECURE_NO_WARNINGS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#include "20151597.h"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//for print help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print_help(){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printf("h[elp]\n");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printf("d[ir]\n");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printf("q[uit]\n");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printf("hi[stroy]\n");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printf("du[mp] [start, end]\n");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printf("e[dit] address, value\n");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printf("f[ill] start, end, value\n");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printf("reset\n");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printf("opcode\n");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printf("opcodelist 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printf("assemble filename\n");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printf("type filename\n");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printf("symbol\n");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type_filename(char *input){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*file_name, *buffer;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*line;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FILE *fp;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c;</w:t>
      </w:r>
    </w:p>
    <w:p w:rsidR="008B2D90" w:rsidRDefault="008B2D90" w:rsidP="0023532A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D</w:t>
      </w:r>
      <w:r>
        <w:rPr>
          <w:lang w:eastAsia="ko-KR"/>
        </w:rPr>
        <w:t>IR *Dir;</w:t>
      </w:r>
    </w:p>
    <w:p w:rsidR="008B2D90" w:rsidRDefault="008B2D90" w:rsidP="0023532A">
      <w:pPr>
        <w:rPr>
          <w:lang w:eastAsia="ko-KR"/>
        </w:rPr>
      </w:pPr>
    </w:p>
    <w:p w:rsidR="008B2D90" w:rsidRDefault="008B2D90" w:rsidP="0023532A">
      <w:pPr>
        <w:rPr>
          <w:lang w:eastAsia="ko-KR"/>
        </w:rPr>
      </w:pPr>
      <w:r>
        <w:rPr>
          <w:lang w:eastAsia="ko-KR"/>
        </w:rPr>
        <w:tab/>
        <w:t>Dir = opendir(input);</w:t>
      </w:r>
    </w:p>
    <w:p w:rsidR="008B2D90" w:rsidRDefault="008B2D90" w:rsidP="0023532A">
      <w:pPr>
        <w:rPr>
          <w:lang w:eastAsia="ko-KR"/>
        </w:rPr>
      </w:pPr>
      <w:r>
        <w:rPr>
          <w:lang w:eastAsia="ko-KR"/>
        </w:rPr>
        <w:tab/>
        <w:t>If(Dir)</w:t>
      </w:r>
    </w:p>
    <w:p w:rsidR="008B2D90" w:rsidRDefault="008B2D90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Printf(“this is directory”);</w:t>
      </w:r>
      <w:bookmarkStart w:id="47" w:name="_GoBack"/>
      <w:bookmarkEnd w:id="47"/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file_name[strlen(file_name)-1] = '\0';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 = fopen(input, "r");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printf("file name : %s\n", 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if(!fp){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fgets(line, sizeof(line), fp);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if(line)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printf("%s",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 = fgetc(fp);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if(c==EOF)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c);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//string convert to decimal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convert_dec(char *input){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i, len,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result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i&lt;len;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if(input[i]&gt;='0' &amp;&amp; input[i]&lt;='9'){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16*result+(input[i]-'0');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if(input[i]&gt;='A' &amp;&amp; input[i]&lt;= 'F'){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16*result+(input[i]-'A'+10);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if(input[i]&gt;='a' &amp;&amp; input[i]&lt;= 'f')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16*result+(input[i]-'a'+10);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if(input[i]=='x')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 * result + (input[i] - 'x');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if(input[i]=='X')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 * result + (input[i] - 'X');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return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//memory array 0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reset(unsigned char **memory){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i, j;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i&lt;65536;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 = 0; j&lt;16;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//dump1(no start address, no end address)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print_dump1(unsigned char **memory, int *start){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start1 = *start;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first_column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end1 = start1 +159;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start_index = start1/16;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start_index2 = start1%16;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first_column = start_index*16;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if(end1&gt;1048575){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end1 = 1048575;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end1/16;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end1%16;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end1/16;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end1%16;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start_index; i&lt;=end_index;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first_column+16;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 == start_index){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start_index2; j&lt;16;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start_index2; j&lt;16;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if(i==end_index){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j&lt;=end_index2;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end_index2+1; j&lt;16;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j&lt;=end_index2;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j&lt;16;j++)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j&lt;16;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if(end1 == 1048575){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*start = end1+1;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//dump2(start address, no end address)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print_dump2(unsigned char **memory, char *input, int *start){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k[100];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*start_point;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*buffer;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start_point = strtok(input, "_");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start_point = strtok(NULL, "");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start1 = convert_dec(start_point);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if(start1&lt;0||start1&gt;1048575){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range over\n");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end1 = start1 + 159;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start1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start1 %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start_index *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&gt; 1048575)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end1 = 1048575;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first_column = first_column + 16;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for(j=end_index2+1; j&lt;16;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end_index2+1;j&lt;16;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== 1048575)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end1 + 1;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//dump3(start address, end address)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print_dump3(unsigned char **memory, char *input, int *start) {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start_index, start_index2;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end_index, end_index2;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*start_point, *end_point, *temp;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 xml:space="preserve">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start_point = strtok(NULL, ",");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end_point = strtok(NULL, "");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start1 = convert_dec(start_point);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end1 = convert_dec(end_point);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(start1 &lt; 0 || start1&gt;1048575)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range over\n");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(end1 &lt; 0 || end1&gt;1048575)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end input range over\n");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(start1 &gt; end1)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larger than end input\n");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start1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start1 %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start_index *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end_index = end1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first_column = first_column + 16;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 &amp;&amp; i == end_index)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 + 1;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start_index)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&lt; 1048575)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end1 + 1;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(end1 == 1048575)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//target address's value -&gt; value of user input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edit(unsigned char **memory, char *input)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*value_, *target_point, *temp;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target, value;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target_index, target_index2;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target_point = strtok(NULL, ",");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value_ = strtok(NULL, "");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target = convert_dec(target_point);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value = convert_dec(value_);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(target &lt; 0 || target&gt;1048575)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printf("edit error : target point range over!\n");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(value &gt; 255 || value &lt; 0)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printf("edit error : value range over!\n");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target_index = target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target_index2 = target %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memory[target_index][target_index2] = value;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//from start address to end address, memory's value-&gt;value of user input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fill(unsigned char **memory, char *input)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*start_point, *end_point, *value_, *temp;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value, start, end;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i, j;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start_point = strtok(NULL, ",");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end_point = strtok(NULL, ",");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value_ = strtok(NULL, "");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start = convert_dec(start_point);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end = convert_dec(end_point);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value = convert_dec(value_);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(start &lt; 0 || start&gt;1048575)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start input range over!\n");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(end &lt; 0 || end&gt;104875)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end input range over!\n");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(value &lt; 0 || value&gt;255)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value input range over!\n");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if(start&gt;end){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start input more than end input!\n");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 %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 /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 % 16;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 &amp;&amp; i == end_index)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start_index)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//print file, directory in current directory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print_directory(){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DIR *dir;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struct dirent *dir_entry;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struct stat astat;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dir = opendir(".");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while((dir_entry = readdir(dir))!=NULL){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lstat(dir_entry-&gt;d_name, &amp;astat);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if(S_ISDIR(astat.st_mode)){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if(strncmp(dir_entry-&gt;d_name, ".", 1)!=0 &amp;&amp; strncmp(dir_entry-&gt;d_name, "..",2)!=0){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printf("%s",dir_entry-&gt;d_name);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printf("/\n");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if(astat.st_mode &amp; S_IXUSR){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printf("%s*\n", dir_entry-&gt;d_name);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printf("%s\n", dir_entry-&gt;d_name);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//create history node for history linked list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history *create_history_node(char *input){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 = (history*)malloc(sizeof(history));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strcpy(tmp-&gt;name, 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//make history linked list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history_made(history **header, history *newnode){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history *tmp = *header;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if(header ==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*header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while(tmp-&gt;link !=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tmp-&gt;link;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tmp-&gt;link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tmp-&gt;link-&gt;index = tmp-&gt;index+1;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//print history linked list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print_history(history *header){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history *ptr = header;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while(ptr-&gt;link !=NULL){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printf("%d\t%s\n", ptr-&gt;link-&gt;index, ptr-&gt;link-&gt;name);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//generate hash key for mnemonic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hash_function(char *input)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result,i, len;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result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i&lt;len;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(int)input[i]+result;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result = result%20;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//create hash node for hash table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hash *create_hash_node(FILE *fp)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 = (hash*)malloc(sizeof(hash));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fscanf(fp, "%s%s%s", tmp-&gt;opcode, tmp-&gt;instructions, tmp-&gt;ss);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//make hash table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hashtable_made(hash *header[20], FILE *fp)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*pointer;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i, index;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 (i = 0; i &lt; 58; i++)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newnode = create_hash_node(fp);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index = hash_function(newnode-&gt;instructions);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header[index];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(header[index] == NULL)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(pointer-&gt;link != NULL)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pointer-&gt;link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hash *return_opcode_node(hash **header, char *opcode){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hash_key;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*temp=NULL;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hash_key = hash_function(opcode);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if(hash_key&gt;=0 &amp;&amp; hash_key&lt;20){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header[hash_key];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 !=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if(strcmp(ptr-&gt;instructions, opcode)==0){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temp;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//print hash table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opcodelist_print(hash **header)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 (i = 0; i &lt; 20; i++)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header[i];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printf("%d : ", i);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if(ptr!=NULL){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printf("[%s, %s]", ptr-&gt;instructions, ptr-&gt;opcode);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(ptr != NULL)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printf("-&gt;[%s, %s]", ptr-&gt;instructions, ptr-&gt;opcode);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//search mnemonic's opcode in hash table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search_opcode_mnemonic(hash **header, char *input){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*opcode, *mnemonic;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hash_key, 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result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opcode = strtok(input,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mnemonic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printf("input: %s\n", 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hash_key = hash_function(mnemonic);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ptr = header[hash_key];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while(ptr!=NULL){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if(strcmp(ptr-&gt;instructions, mnemonic)==0){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if(flag==1)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printf("opcode is %s\n", ptr-&gt;opcode);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mnemonic doesn't exist in hash table\n");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>symbol *create_symbol_node(char *ssymbol, int addr){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 = (symbol*)malloc(sizeof(symbol));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strcpy(tmp-&gt;sym, ssymbol);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tmp-&gt;address = addr;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symbol *search_symbol_table(char *ssymbol, symbol **header){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hash_key,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*tmp=NULL;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hash_key = ssymbol[0]-'A';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if(hash_key&gt;=0 &amp;&amp; hash_key&lt;=25){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header[hash_key];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 !=NULL){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if(strcmp(ptr-&gt;sym, ssymbol)==0){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printf("symbol search\n");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print_symbol_table(symbol **header){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*pointer;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25; i&gt;=0; i--){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if(pointer !=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while(pointer !=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%04X\n", pointer-&gt;sym, pointer-&gt;address);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make_symbol_table(symbol **header, int addr, char *ssymbol){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index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*pointer;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*prev;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*ptr;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newnode = create_symbol_node(ssymbol, addr);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index = ssymbol[0] - 'A';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if(header[index] ==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printf("symbol table : %s\n", header[index]-&gt;sym);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if(strcmp(newnode-&gt;sym, header[index]-&gt;sym)&gt;0){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header[index];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header[index];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while(pointer != NULL &amp;&amp; strcmp(newnode-&gt;sym, pointer-&gt;sym)&lt;0){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 = pointer;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prev-&gt;link;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prev-&gt;link = newnode;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char_dec(char *input){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result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i&lt;strlen(input);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if(input[i] &gt;= '0' &amp;&amp; input[i] &lt;= '9'){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result*10 + input[i]-'0';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format2(char *opcode, char *operand){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sum, opcd;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value_reg1, value_reg2;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reg1[10] = {0};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reg2[10] = {0};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value_reg1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value_reg2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opcd = convert_dec(opcode);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strncpy(reg1, operand, 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strncpy(reg2, operand+2, 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if(reg2[0]==' 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if(strcmp(reg1, "A")==0)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value_reg1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"X")==0)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"L")==0)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"PC")==0)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8;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"SW")==0)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9;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"B")==0)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"S")==0)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"T")==0)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if(strcmp(reg1, "F")==0)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printf("value reg1 : %d\n", value_reg1);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>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value_reg2 = 0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if(strcmp(reg2, "A")==0)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"X")==0)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"L")==0)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"PC")==0)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8;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"SW")==0)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9;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"B")==0)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"S")==0)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"T")==0)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if(strcmp(reg2, "F")==0)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 = 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printf("reg1, reg2 : %s, %s\n", reg1, reg2);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if(value_reg1&lt;0 || value_reg2&lt;0)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value_reg1+value_reg2;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if(value_reg1&gt;=0 &amp;&amp; value_reg2&gt;=0){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opcd = opcd&lt;&lt;8;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value_reg1&lt;&lt;4;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opcd+value_reg1+value_reg2;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printf("reg1, reg2, sum : %s %s %d\n", reg1, reg2, sum);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return sum;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format3(char *opcode, int nixbpe, int disp){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opcd, sum, temp, disp2;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opcd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sum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printf("format3 opcode : %s\n", opcode);</w:t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opcd = convert_dec(opcode);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//opcd2 = opcd&amp;temp;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opcd = opcd&lt;&lt;16;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nixbpe = nixbpe&lt;&lt;12;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if(disp&gt;=0)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disp2 = (0x000FFF &amp; disp);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 opcode : %s disp : %04X\n", opcode, disp2);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sum;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format4(char *opcode, int nixbpe, int disp){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opcd, sum, disp2;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opcd = convert_dec(opcode);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sum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opcd = opcd&lt;&lt;24;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nixbpe = nixbpe&lt;&lt;20;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if(disp&gt;=0)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disp2 = (0x0FFFFF &amp; disp);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pass1(char *file_name, int *length, int *base_address, symbol **symbol_header, hash **hash_header, int *object_code_len){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FILE *fp1, *fp2;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line[128], line2[128], line3[128];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*name1, *name2;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buffer = strtok(std_input,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file_name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buffer[20];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*k, *kk;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*label, *Operator, *operand, *operand2, *temp;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char base_operand[10];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addr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start_addr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oidx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end_flag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assemble_error_flag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file_error_flag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strcpy(buffer, file_name);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printf("FIle name : %s", buffer);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name1 = strtok(file_name, 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name2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printf("name1, name2 : %s %s\n", name1, name2);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fp2 = fopen("intermediate.txt","w");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if(!name2){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printf("not assembley file 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file_error_flag;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 if(strcmp(name2, "asm")!=0){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printf("not assembly file!\n");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file_error_flag;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if(file_error_flag == 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fopen(buffer, "r");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if(fp1 == NULL){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file_error_flag;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fgets(line, sizeof(line), 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line[strlen(line)-1]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strcpy(line2,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if(line[0]==' 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"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strtok(line,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strtok(line,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strtok(NULL,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printf("line : %s\n",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printf("label, Operator, operand : %s %s %s\n",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"START")==0){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start_addr = strtol(operand, &amp;temp,16);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start_addr;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printf("start address : %04X, operadn : %s\n", start_addr,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printf("start : %s %s %s 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"%04X %-7s %-7s %-10s\n", addr,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don't have START\n",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while(strstr(Operator, "END")==0){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fgets(line, sizeof(line), 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if(feof(fp1))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line[strlen(line)-1]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 != '.'){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 == ' 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" 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strtok(line,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operand2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if(!operand){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"    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if(operand2)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strcat(operand, operand2);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printf("line1 : %s, %s, %s\n",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strtok(line,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strtok(NULL,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operand2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printf("line1 : %s, %s, %s 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if(!operand){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"    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if(operand2)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strcat(operand, operand2);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printf("line1 : %s, %s, %s 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if(label[0] != ' 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"END")==0){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printf("label front END\n");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if(!search_symbol_table(label, symbol_header)){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make_symbol_table(symbol_header, addr, label);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printf("make sym table\n");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printf("duplicate label in SYMTAB!\n");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"END")==0){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     %-7s %-7s %-10s\n",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printf("end _flag : %d\n", end_flag);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if(strcmp(Operator, "BASE")==0){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     %-7s %-7s %-10s\n",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 if(label[0] = ' 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fprintf(fp2, "     %-7s %-7s %-10s\n",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}*/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fprintf(fp2, "%04X %-7s %-7s %-10s\n", addr,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//fgets(line2, sizeof(line2), 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: %s\n", line3);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printf("line2: %s\n",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if(!line2){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     %-7s %-7s %-10s\n",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"%04X %-7s %-7s %-10s\n", addr,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}*/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if(Operator[0] == '+'){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strtok(Operator+1,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if(return_opcode_node(hash_header, k)){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if(object_code_len[oidx]+4&gt;30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enter_flag=0;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+=4;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if(Operator[0] != '+'){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if(return_opcode_node(hash_header, Operator)){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if(strcmp(return_opcode_node(hash_header, Operator)-&gt;ss, "2")==0){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if(object_code_len[oidx]+2&gt;30||enter_flag==1){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enter_flag=0;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 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if(object_code_len[oidx]+3&gt;30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"WORD")==0){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if(object_code_len[oidx]+3&gt;30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enter_flag=0;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"RESW")==0){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addr+3*char_dec(operand);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"RESB")==0){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addr+char_dec(operand);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"BYTE")==0){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if(operand[0] == 'C'){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strtok(operand+1, "'");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addr+strlen(k);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if(object_code_len[oidx]+strlen(k)&gt;30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 strlen(k);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if(operand[0] == 'X'){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strtok(operand+1, "'");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addr+strlen(k)/2;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if(object_code_len[oidx]+strlen(k)/2&gt;30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object_code_len[oidx] += strlen(k)/2;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printf("invalid operand!\n");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"BASE")==0){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*base_address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strcpy(base_operand,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printf("base_operand : %s\n", base_operand);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//strcpy(line3,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*length = addr-start_addr;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*base_address = search_symbol_table(base_operand, symbol_header)-&gt;address;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fprintf(fp2, "     %-7s %-7s %-10s\n", label, Operator, 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if(end_flag 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 don't have END\n",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printf("assemble error!\n");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printf("base address : %04X\n", *base_address);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return assemble_error_flag;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printf("assemble flag : %d\n", assemble_error_flag);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assemble_error_flag;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pass2(char *file_name, int *length, int *base_address, symbol **symbol_header, hash **hash_header, int *object_code_len){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//fp1 = intermediate.txt, fp2 = file_name.lst, fp3 = file_name.obj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FILE *fp1, *fp2, *fp3;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*write_file_name, lst_file_name[20], obj_file_name[20];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//line of intermediate file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line[128], line2[128];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char buffer[128];//line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 xml:space="preserve">char label[10], operator[10], operand[10], address[10];//intermediate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char *rev_label, *rev_operator, *rev_operand, *rev_address;//</w:t>
      </w:r>
      <w:r>
        <w:rPr>
          <w:rFonts w:hint="eastAsia"/>
          <w:lang w:eastAsia="ko-KR"/>
        </w:rPr>
        <w:t>각각에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char *rev_operand2;//X'F1', C'EOF'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F1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EOF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line_num;//</w:t>
      </w:r>
      <w:r>
        <w:rPr>
          <w:rFonts w:hint="eastAsia"/>
          <w:lang w:eastAsia="ko-KR"/>
        </w:rPr>
        <w:t>몇번째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record_length;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object_code;//object code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object_code_byte;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error_flag;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i;//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enter_flag;//object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flag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pc;//program counter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modicode[100], midx;//modification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ta;//target address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nixbpe;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constant; // #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first_execution_addr;//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  <w:t>symbol *sym_node;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*hash_node;</w:t>
      </w:r>
    </w:p>
    <w:p w:rsidR="0023532A" w:rsidRDefault="0023532A" w:rsidP="0023532A">
      <w:pPr>
        <w:rPr>
          <w:lang w:eastAsia="ko-KR"/>
        </w:rPr>
      </w:pPr>
      <w:r>
        <w:rPr>
          <w:rFonts w:hint="eastAsia"/>
          <w:lang w:eastAsia="ko-KR"/>
        </w:rPr>
        <w:tab/>
        <w:t>int oidx = 0;//object_code_len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midx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pc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enter_flag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object_code_byte=0;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line_num = 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record_length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object_code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fp1 = fopen("intermediate.txt", "r");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write_file_name = strtok(file_name, ".");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strcpy(lst_file_name, write_file_name);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strcpy(obj_file_name, write_file_name);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strcat(lst_file_name, ".lst");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strcat(obj_file_name, ".obj");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fp2 = fopen(lst_file_name, "w");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fp3 = fopen(obj_file_name, "w");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fgets(line, sizeof(line), 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line[strlen(line)-1]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strncpy(address, line, 5);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strncpy(label, line+5, 8);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label[6]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strncpy(operator, line+13, 8);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operator[6] ='\0';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strncpy(operand, line+21, strlen(line)-21);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operand[strlen(operand)-1]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rev_address = strtok(address,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printf("label : %s\n", label);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rev_label = strtok(label,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printf("rev_label : %s\n", rev_label);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if(!rev_label){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rev_label = "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printf("rev label : %s\n", rev_label);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rev_operator = strtok(operator,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rev_operand = strtok(operand,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printf("%s\n",rev_address);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rev_label);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rev_operator);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rev_operand);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if(strcmp(rev_operator, "START")==0){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"%3d %s\n", line_num,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if(rev_label[0]==' 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"H       %06X%06x", convert_dec(rev_address), *length);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"H%-6s%06X%06X", rev_label, convert_dec(rev_address), *length);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/*</w:t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printf("line : %d don't exist START\n", line_num);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}*/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first_execution_addr = convert_dec(rev_address);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while(strstr(rev_operator, "END")==0){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fgets(line, sizeof(line), 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line[strlen(line)-1]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printf("line : %s\n",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strcpy(buffer, line);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strcpy(line2, line);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if(line[0]!='.'){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strncpy(address, line, 4);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strncpy(label, line+5, 7);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label[6]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strncpy(operator, line+13, 7);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operator[6]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strncpy(operand, line+21, strlen(line)-21);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operand[strlen(operand)-1] = '\0';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if(!rev_address){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rev_address = "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rev_label = strtok(label,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if(!rev_label){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rev_label = " 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rev_operator = strtok(operator,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 = strtok(operand, " \t");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operand2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if(!rev_operand){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 = "          ";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if(strcmp(rev_operator, "RESW")==0){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"RESB")==0){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"END")==0){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"\nE%06X", first_execution_addr);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"WORD")==0){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char_dec(rev_operand);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if(object_code&gt;=0&amp;&amp;object_code&lt;=16777215){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over!\n",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"BYTE")==0){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rev_operand2 = strtok(rev_operand+1, "'");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", line_num, buffer);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if(rev_operand[0]=='C'){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"%2X", rev_operand2[i]);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fprintf(fp3, "%2X", rev_operand2[i]);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if(object_code_byte+strlen(rev_operand2)&gt;30 || enter_flag 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"%2X", rev_operand2[i]);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object_code_byte+strlen(rev_operand2);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if(rev_operand[0] == 'X'){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"%c", rev_operand2[i]);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fprintf(fp3, "%c", rev_operand2[i]);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if(object_code_byte+strlen(rev_operand2)/2&gt;30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"%02X", 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"%c", rev_operand2[i]);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object_code_byte+strlen(rev_operand2)/2;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invalid operand!\n",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"BASE")==0){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"RSUB")==0){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0x4F0000);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0x4F0000);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fprintf(fp3, "%06X", 0x4F0000);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if(rev_operator[0] != '+'){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hash_node = return_opcode_node(hash_header, rev_operator);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if(hash_node){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if(strcmp(hash_node-&gt;ss, "2")==0){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printf("opcode type : %s %s\n", hash_node-&gt;instructions,hash_node-&gt;ss);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format2(hash_node-&gt;opcode, rev_operand);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printf("object_code : %d\n",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if(object_code&gt;=0)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%4X\n",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invalid register!\n",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if(object_code_byte+2&gt;30||enter_flag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"%04X",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if(strcmp(hash_node-&gt;ss, "1")==0){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convert_dec(hash_node-&gt;opcode);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%2X\n",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if(object_code_byte+1&gt;30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"\nT%06X%01X",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"%04X",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if(strcmp(hash_node-&gt;ss, "3/4")==0){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if(rev_operand[0] == '#'){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printf("# symbol  : %s\n", rev_operand+1);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printf("exist symbol\n");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18;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ta-pc);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//base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if(ta-*base_address&gt;=0 &amp;&amp; ta-*base_address&lt;=4095){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disp = ta-*base_address;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20;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object_code_byte+3;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over!\n",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//range over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constant = char_dec(rev_operand+1);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if(constant&gt;=-2048 &amp;&amp; constant&lt;=4095){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constant);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}//range over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}//if(operant[0] == '#')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if(rev_operand[0] == '@'){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34;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ta-pc);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if(ta-*base_address&gt;=0 &amp;&amp; ta-*base_address&lt;=4096){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36;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disp = ta-*base_address;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if(strstr(rev_operand, ",")){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rev_operand2 = strtok(rev_operand, ",");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search_symbol_table(rev_operand2,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printf("rev_operand2 : %s\n", rev_operand2);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58;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</w:t>
      </w:r>
      <w:r>
        <w:rPr>
          <w:lang w:eastAsia="ko-KR"/>
        </w:rPr>
        <w:lastRenderedPageBreak/>
        <w:t>&gt;opcode, nixbpe, ta-pc);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 - *base_address&gt;=0 &amp;&amp; ta- *base_address&lt;=4096){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60;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over!\n",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 xml:space="preserve">printf("simple addressing, symbol %s!\n", </w:t>
      </w:r>
      <w:r>
        <w:rPr>
          <w:lang w:eastAsia="ko-KR"/>
        </w:rPr>
        <w:lastRenderedPageBreak/>
        <w:t>rev_operand+1);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50;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ta-pc);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printf("pc address : %04X object_code : %06X\n", convert_dec(rev_address),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if(ta-*base_address&gt;=0 &amp;&amp; ta-*base_address&lt;=4096){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disp = ta-*base_address;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52;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  disp : %d  target address : %d error!\n", buffer, disp, ta);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 if(rev_operator[0]!='+')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if(rev_operator[0] == '+'){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hash_node = return_opcode_node(hash_header, rev_operator+1);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if(hash_node){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if(strcmp(hash_node-&gt;ss, "3/4")==0){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if(rev_operand[0]=='#'){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17;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ta);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 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modicode[midx] = convert_dec(rev_address)+1;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 4;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}//if(sym_node)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constant = char_dec(rev_operand+1);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17;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constant);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}//if(rev_operand[0]=='#')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if(rev_operand[0]=='@'){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33;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ta);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enter_flag==1){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modicode[midx] = convert_dec(rev_address)+1;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 if(rev_operand[0]=='@')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search_symbol_table(rev_operand, symbol_header);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49;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ta);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 == 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modicode[midx] = convert_dec(rev_address)+1;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midx++;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}//if(strcmp(hash_node-&gt;ss, "3/4")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}//if(hash_node)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 if(rev_operator[0]=='+')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 %s %s %s\n", rev_address, rev_label, rev_operator, rev_operand);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}//if(line[0]!='.')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i&lt;midx;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fprintf(fp3, "\nM%06X", modicode[i]);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fprintf(fp3, "\nE%06X\n", first_execution_addr);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printf("output file : [%s], [%s]\n", obj_file_name, lst_file_name);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fclose(fp1);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fclose(fp2);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fclose(fp3);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error_flag;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>//user input-&gt;standard input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//standard input : command_startaddress,endaddress,value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revise_input(char *input1, char *input2){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i, len1, len2, j;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space, comma;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space = comma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len2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len1 = strlen(input1);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input1[len1-1] = '\0';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i&lt;len1;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if(input1[i] != ' ' &amp;&amp; input1[i] != '</w:t>
      </w:r>
      <w:r>
        <w:rPr>
          <w:lang w:eastAsia="ko-KR"/>
        </w:rPr>
        <w:tab/>
        <w:t>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input2[len2] = input1[i];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len2++;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if(input1[i] == ' '||input1[i]=='</w:t>
      </w:r>
      <w:r>
        <w:rPr>
          <w:lang w:eastAsia="ko-KR"/>
        </w:rPr>
        <w:tab/>
        <w:t>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if(input1[i-1] != ' ' &amp;&amp; input1[i+1] != ',' &amp;&amp; input1[i-1] != ',' &amp;&amp; i-1&gt;=0 &amp;&amp; i+1&lt;len1 &amp;&amp; input1[i-1] != '</w:t>
      </w:r>
      <w:r>
        <w:rPr>
          <w:lang w:eastAsia="ko-KR"/>
        </w:rPr>
        <w:tab/>
        <w:t>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input2[len2++] = '_';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if(input2[len2-2] == '_')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input2[len2-2] = '\0';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i&lt;len2;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if(input2[i] == '_' &amp;&amp; i+1 &lt; len2 &amp;&amp; input2[i+1] == ','){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i; j&lt;len2; j++){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input2[j] = input2[j+1];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//determine mode for user input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mode(char *input){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result, comma, underbar, character;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i, len;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comma1, character1;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comma = result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comma1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underbar = character = character1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if(input[0] == '\0')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result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else{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 = 0; i&lt;len;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if(input[i] == ','){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comma1 =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if(input[i+1] != '\0')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character++;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if(input[i] == '_')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underbar++;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if(input[comma1+1]!='\0')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character1++;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*token, *token2;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token = strtok(input, "_");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if(strcmp(token, "help")==0 || strcmp(token, "h")==0)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"dir")==0 || strcmp(token, "d")==0)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"quit")==0 || strcmp(token, "q")==0)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"history")==0 || strcmp(token, "hi")==0)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"dump")==0 || strcmp(token, "du")==0){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if(comma==0 &amp;&amp; underbar 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if(comma==0 &amp;&amp; underbar &gt; 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6;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 == 1 &amp;&amp; underbar ==1&amp;&amp;character &gt; 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7;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"edit")==0 || strcmp(token, "e")==0){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if(comma==1 &amp;&amp; underbar==1&amp;&amp;character&gt;0)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8;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"fill")==0 || strcmp(token, "f")==0){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if(comma==2&amp;&amp;character1&gt;0)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9;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"reset")==0)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"opcode")==0)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"opcodelist")==0)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result = 12;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"type")==0)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"symbol")==0)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14;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"assemble")==0)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15;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//free memory array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free_memory_array(unsigned char **memory){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i&lt;65536; i++)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free(memory[i]);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free(memory);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//free history linked list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free_history_node(history **head){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while(*head){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 = *head;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*head = (*head)-&gt;link;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//free hash table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free_hash_node(hash **head){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while(*head){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head[i];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head[i] = head[i]-&gt;link;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void free_symbol_node(symbol **head){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i;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i&lt;26;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while(*head){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head[i];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head[i] = head[i]-&gt;link;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 xml:space="preserve">//main for program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int main(void){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*input;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*std_input, *std_input2, *std_input3;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char *aa, *bb;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len, result, i, dump_start;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//std_input2's length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len2;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history *head;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unsigned char **memory;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FILE *fp1;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symbol *symbol_head[26];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*hash_head[20];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 *temp;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length=0;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base_address = -1;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int object_code_len[100]={0};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fp1 = fopen("opcode.txt", "r");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head = (history*)malloc(sizeof(history));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head-&gt;link = NULL;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head-&gt;index = 0;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dump_start = 0;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hash_head[i] = NULL;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i&lt;26; i++){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symbol_head[i] = NULL;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hashtable_made(hash_head, fp1);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memory = (unsigned char**)calloc(65536, sizeof(unsigned char*));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for(i = 0; i&lt;65536; i++)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(unsigned char*)calloc(16, sizeof(unsigned char));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while(1){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printf("sicsim&gt;");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 = (char*)malloc(sizeof(char)*100);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fgets(input, sizeof(char)*100, stdin);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 = strlen(input);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 = (char*)malloc(sizeof(char)*101);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revise_input(input, std_input);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len2 = strlen(std_input);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std_input2 = (char*)malloc(sizeof(char)*len2);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std_input3 = (char*)malloc(sizeof(char)*len2);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strcpy(std_input2, std_input);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printf("std_input : %s\n", std_input);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strcpy(std_input3, std_input);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mode(std_input);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aa = strtok(std_input3,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bb = strtok(NULL, "");//file name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printf("%s %s\n", aa, bb);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help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(result == 1)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print_help();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directory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2)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print_directory();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//quit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3)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free(std_input);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free(std_input2);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free_hash_node(hash_head);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free_symbol_node(symbol_head);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free_history_node(&amp;head);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free_memory_array(memory);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if(remove("intermediate.txt")==-1)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printf("file remove error!\n");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history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4)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print_history(head);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 1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5)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print_dump1(memory, &amp;dump_start);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 2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6 &amp;&amp; !print_dump2(memory, std_input2, &amp;dump_start))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dump3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7 &amp;&amp; !print_dump3(memory, std_input2, &amp;dump_start))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//edit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8 &amp;&amp; !edit(memory, std_input2))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//fill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9 &amp;&amp; !fill(memory, std_input2))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//reset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10)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reset(memory);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 mnemonic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11&amp;&amp;search_opcode_mnemonic(hash_head, std_input2)&lt;0)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//opcodelist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12) 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opcodelist_print(hash_head);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 13){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type_filename(bb);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if(result==14){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print_symbol_table(symbol_head);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if(result==15 &amp;&amp; !pass1(bb, &amp;length, &amp;base_address, symbol_head, hash_head, object_code_len)){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if(!pass2(bb, &amp;length, &amp;base_address, symbol_head, hash_head, object_code_len)){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aa = strtok(std_input2, "_");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bb = strtok(NULL, "");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 %s\n", aa, bb);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 xml:space="preserve">pass1(bb,&amp;length, &amp;base_flag, symbol_head, hash_head); 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//wrong command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==0)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printf("wrong command!\n");</w:t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</w:r>
    </w:p>
    <w:p w:rsidR="0023532A" w:rsidRDefault="0023532A" w:rsidP="0023532A">
      <w:pPr>
        <w:rPr>
          <w:lang w:eastAsia="ko-KR"/>
        </w:rPr>
      </w:pPr>
    </w:p>
    <w:p w:rsidR="0023532A" w:rsidRDefault="0023532A" w:rsidP="0023532A">
      <w:pPr>
        <w:rPr>
          <w:lang w:eastAsia="ko-KR"/>
        </w:rPr>
      </w:pPr>
      <w:r>
        <w:rPr>
          <w:lang w:eastAsia="ko-KR"/>
        </w:rPr>
        <w:tab/>
        <w:t>}</w:t>
      </w:r>
    </w:p>
    <w:p w:rsidR="00E21195" w:rsidRPr="00B4235D" w:rsidRDefault="0023532A" w:rsidP="0023532A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1B8" w:rsidRDefault="004061B8">
      <w:r>
        <w:separator/>
      </w:r>
    </w:p>
  </w:endnote>
  <w:endnote w:type="continuationSeparator" w:id="0">
    <w:p w:rsidR="004061B8" w:rsidRDefault="0040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483" w:rsidRDefault="00A5248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52483" w:rsidRDefault="00A52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483" w:rsidRDefault="00A52483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B2D90">
      <w:rPr>
        <w:rStyle w:val="a9"/>
        <w:noProof/>
      </w:rPr>
      <w:t>11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52483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52483" w:rsidRDefault="00A52483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52483" w:rsidRPr="00CE7811" w:rsidRDefault="00A52483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52483" w:rsidRDefault="00A52483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1B8" w:rsidRDefault="004061B8">
      <w:r>
        <w:separator/>
      </w:r>
    </w:p>
  </w:footnote>
  <w:footnote w:type="continuationSeparator" w:id="0">
    <w:p w:rsidR="004061B8" w:rsidRDefault="0040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483" w:rsidRDefault="00A52483">
    <w:pPr>
      <w:pStyle w:val="a7"/>
      <w:jc w:val="right"/>
      <w:rPr>
        <w:lang w:eastAsia="ko-KR"/>
      </w:rPr>
    </w:pPr>
  </w:p>
  <w:p w:rsidR="00A52483" w:rsidRDefault="00A52483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52483" w:rsidRDefault="00A52483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483" w:rsidRDefault="00A52483">
    <w:pPr>
      <w:pStyle w:val="a7"/>
      <w:rPr>
        <w:lang w:eastAsia="ko-KR"/>
      </w:rPr>
    </w:pPr>
  </w:p>
  <w:p w:rsidR="00A52483" w:rsidRDefault="00A52483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2496D"/>
    <w:rsid w:val="00041A8C"/>
    <w:rsid w:val="00056510"/>
    <w:rsid w:val="0006784D"/>
    <w:rsid w:val="00073FEF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532A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C20B9"/>
    <w:rsid w:val="003F305A"/>
    <w:rsid w:val="00400A81"/>
    <w:rsid w:val="004019D0"/>
    <w:rsid w:val="004061B8"/>
    <w:rsid w:val="004115D5"/>
    <w:rsid w:val="00425CB6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5F1458"/>
    <w:rsid w:val="006070F7"/>
    <w:rsid w:val="0063507C"/>
    <w:rsid w:val="006623F8"/>
    <w:rsid w:val="0067308A"/>
    <w:rsid w:val="006D385C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E24EC"/>
    <w:rsid w:val="007F0CA7"/>
    <w:rsid w:val="007F59D0"/>
    <w:rsid w:val="0080081B"/>
    <w:rsid w:val="00805A41"/>
    <w:rsid w:val="00824BD2"/>
    <w:rsid w:val="00837BD5"/>
    <w:rsid w:val="008835BE"/>
    <w:rsid w:val="008B2D90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52483"/>
    <w:rsid w:val="00AC026B"/>
    <w:rsid w:val="00AC4D79"/>
    <w:rsid w:val="00AF24CC"/>
    <w:rsid w:val="00B028C1"/>
    <w:rsid w:val="00B10B18"/>
    <w:rsid w:val="00B404A5"/>
    <w:rsid w:val="00B4235D"/>
    <w:rsid w:val="00B6472B"/>
    <w:rsid w:val="00B75C71"/>
    <w:rsid w:val="00B83A9A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1C25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2532A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07E11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822B-F7F0-4D3F-A1C5-142FD343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30</TotalTime>
  <Pages>1</Pages>
  <Words>9169</Words>
  <Characters>52265</Characters>
  <Application>Microsoft Office Word</Application>
  <DocSecurity>0</DocSecurity>
  <Lines>435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임 준묵</cp:lastModifiedBy>
  <cp:revision>7</cp:revision>
  <cp:lastPrinted>2006-03-03T07:52:00Z</cp:lastPrinted>
  <dcterms:created xsi:type="dcterms:W3CDTF">2019-04-06T07:57:00Z</dcterms:created>
  <dcterms:modified xsi:type="dcterms:W3CDTF">2019-04-08T13:23:00Z</dcterms:modified>
</cp:coreProperties>
</file>