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C07D7F">
        <w:rPr>
          <w:rFonts w:ascii="돋움체" w:hAnsi="돋움체"/>
          <w:sz w:val="48"/>
          <w:lang w:eastAsia="ko-KR"/>
        </w:rPr>
        <w:t>3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C07D7F">
        <w:rPr>
          <w:rFonts w:hint="eastAsia"/>
          <w:b/>
          <w:sz w:val="48"/>
          <w:lang w:eastAsia="ko-KR"/>
        </w:rPr>
        <w:t>2</w:t>
      </w:r>
      <w:r w:rsidR="00C07D7F">
        <w:rPr>
          <w:b/>
          <w:sz w:val="48"/>
          <w:lang w:eastAsia="ko-KR"/>
        </w:rPr>
        <w:t>0151597]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C07D7F">
        <w:rPr>
          <w:rFonts w:hint="eastAsia"/>
          <w:b/>
          <w:sz w:val="48"/>
          <w:lang w:eastAsia="ko-KR"/>
        </w:rPr>
        <w:t>임준묵</w:t>
      </w:r>
      <w:r>
        <w:rPr>
          <w:rFonts w:hint="eastAsia"/>
          <w:b/>
          <w:sz w:val="48"/>
          <w:lang w:eastAsia="ko-KR"/>
        </w:rPr>
        <w:t>]</w:t>
      </w:r>
    </w:p>
    <w:p w:rsidR="00C07D7F" w:rsidRDefault="00C07D7F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517161" w:rsidRDefault="003B47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517161">
        <w:rPr>
          <w:noProof/>
          <w:lang w:eastAsia="ko-KR"/>
        </w:rPr>
        <w:t>1.</w:t>
      </w:r>
      <w:r w:rsidR="00517161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517161">
        <w:rPr>
          <w:noProof/>
          <w:lang w:eastAsia="ko-KR"/>
        </w:rPr>
        <w:t>프로그램</w:t>
      </w:r>
      <w:r w:rsidR="00517161">
        <w:rPr>
          <w:noProof/>
          <w:lang w:eastAsia="ko-KR"/>
        </w:rPr>
        <w:t xml:space="preserve"> </w:t>
      </w:r>
      <w:r w:rsidR="00517161">
        <w:rPr>
          <w:noProof/>
          <w:lang w:eastAsia="ko-KR"/>
        </w:rPr>
        <w:t>개요</w:t>
      </w:r>
      <w:r w:rsidR="00517161">
        <w:rPr>
          <w:noProof/>
          <w:lang w:eastAsia="ko-KR"/>
        </w:rPr>
        <w:tab/>
      </w:r>
      <w:r w:rsidR="00517161">
        <w:rPr>
          <w:noProof/>
        </w:rPr>
        <w:fldChar w:fldCharType="begin"/>
      </w:r>
      <w:r w:rsidR="00517161">
        <w:rPr>
          <w:noProof/>
          <w:lang w:eastAsia="ko-KR"/>
        </w:rPr>
        <w:instrText xml:space="preserve"> PAGEREF _Toc8071588 \h </w:instrText>
      </w:r>
      <w:r w:rsidR="00517161">
        <w:rPr>
          <w:noProof/>
        </w:rPr>
      </w:r>
      <w:r w:rsidR="00517161">
        <w:rPr>
          <w:noProof/>
        </w:rPr>
        <w:fldChar w:fldCharType="separate"/>
      </w:r>
      <w:r w:rsidR="00517161">
        <w:rPr>
          <w:noProof/>
          <w:lang w:eastAsia="ko-KR"/>
        </w:rPr>
        <w:t>4</w:t>
      </w:r>
      <w:r w:rsidR="00517161">
        <w:rPr>
          <w:noProof/>
        </w:rPr>
        <w:fldChar w:fldCharType="end"/>
      </w:r>
    </w:p>
    <w:p w:rsidR="00517161" w:rsidRDefault="0051716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_Toc8071589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_Toc8071590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517161" w:rsidRDefault="0051716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bCs/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C37B8D">
        <w:rPr>
          <w:bCs/>
          <w:noProof/>
          <w:lang w:eastAsia="ko-KR"/>
        </w:rPr>
        <w:t>모듈</w:t>
      </w:r>
      <w:r w:rsidRPr="00C37B8D">
        <w:rPr>
          <w:bCs/>
          <w:noProof/>
          <w:lang w:eastAsia="ko-KR"/>
        </w:rPr>
        <w:t xml:space="preserve"> </w:t>
      </w:r>
      <w:r w:rsidRPr="00C37B8D">
        <w:rPr>
          <w:bCs/>
          <w:noProof/>
          <w:lang w:eastAsia="ko-KR"/>
        </w:rPr>
        <w:t>이름</w:t>
      </w:r>
      <w:r w:rsidRPr="00C37B8D">
        <w:rPr>
          <w:bCs/>
          <w:noProof/>
          <w:lang w:eastAsia="ko-KR"/>
        </w:rPr>
        <w:t xml:space="preserve"> : void save_progaddr(char *input, int *progaddr)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bCs/>
          <w:noProof/>
          <w:lang w:eastAsia="ko-KR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C37B8D">
        <w:rPr>
          <w:bCs/>
          <w:noProof/>
          <w:lang w:eastAsia="ko-KR"/>
        </w:rPr>
        <w:t>모듈</w:t>
      </w:r>
      <w:r w:rsidRPr="00C37B8D">
        <w:rPr>
          <w:bCs/>
          <w:noProof/>
          <w:lang w:eastAsia="ko-KR"/>
        </w:rPr>
        <w:t xml:space="preserve"> </w:t>
      </w:r>
      <w:r w:rsidRPr="00C37B8D">
        <w:rPr>
          <w:bCs/>
          <w:noProof/>
          <w:lang w:eastAsia="ko-KR"/>
        </w:rPr>
        <w:t>이름</w:t>
      </w:r>
      <w:r w:rsidRPr="00C37B8D">
        <w:rPr>
          <w:bCs/>
          <w:noProof/>
          <w:lang w:eastAsia="ko-KR"/>
        </w:rPr>
        <w:t>: ext_symbol *create_ext_symbol_node(char *symbol, int address, int Length)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bCs/>
          <w:noProof/>
          <w:lang w:eastAsia="ko-KR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C37B8D">
        <w:rPr>
          <w:bCs/>
          <w:noProof/>
          <w:lang w:eastAsia="ko-KR"/>
        </w:rPr>
        <w:t>모듈이름</w:t>
      </w:r>
      <w:r w:rsidRPr="00C37B8D">
        <w:rPr>
          <w:bCs/>
          <w:noProof/>
          <w:lang w:eastAsia="ko-KR"/>
        </w:rPr>
        <w:t>:  void make_estab(ext_symbol **header, char *symbol, int address, int Length)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bCs/>
          <w:noProof/>
          <w:lang w:eastAsia="ko-KR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C37B8D">
        <w:rPr>
          <w:bCs/>
          <w:noProof/>
          <w:lang w:eastAsia="ko-KR"/>
        </w:rPr>
        <w:t>모듈이름</w:t>
      </w:r>
      <w:r w:rsidRPr="00C37B8D">
        <w:rPr>
          <w:bCs/>
          <w:noProof/>
          <w:lang w:eastAsia="ko-KR"/>
        </w:rPr>
        <w:t>: ext_symbol *search_estab(ext_symbol **header, char *symbol)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C37B8D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bCs/>
          <w:noProof/>
          <w:lang w:eastAsia="ko-KR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C37B8D">
        <w:rPr>
          <w:bCs/>
          <w:noProof/>
          <w:lang w:eastAsia="ko-KR"/>
        </w:rPr>
        <w:t>모듈이름</w:t>
      </w:r>
      <w:r w:rsidRPr="00C37B8D">
        <w:rPr>
          <w:bCs/>
          <w:noProof/>
          <w:lang w:eastAsia="ko-KR"/>
        </w:rPr>
        <w:t>: print_estab(ext_symbol **header)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C37B8D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C37B8D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int linking_loader_pass1(char *filename, ext_symbol **header, int *csaddr)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int linking_loader_pass2(unsigned char **memory, char *filename, ext_symbol **header, int *csaddr)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3.7.2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store_operation(unsigned char **memory, int ta, int 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int decision_xbp(unsigned char **memory, int current_loc)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Int get_target_addr(unsigned char **memory, int format, int pc, int reg[10])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3.10.1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3.10.2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int bp_clear_or_set(char *input)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void bp_set(int *bp, char *input, int *bp_count)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 void bp_print(int *bp, int *bp_count)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lastRenderedPageBreak/>
        <w:t>3.13.1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void bp_clear(int *bp, int *bp_count)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int run(unsigned char **memory, int progaddr, int endaddr, int reg[10], int *bp, int* bp_count, int *first_run_flag)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int decision_opcode(unsigned char **memory, int current_loc, int ni)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int decision_format(unsigned char **memory, int current_loc)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3.17.2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int decision_ni(unsigned char **memory, int current_loc)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free_ext_symbol_node(ext_symbol **head)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_Toc8071647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3.19.2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_Toc8071648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:rsidR="00517161" w:rsidRDefault="0051716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bCs/>
          <w:noProof/>
          <w:lang w:eastAsia="ko-K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C37B8D">
        <w:rPr>
          <w:bCs/>
          <w:noProof/>
          <w:lang w:eastAsia="ko-KR"/>
        </w:rPr>
        <w:t>전역</w:t>
      </w:r>
      <w:r w:rsidRPr="00C37B8D">
        <w:rPr>
          <w:bCs/>
          <w:noProof/>
          <w:lang w:eastAsia="ko-KR"/>
        </w:rPr>
        <w:t xml:space="preserve"> </w:t>
      </w:r>
      <w:r w:rsidRPr="00C37B8D">
        <w:rPr>
          <w:bCs/>
          <w:noProof/>
          <w:lang w:eastAsia="ko-KR"/>
        </w:rPr>
        <w:t>변수</w:t>
      </w:r>
      <w:r w:rsidRPr="00C37B8D">
        <w:rPr>
          <w:bCs/>
          <w:noProof/>
          <w:lang w:eastAsia="ko-KR"/>
        </w:rPr>
        <w:t xml:space="preserve"> </w:t>
      </w:r>
      <w:r w:rsidRPr="00C37B8D">
        <w:rPr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_Toc8071649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:rsidR="00517161" w:rsidRDefault="0051716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20151597.h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Enum registers{A=0, X, L, B, S, T, F, P, PC, SW};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5.1.1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17161" w:rsidRDefault="0051716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Typedef struct _ext_symbol{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17161" w:rsidRDefault="0051716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C37B8D">
        <w:rPr>
          <w:iCs/>
          <w:noProof/>
          <w:lang w:eastAsia="ko-KR"/>
        </w:rPr>
        <w:t>5.2.1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17161" w:rsidRDefault="0051716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코드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_Toc8071655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8071588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BB1898" w:rsidRPr="00BB1898" w:rsidRDefault="00BB1898" w:rsidP="00BB1898">
      <w:pPr>
        <w:rPr>
          <w:lang w:eastAsia="ko-KR"/>
        </w:rPr>
      </w:pPr>
    </w:p>
    <w:p w:rsidR="00CE7811" w:rsidRPr="006623F8" w:rsidRDefault="00413BD2" w:rsidP="003B47A8">
      <w:pPr>
        <w:rPr>
          <w:lang w:eastAsia="ko-KR"/>
        </w:rPr>
      </w:pPr>
      <w:r>
        <w:rPr>
          <w:sz w:val="24"/>
          <w:szCs w:val="24"/>
          <w:lang w:eastAsia="ko-KR"/>
        </w:rPr>
        <w:tab/>
        <w:t>O</w:t>
      </w:r>
      <w:r>
        <w:rPr>
          <w:rFonts w:hint="eastAsia"/>
          <w:sz w:val="24"/>
          <w:szCs w:val="24"/>
          <w:lang w:eastAsia="ko-KR"/>
        </w:rPr>
        <w:t xml:space="preserve">bject </w:t>
      </w:r>
      <w:r>
        <w:rPr>
          <w:sz w:val="24"/>
          <w:szCs w:val="24"/>
          <w:lang w:eastAsia="ko-KR"/>
        </w:rPr>
        <w:t>file</w:t>
      </w:r>
      <w:r>
        <w:rPr>
          <w:rFonts w:hint="eastAsia"/>
          <w:sz w:val="24"/>
          <w:szCs w:val="24"/>
          <w:lang w:eastAsia="ko-KR"/>
        </w:rPr>
        <w:t>들을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읽어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들여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memory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load </w:t>
      </w:r>
      <w:r>
        <w:rPr>
          <w:rFonts w:hint="eastAsia"/>
          <w:sz w:val="24"/>
          <w:szCs w:val="24"/>
          <w:lang w:eastAsia="ko-KR"/>
        </w:rPr>
        <w:t>해주고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시켜준다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1" w:name="OLE_LINK4"/>
      <w:bookmarkStart w:id="2" w:name="_Toc8071589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D670FF" w:rsidRPr="00D670FF" w:rsidRDefault="00593B35" w:rsidP="00D670FF">
      <w:pPr>
        <w:pStyle w:val="2"/>
        <w:rPr>
          <w:sz w:val="24"/>
          <w:szCs w:val="24"/>
          <w:lang w:eastAsia="ko-KR"/>
        </w:rPr>
      </w:pPr>
      <w:bookmarkStart w:id="3" w:name="_Toc8071590"/>
      <w:bookmarkEnd w:id="1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3"/>
    </w:p>
    <w:p w:rsidR="00C07D7F" w:rsidRPr="003842A2" w:rsidRDefault="00D670FF" w:rsidP="003842A2">
      <w:pPr>
        <w:keepNext/>
      </w:pPr>
      <w:r>
        <w:rPr>
          <w:rFonts w:hint="eastAsia"/>
          <w:bCs/>
          <w:noProof/>
          <w:sz w:val="28"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5934075</wp:posOffset>
                </wp:positionV>
                <wp:extent cx="400050" cy="304165"/>
                <wp:effectExtent l="0" t="0" r="19050" b="19685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F04" w:rsidRPr="00D670FF" w:rsidRDefault="003F6F04" w:rsidP="00D670FF">
                            <w:pPr>
                              <w:jc w:val="center"/>
                              <w:rPr>
                                <w:color w:val="000000" w:themeColor="text1"/>
                                <w:lang w:eastAsia="ko-KR"/>
                              </w:rPr>
                            </w:pPr>
                            <w:r w:rsidRPr="00D670FF">
                              <w:rPr>
                                <w:rFonts w:hint="eastAsia"/>
                                <w:color w:val="000000" w:themeColor="text1"/>
                                <w:lang w:eastAsia="ko-KR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9" o:spid="_x0000_s1026" style="position:absolute;margin-left:159.75pt;margin-top:467.25pt;width:31.5pt;height:23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" fillcolor="white [3212]" strokecolor="white [3212]" strokeweight="1pt">
                <v:textbox>
                  <w:txbxContent>
                    <w:p w:rsidR="003F6F04" w:rsidRPr="00D670FF" w:rsidRDefault="003F6F04" w:rsidP="00D670FF">
                      <w:pPr>
                        <w:jc w:val="center"/>
                        <w:rPr>
                          <w:color w:val="000000" w:themeColor="text1"/>
                          <w:lang w:eastAsia="ko-KR"/>
                        </w:rPr>
                      </w:pPr>
                      <w:r w:rsidRPr="00D670FF">
                        <w:rPr>
                          <w:rFonts w:hint="eastAsia"/>
                          <w:color w:val="000000" w:themeColor="text1"/>
                          <w:lang w:eastAsia="ko-KR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Cs/>
          <w:noProof/>
          <w:sz w:val="28"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209370" wp14:editId="2EC50C9A">
                <wp:simplePos x="0" y="0"/>
                <wp:positionH relativeFrom="column">
                  <wp:posOffset>1123950</wp:posOffset>
                </wp:positionH>
                <wp:positionV relativeFrom="paragraph">
                  <wp:posOffset>5990590</wp:posOffset>
                </wp:positionV>
                <wp:extent cx="676275" cy="438150"/>
                <wp:effectExtent l="0" t="0" r="28575" b="1905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F04" w:rsidRPr="00D670FF" w:rsidRDefault="003F6F04" w:rsidP="00D670FF">
                            <w:pPr>
                              <w:jc w:val="center"/>
                              <w:rPr>
                                <w:color w:val="000000" w:themeColor="text1"/>
                                <w:lang w:eastAsia="ko-KR"/>
                              </w:rPr>
                            </w:pPr>
                            <w:r w:rsidRPr="00D670FF">
                              <w:rPr>
                                <w:rFonts w:hint="eastAsia"/>
                                <w:color w:val="000000" w:themeColor="text1"/>
                                <w:lang w:eastAsia="ko-KR"/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09370" id="직사각형 28" o:spid="_x0000_s1027" style="position:absolute;margin-left:88.5pt;margin-top:471.7pt;width:53.2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" fillcolor="white [3212]" strokecolor="black [3213]" strokeweight="1pt">
                <v:textbox>
                  <w:txbxContent>
                    <w:p w:rsidR="003F6F04" w:rsidRPr="00D670FF" w:rsidRDefault="003F6F04" w:rsidP="00D670FF">
                      <w:pPr>
                        <w:jc w:val="center"/>
                        <w:rPr>
                          <w:color w:val="000000" w:themeColor="text1"/>
                          <w:lang w:eastAsia="ko-KR"/>
                        </w:rPr>
                      </w:pPr>
                      <w:r w:rsidRPr="00D670FF">
                        <w:rPr>
                          <w:rFonts w:hint="eastAsia"/>
                          <w:color w:val="000000" w:themeColor="text1"/>
                          <w:lang w:eastAsia="ko-KR"/>
                        </w:rPr>
                        <w:t>bp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32FBA" wp14:editId="6DBACAAF">
                <wp:simplePos x="0" y="0"/>
                <wp:positionH relativeFrom="column">
                  <wp:posOffset>1838325</wp:posOffset>
                </wp:positionH>
                <wp:positionV relativeFrom="paragraph">
                  <wp:posOffset>4123690</wp:posOffset>
                </wp:positionV>
                <wp:extent cx="295275" cy="2057400"/>
                <wp:effectExtent l="38100" t="0" r="9525" b="95250"/>
                <wp:wrapNone/>
                <wp:docPr id="27" name="꺾인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0574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4238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27" o:spid="_x0000_s1026" type="#_x0000_t34" style="position:absolute;left:0;text-align:left;margin-left:144.75pt;margin-top:324.7pt;width:23.25pt;height:16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" strokecolor="black [3213]" strokeweight=".5pt">
                <v:stroke endarrow="block"/>
              </v:shape>
            </w:pict>
          </mc:Fallback>
        </mc:AlternateContent>
      </w:r>
      <w:r w:rsidR="00C07D7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FE8CCB" wp14:editId="0D6C0CE9">
                <wp:simplePos x="0" y="0"/>
                <wp:positionH relativeFrom="column">
                  <wp:posOffset>1085850</wp:posOffset>
                </wp:positionH>
                <wp:positionV relativeFrom="paragraph">
                  <wp:posOffset>5514340</wp:posOffset>
                </wp:positionV>
                <wp:extent cx="523875" cy="238125"/>
                <wp:effectExtent l="0" t="0" r="28575" b="2857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F04" w:rsidRDefault="003F6F04" w:rsidP="00C07D7F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 w:rsidRPr="00C07D7F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E8CCB" id="직사각형 26" o:spid="_x0000_s1028" style="position:absolute;margin-left:85.5pt;margin-top:434.2pt;width:41.2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" fillcolor="white [3201]" strokecolor="white [3212]" strokeweight="1pt">
                <v:textbox>
                  <w:txbxContent>
                    <w:p w:rsidR="003F6F04" w:rsidRDefault="003F6F04" w:rsidP="00C07D7F">
                      <w:pPr>
                        <w:jc w:val="center"/>
                        <w:rPr>
                          <w:lang w:eastAsia="ko-KR"/>
                        </w:rPr>
                      </w:pPr>
                      <w:r w:rsidRPr="00C07D7F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1</w:t>
                      </w:r>
                      <w:r>
                        <w:rPr>
                          <w:rFonts w:hint="eastAsia"/>
                          <w:lang w:eastAsia="ko-KR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C07D7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37ECDD" wp14:editId="4D867FD3">
                <wp:simplePos x="0" y="0"/>
                <wp:positionH relativeFrom="column">
                  <wp:posOffset>1143000</wp:posOffset>
                </wp:positionH>
                <wp:positionV relativeFrom="paragraph">
                  <wp:posOffset>3828415</wp:posOffset>
                </wp:positionV>
                <wp:extent cx="628650" cy="1638300"/>
                <wp:effectExtent l="38100" t="0" r="19050" b="95250"/>
                <wp:wrapNone/>
                <wp:docPr id="24" name="꺾인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6383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0CC8" id="꺾인 연결선 24" o:spid="_x0000_s1026" type="#_x0000_t34" style="position:absolute;left:0;text-align:left;margin-left:90pt;margin-top:301.45pt;width:49.5pt;height:12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" strokecolor="black [3213]" strokeweight=".5pt">
                <v:stroke endarrow="block"/>
              </v:shape>
            </w:pict>
          </mc:Fallback>
        </mc:AlternateContent>
      </w:r>
      <w:r w:rsidR="00C07D7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29B91" wp14:editId="7F76E250">
                <wp:simplePos x="0" y="0"/>
                <wp:positionH relativeFrom="column">
                  <wp:posOffset>47625</wp:posOffset>
                </wp:positionH>
                <wp:positionV relativeFrom="paragraph">
                  <wp:posOffset>5247640</wp:posOffset>
                </wp:positionV>
                <wp:extent cx="1019175" cy="314325"/>
                <wp:effectExtent l="0" t="0" r="28575" b="2857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F04" w:rsidRDefault="003F6F04" w:rsidP="00C07D7F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29B91" id="직사각형 25" o:spid="_x0000_s1029" style="position:absolute;margin-left:3.75pt;margin-top:413.2pt;width:80.2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" fillcolor="white [3201]" strokecolor="black [3200]" strokeweight="1pt">
                <v:textbox>
                  <w:txbxContent>
                    <w:p w:rsidR="003F6F04" w:rsidRDefault="003F6F04" w:rsidP="00C07D7F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run</w:t>
                      </w:r>
                    </w:p>
                  </w:txbxContent>
                </v:textbox>
              </v:rect>
            </w:pict>
          </mc:Fallback>
        </mc:AlternateContent>
      </w:r>
      <w:r w:rsidR="00C07D7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512B3" wp14:editId="1F3B056B">
                <wp:simplePos x="0" y="0"/>
                <wp:positionH relativeFrom="column">
                  <wp:posOffset>914400</wp:posOffset>
                </wp:positionH>
                <wp:positionV relativeFrom="paragraph">
                  <wp:posOffset>1904366</wp:posOffset>
                </wp:positionV>
                <wp:extent cx="314325" cy="247650"/>
                <wp:effectExtent l="0" t="0" r="28575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F04" w:rsidRDefault="003F6F04" w:rsidP="00C07D7F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 w:rsidRPr="00C07D7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</w:t>
                            </w:r>
                            <w:r w:rsidRPr="00C07D7F">
                              <w:rPr>
                                <w:rFonts w:hint="eastAsia"/>
                                <w:color w:val="000000" w:themeColor="text1"/>
                                <w:lang w:eastAsia="ko-K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512B3" id="직사각형 23" o:spid="_x0000_s1030" style="position:absolute;margin-left:1in;margin-top:149.95pt;width:24.7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" fillcolor="white [3212]" strokecolor="white [3212]" strokeweight="1pt">
                <v:textbox>
                  <w:txbxContent>
                    <w:p w:rsidR="003F6F04" w:rsidRDefault="003F6F04" w:rsidP="00C07D7F">
                      <w:pPr>
                        <w:jc w:val="center"/>
                        <w:rPr>
                          <w:lang w:eastAsia="ko-KR"/>
                        </w:rPr>
                      </w:pPr>
                      <w:r w:rsidRPr="00C07D7F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w:t>1</w:t>
                      </w:r>
                      <w:r w:rsidRPr="00C07D7F">
                        <w:rPr>
                          <w:rFonts w:hint="eastAsia"/>
                          <w:color w:val="000000" w:themeColor="text1"/>
                          <w:lang w:eastAsia="ko-KR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C07D7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B89AD" wp14:editId="0AED8758">
                <wp:simplePos x="0" y="0"/>
                <wp:positionH relativeFrom="column">
                  <wp:posOffset>19050</wp:posOffset>
                </wp:positionH>
                <wp:positionV relativeFrom="paragraph">
                  <wp:posOffset>1399540</wp:posOffset>
                </wp:positionV>
                <wp:extent cx="923925" cy="495300"/>
                <wp:effectExtent l="0" t="0" r="28575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F04" w:rsidRPr="00C07D7F" w:rsidRDefault="003F6F04" w:rsidP="00C07D7F">
                            <w:pPr>
                              <w:jc w:val="center"/>
                              <w:rPr>
                                <w:color w:val="000000" w:themeColor="text1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inking_</w:t>
                            </w:r>
                            <w:r>
                              <w:rPr>
                                <w:lang w:eastAsia="ko-KR"/>
                              </w:rP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B89AD" id="직사각형 22" o:spid="_x0000_s1031" style="position:absolute;margin-left:1.5pt;margin-top:110.2pt;width:72.7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" fillcolor="white [3201]" strokecolor="black [3200]" strokeweight="1pt">
                <v:textbox>
                  <w:txbxContent>
                    <w:p w:rsidR="003F6F04" w:rsidRPr="00C07D7F" w:rsidRDefault="003F6F04" w:rsidP="00C07D7F">
                      <w:pPr>
                        <w:jc w:val="center"/>
                        <w:rPr>
                          <w:color w:val="000000" w:themeColor="text1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L</w:t>
                      </w:r>
                      <w:r>
                        <w:rPr>
                          <w:rFonts w:hint="eastAsia"/>
                          <w:lang w:eastAsia="ko-KR"/>
                        </w:rPr>
                        <w:t>inking_</w:t>
                      </w:r>
                      <w:r>
                        <w:rPr>
                          <w:lang w:eastAsia="ko-KR"/>
                        </w:rPr>
                        <w:t>loader</w:t>
                      </w:r>
                    </w:p>
                  </w:txbxContent>
                </v:textbox>
              </v:rect>
            </w:pict>
          </mc:Fallback>
        </mc:AlternateContent>
      </w:r>
      <w:r w:rsidR="00C07D7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DF81C" wp14:editId="76D42C66">
                <wp:simplePos x="0" y="0"/>
                <wp:positionH relativeFrom="column">
                  <wp:posOffset>942975</wp:posOffset>
                </wp:positionH>
                <wp:positionV relativeFrom="paragraph">
                  <wp:posOffset>1809115</wp:posOffset>
                </wp:positionV>
                <wp:extent cx="819150" cy="438150"/>
                <wp:effectExtent l="38100" t="76200" r="19050" b="19050"/>
                <wp:wrapNone/>
                <wp:docPr id="21" name="꺾인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4381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D1B48" id="꺾인 연결선 21" o:spid="_x0000_s1026" type="#_x0000_t34" style="position:absolute;left:0;text-align:left;margin-left:74.25pt;margin-top:142.45pt;width:64.5pt;height:34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" strokecolor="black [3213]" strokeweight=".5pt">
                <v:stroke endarrow="block"/>
              </v:shape>
            </w:pict>
          </mc:Fallback>
        </mc:AlternateContent>
      </w:r>
      <w:r w:rsidR="00C07D7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B84A47" wp14:editId="6D065E22">
                <wp:simplePos x="0" y="0"/>
                <wp:positionH relativeFrom="column">
                  <wp:posOffset>970915</wp:posOffset>
                </wp:positionH>
                <wp:positionV relativeFrom="paragraph">
                  <wp:posOffset>4723765</wp:posOffset>
                </wp:positionV>
                <wp:extent cx="409575" cy="295275"/>
                <wp:effectExtent l="0" t="0" r="28575" b="2857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F04" w:rsidRPr="00C07D7F" w:rsidRDefault="003F6F04" w:rsidP="00C07D7F">
                            <w:pPr>
                              <w:jc w:val="center"/>
                              <w:rPr>
                                <w:color w:val="000000" w:themeColor="text1"/>
                                <w:lang w:eastAsia="ko-KR"/>
                              </w:rPr>
                            </w:pPr>
                            <w:r w:rsidRPr="00C07D7F">
                              <w:rPr>
                                <w:rFonts w:hint="eastAsia"/>
                                <w:color w:val="000000" w:themeColor="text1"/>
                                <w:lang w:eastAsia="ko-KR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84A47" id="직사각형 20" o:spid="_x0000_s1032" style="position:absolute;margin-left:76.45pt;margin-top:371.95pt;width:32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" fillcolor="white [3212]" strokecolor="white [3212]" strokeweight="1pt">
                <v:textbox>
                  <w:txbxContent>
                    <w:p w:rsidR="003F6F04" w:rsidRPr="00C07D7F" w:rsidRDefault="003F6F04" w:rsidP="00C07D7F">
                      <w:pPr>
                        <w:jc w:val="center"/>
                        <w:rPr>
                          <w:color w:val="000000" w:themeColor="text1"/>
                          <w:lang w:eastAsia="ko-KR"/>
                        </w:rPr>
                      </w:pPr>
                      <w:r w:rsidRPr="00C07D7F">
                        <w:rPr>
                          <w:rFonts w:hint="eastAsia"/>
                          <w:color w:val="000000" w:themeColor="text1"/>
                          <w:lang w:eastAsia="ko-KR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C07D7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61E1D" wp14:editId="0ACDF769">
                <wp:simplePos x="0" y="0"/>
                <wp:positionH relativeFrom="column">
                  <wp:posOffset>66675</wp:posOffset>
                </wp:positionH>
                <wp:positionV relativeFrom="paragraph">
                  <wp:posOffset>4523740</wp:posOffset>
                </wp:positionV>
                <wp:extent cx="876300" cy="43815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F04" w:rsidRPr="00C07D7F" w:rsidRDefault="003F6F04" w:rsidP="00C07D7F">
                            <w:pPr>
                              <w:rPr>
                                <w:color w:val="000000" w:themeColor="text1"/>
                                <w:lang w:eastAsia="ko-KR"/>
                              </w:rPr>
                            </w:pPr>
                            <w:r>
                              <w:rPr>
                                <w:color w:val="000000" w:themeColor="text1"/>
                                <w:lang w:eastAsia="ko-KR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ko-KR"/>
                              </w:rPr>
                              <w:t>ave</w:t>
                            </w:r>
                            <w:r>
                              <w:rPr>
                                <w:color w:val="000000" w:themeColor="text1"/>
                                <w:lang w:eastAsia="ko-KR"/>
                              </w:rPr>
                              <w:t>_progaddr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61E1D" id="직사각형 18" o:spid="_x0000_s1033" style="position:absolute;margin-left:5.25pt;margin-top:356.2pt;width:69pt;height:3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" fillcolor="white [3212]" strokecolor="black [3213]" strokeweight="1pt">
                <v:textbox>
                  <w:txbxContent>
                    <w:p w:rsidR="003F6F04" w:rsidRPr="00C07D7F" w:rsidRDefault="003F6F04" w:rsidP="00C07D7F">
                      <w:pPr>
                        <w:rPr>
                          <w:color w:val="000000" w:themeColor="text1"/>
                          <w:lang w:eastAsia="ko-KR"/>
                        </w:rPr>
                      </w:pPr>
                      <w:r>
                        <w:rPr>
                          <w:color w:val="000000" w:themeColor="text1"/>
                          <w:lang w:eastAsia="ko-KR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  <w:lang w:eastAsia="ko-KR"/>
                        </w:rPr>
                        <w:t>ave</w:t>
                      </w:r>
                      <w:r>
                        <w:rPr>
                          <w:color w:val="000000" w:themeColor="text1"/>
                          <w:lang w:eastAsia="ko-KR"/>
                        </w:rPr>
                        <w:t>_progaddr</w:t>
                      </w:r>
                    </w:p>
                  </w:txbxContent>
                </v:textbox>
              </v:rect>
            </w:pict>
          </mc:Fallback>
        </mc:AlternateContent>
      </w:r>
      <w:r w:rsidR="00C07D7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92574" wp14:editId="003E905C">
                <wp:simplePos x="0" y="0"/>
                <wp:positionH relativeFrom="column">
                  <wp:posOffset>876300</wp:posOffset>
                </wp:positionH>
                <wp:positionV relativeFrom="paragraph">
                  <wp:posOffset>4114165</wp:posOffset>
                </wp:positionV>
                <wp:extent cx="895350" cy="571500"/>
                <wp:effectExtent l="38100" t="0" r="19050" b="95250"/>
                <wp:wrapNone/>
                <wp:docPr id="12" name="꺾인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5715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C2BDE" id="꺾인 연결선 12" o:spid="_x0000_s1026" type="#_x0000_t34" style="position:absolute;left:0;text-align:left;margin-left:69pt;margin-top:323.95pt;width:70.5pt;height:4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" strokecolor="black [3213]" strokeweight=".5pt">
                <v:stroke endarrow="block"/>
              </v:shape>
            </w:pict>
          </mc:Fallback>
        </mc:AlternateContent>
      </w:r>
      <w:r w:rsidR="00C07D7F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34DC41" wp14:editId="35F2AAB8">
                <wp:simplePos x="0" y="0"/>
                <wp:positionH relativeFrom="column">
                  <wp:posOffset>2771775</wp:posOffset>
                </wp:positionH>
                <wp:positionV relativeFrom="paragraph">
                  <wp:posOffset>285750</wp:posOffset>
                </wp:positionV>
                <wp:extent cx="2352675" cy="5276850"/>
                <wp:effectExtent l="57150" t="0" r="333375" b="95250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5276850"/>
                          <a:chOff x="0" y="0"/>
                          <a:chExt cx="2352675" cy="527685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552450" y="1333500"/>
                            <a:ext cx="5619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F6F04" w:rsidRDefault="003F6F04" w:rsidP="00C07D7F">
                              <w:pPr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꺾인 연결선 4"/>
                        <wps:cNvCnPr/>
                        <wps:spPr>
                          <a:xfrm flipV="1">
                            <a:off x="0" y="1447800"/>
                            <a:ext cx="552450" cy="266700"/>
                          </a:xfrm>
                          <a:prstGeom prst="bentConnector3">
                            <a:avLst>
                              <a:gd name="adj1" fmla="val -862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100" y="1162050"/>
                            <a:ext cx="2952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3F6F04" w:rsidRPr="00A52483" w:rsidRDefault="003F6F04" w:rsidP="00C07D7F">
                              <w:pPr>
                                <w:rPr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 w:rsidRPr="00A52483"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771525" y="771525"/>
                            <a:ext cx="6953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F6F04" w:rsidRDefault="003F6F04" w:rsidP="00C07D7F">
                              <w:pPr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assemble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꺾인 연결선 7"/>
                        <wps:cNvCnPr/>
                        <wps:spPr>
                          <a:xfrm flipV="1">
                            <a:off x="266700" y="904875"/>
                            <a:ext cx="476250" cy="914400"/>
                          </a:xfrm>
                          <a:prstGeom prst="bentConnector3">
                            <a:avLst>
                              <a:gd name="adj1" fmla="val 18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57175" y="571500"/>
                            <a:ext cx="3238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3F6F04" w:rsidRPr="00A52483" w:rsidRDefault="003F6F04" w:rsidP="00C07D7F">
                              <w:pPr>
                                <w:rPr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 w:rsidRPr="00A52483"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942975" y="219075"/>
                            <a:ext cx="800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F6F04" w:rsidRDefault="003F6F04" w:rsidP="00C07D7F">
                              <w:pPr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symbol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꺾인 연결선 10"/>
                        <wps:cNvCnPr/>
                        <wps:spPr>
                          <a:xfrm flipV="1">
                            <a:off x="257175" y="333375"/>
                            <a:ext cx="676275" cy="1590675"/>
                          </a:xfrm>
                          <a:prstGeom prst="bentConnector3">
                            <a:avLst>
                              <a:gd name="adj1" fmla="val -2605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38125" y="0"/>
                            <a:ext cx="3143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3F6F04" w:rsidRPr="00A52483" w:rsidRDefault="003F6F04" w:rsidP="00C07D7F">
                              <w:pPr>
                                <w:rPr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 w:rsidRPr="00A52483"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꺾인 연결선 13"/>
                        <wps:cNvCnPr/>
                        <wps:spPr>
                          <a:xfrm>
                            <a:off x="1123950" y="1485900"/>
                            <a:ext cx="638175" cy="3790950"/>
                          </a:xfrm>
                          <a:prstGeom prst="bentConnector3">
                            <a:avLst>
                              <a:gd name="adj1" fmla="val 18157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꺾인 연결선 14"/>
                        <wps:cNvCnPr/>
                        <wps:spPr>
                          <a:xfrm>
                            <a:off x="1485900" y="933450"/>
                            <a:ext cx="295275" cy="4162425"/>
                          </a:xfrm>
                          <a:prstGeom prst="bentConnector3">
                            <a:avLst>
                              <a:gd name="adj1" fmla="val 21382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꺾인 연결선 15"/>
                        <wps:cNvCnPr/>
                        <wps:spPr>
                          <a:xfrm>
                            <a:off x="1743075" y="371475"/>
                            <a:ext cx="57150" cy="4495800"/>
                          </a:xfrm>
                          <a:prstGeom prst="bentConnector3">
                            <a:avLst>
                              <a:gd name="adj1" fmla="val 159869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228725" y="1238250"/>
                            <a:ext cx="676275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F6F04" w:rsidRDefault="003F6F04" w:rsidP="00C07D7F">
                              <w:pPr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파</w:t>
                              </w:r>
                              <w:r>
                                <w:rPr>
                                  <w:lang w:eastAsia="ko-KR"/>
                                </w:rPr>
                                <w:t>일이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없</w:t>
                              </w:r>
                              <w:r>
                                <w:rPr>
                                  <w:lang w:eastAsia="ko-KR"/>
                                </w:rPr>
                                <w:t>는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경</w:t>
                              </w:r>
                              <w:r>
                                <w:rPr>
                                  <w:lang w:eastAsia="ko-KR"/>
                                </w:rPr>
                                <w:t>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590675" y="723900"/>
                            <a:ext cx="7620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F6F04" w:rsidRPr="00B83A9A" w:rsidRDefault="003F6F04" w:rsidP="00C07D7F">
                              <w:pPr>
                                <w:rPr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 w:rsidRPr="00B83A9A"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 xml:space="preserve">.asm </w:t>
                              </w:r>
                              <w:r w:rsidRPr="00B83A9A"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>파</w:t>
                              </w:r>
                              <w:r w:rsidRPr="00B83A9A">
                                <w:rPr>
                                  <w:sz w:val="16"/>
                                  <w:szCs w:val="16"/>
                                  <w:lang w:eastAsia="ko-KR"/>
                                </w:rPr>
                                <w:t>일이</w:t>
                              </w:r>
                              <w:r w:rsidRPr="00B83A9A"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 xml:space="preserve"> </w:t>
                              </w:r>
                              <w:r w:rsidRPr="00B83A9A"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>아</w:t>
                              </w:r>
                              <w:r w:rsidRPr="00B83A9A">
                                <w:rPr>
                                  <w:sz w:val="16"/>
                                  <w:szCs w:val="16"/>
                                  <w:lang w:eastAsia="ko-KR"/>
                                </w:rPr>
                                <w:t>닌</w:t>
                              </w:r>
                              <w:r w:rsidRPr="00B83A9A"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 xml:space="preserve"> </w:t>
                              </w:r>
                              <w:r w:rsidRPr="00B83A9A">
                                <w:rPr>
                                  <w:rFonts w:hint="eastAsia"/>
                                  <w:sz w:val="16"/>
                                  <w:szCs w:val="16"/>
                                  <w:lang w:eastAsia="ko-KR"/>
                                </w:rPr>
                                <w:t>경</w:t>
                              </w:r>
                              <w:r w:rsidRPr="00B83A9A">
                                <w:rPr>
                                  <w:sz w:val="16"/>
                                  <w:szCs w:val="16"/>
                                  <w:lang w:eastAsia="ko-KR"/>
                                </w:rPr>
                                <w:t>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4DC41" id="그룹 19" o:spid="_x0000_s1034" style="position:absolute;margin-left:218.25pt;margin-top:22.5pt;width:185.25pt;height:415.5pt;z-index:251659264" coordsize="23526,5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5" type="#_x0000_t202" style="position:absolute;left:5524;top:13335;width:562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3F6F04" w:rsidRDefault="003F6F04" w:rsidP="00C07D7F">
                        <w:pPr>
                          <w:rPr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type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4" o:spid="_x0000_s1036" type="#_x0000_t34" style="position:absolute;top:14478;width:5524;height:266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" adj="-1862" strokecolor="black [3213]" strokeweight=".5pt">
                  <v:stroke endarrow="block"/>
                </v:shape>
                <v:shape id="Text Box 5" o:spid="_x0000_s1037" type="#_x0000_t202" style="position:absolute;left:381;top:11620;width:295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" fillcolor="white [3201]" strokecolor="white [3212]" strokeweight=".5pt">
                  <v:textbox>
                    <w:txbxContent>
                      <w:p w:rsidR="003F6F04" w:rsidRPr="00A52483" w:rsidRDefault="003F6F04" w:rsidP="00C07D7F">
                        <w:pPr>
                          <w:rPr>
                            <w:sz w:val="16"/>
                            <w:szCs w:val="16"/>
                            <w:lang w:eastAsia="ko-KR"/>
                          </w:rPr>
                        </w:pPr>
                        <w:r w:rsidRPr="00A52483"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>13</w:t>
                        </w:r>
                      </w:p>
                    </w:txbxContent>
                  </v:textbox>
                </v:shape>
                <v:shape id="Text Box 6" o:spid="_x0000_s1038" type="#_x0000_t202" style="position:absolute;left:7715;top:7715;width:695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3F6F04" w:rsidRDefault="003F6F04" w:rsidP="00C07D7F">
                        <w:pPr>
                          <w:rPr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assemble</w:t>
                        </w:r>
                      </w:p>
                    </w:txbxContent>
                  </v:textbox>
                </v:shape>
                <v:shape id="꺾인 연결선 7" o:spid="_x0000_s1039" type="#_x0000_t34" style="position:absolute;left:2667;top:9048;width:4762;height:914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" adj="3888" strokecolor="black [3213]" strokeweight=".5pt">
                  <v:stroke endarrow="block"/>
                </v:shape>
                <v:shape id="Text Box 8" o:spid="_x0000_s1040" type="#_x0000_t202" style="position:absolute;left:2571;top:5715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" fillcolor="white [3201]" strokecolor="white [3212]" strokeweight=".5pt">
                  <v:textbox>
                    <w:txbxContent>
                      <w:p w:rsidR="003F6F04" w:rsidRPr="00A52483" w:rsidRDefault="003F6F04" w:rsidP="00C07D7F">
                        <w:pPr>
                          <w:rPr>
                            <w:sz w:val="16"/>
                            <w:szCs w:val="16"/>
                            <w:lang w:eastAsia="ko-KR"/>
                          </w:rPr>
                        </w:pPr>
                        <w:r w:rsidRPr="00A52483"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>1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>5</w:t>
                        </w:r>
                      </w:p>
                    </w:txbxContent>
                  </v:textbox>
                </v:shape>
                <v:shape id="Text Box 9" o:spid="_x0000_s1041" type="#_x0000_t202" style="position:absolute;left:9429;top:2190;width:8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3F6F04" w:rsidRDefault="003F6F04" w:rsidP="00C07D7F">
                        <w:pPr>
                          <w:rPr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symbol</w:t>
                        </w:r>
                      </w:p>
                    </w:txbxContent>
                  </v:textbox>
                </v:shape>
                <v:shape id="꺾인 연결선 10" o:spid="_x0000_s1042" type="#_x0000_t34" style="position:absolute;left:2571;top:3333;width:6763;height:1590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" adj="-5628" strokecolor="black [3213]" strokeweight=".5pt">
                  <v:stroke endarrow="block"/>
                </v:shape>
                <v:shape id="Text Box 11" o:spid="_x0000_s1043" type="#_x0000_t202" style="position:absolute;left:2381;width:3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<v:textbox>
                    <w:txbxContent>
                      <w:p w:rsidR="003F6F04" w:rsidRPr="00A52483" w:rsidRDefault="003F6F04" w:rsidP="00C07D7F">
                        <w:pPr>
                          <w:rPr>
                            <w:sz w:val="16"/>
                            <w:szCs w:val="16"/>
                            <w:lang w:eastAsia="ko-KR"/>
                          </w:rPr>
                        </w:pPr>
                        <w:r w:rsidRPr="00A52483"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>15</w:t>
                        </w:r>
                      </w:p>
                    </w:txbxContent>
                  </v:textbox>
                </v:shape>
                <v:shape id="꺾인 연결선 13" o:spid="_x0000_s1044" type="#_x0000_t34" style="position:absolute;left:11239;top:14859;width:6382;height:379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" adj="39219" strokecolor="black [3213]" strokeweight=".5pt">
                  <v:stroke endarrow="block"/>
                </v:shape>
                <v:shape id="꺾인 연결선 14" o:spid="_x0000_s1045" type="#_x0000_t34" style="position:absolute;left:14859;top:9334;width:2952;height:416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" adj="46187" strokecolor="black [3213]" strokeweight=".5pt">
                  <v:stroke endarrow="block"/>
                </v:shape>
                <v:shape id="꺾인 연결선 15" o:spid="_x0000_s1046" type="#_x0000_t34" style="position:absolute;left:17430;top:3714;width:572;height:449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" adj="345319" strokecolor="black [3213]" strokeweight=".5pt">
                  <v:stroke endarrow="block"/>
                </v:shape>
                <v:shape id="Text Box 16" o:spid="_x0000_s1047" type="#_x0000_t202" style="position:absolute;left:12287;top:12382;width:6763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3F6F04" w:rsidRDefault="003F6F04" w:rsidP="00C07D7F">
                        <w:pPr>
                          <w:rPr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파</w:t>
                        </w:r>
                        <w:r>
                          <w:rPr>
                            <w:lang w:eastAsia="ko-KR"/>
                          </w:rPr>
                          <w:t>일이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없</w:t>
                        </w:r>
                        <w:r>
                          <w:rPr>
                            <w:lang w:eastAsia="ko-KR"/>
                          </w:rPr>
                          <w:t>는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경</w:t>
                        </w:r>
                        <w:r>
                          <w:rPr>
                            <w:lang w:eastAsia="ko-KR"/>
                          </w:rPr>
                          <w:t>우</w:t>
                        </w:r>
                      </w:p>
                    </w:txbxContent>
                  </v:textbox>
                </v:shape>
                <v:shape id="Text Box 17" o:spid="_x0000_s1048" type="#_x0000_t202" style="position:absolute;left:15906;top:7239;width:762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3F6F04" w:rsidRPr="00B83A9A" w:rsidRDefault="003F6F04" w:rsidP="00C07D7F">
                        <w:pPr>
                          <w:rPr>
                            <w:sz w:val="16"/>
                            <w:szCs w:val="16"/>
                            <w:lang w:eastAsia="ko-KR"/>
                          </w:rPr>
                        </w:pPr>
                        <w:r w:rsidRPr="00B83A9A"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 xml:space="preserve">.asm </w:t>
                        </w:r>
                        <w:r w:rsidRPr="00B83A9A"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>파</w:t>
                        </w:r>
                        <w:r w:rsidRPr="00B83A9A">
                          <w:rPr>
                            <w:sz w:val="16"/>
                            <w:szCs w:val="16"/>
                            <w:lang w:eastAsia="ko-KR"/>
                          </w:rPr>
                          <w:t>일이</w:t>
                        </w:r>
                        <w:r w:rsidRPr="00B83A9A"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 xml:space="preserve"> </w:t>
                        </w:r>
                        <w:r w:rsidRPr="00B83A9A"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>아</w:t>
                        </w:r>
                        <w:r w:rsidRPr="00B83A9A">
                          <w:rPr>
                            <w:sz w:val="16"/>
                            <w:szCs w:val="16"/>
                            <w:lang w:eastAsia="ko-KR"/>
                          </w:rPr>
                          <w:t>닌</w:t>
                        </w:r>
                        <w:r w:rsidRPr="00B83A9A"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 xml:space="preserve"> </w:t>
                        </w:r>
                        <w:r w:rsidRPr="00B83A9A">
                          <w:rPr>
                            <w:rFonts w:hint="eastAsia"/>
                            <w:sz w:val="16"/>
                            <w:szCs w:val="16"/>
                            <w:lang w:eastAsia="ko-KR"/>
                          </w:rPr>
                          <w:t>경</w:t>
                        </w:r>
                        <w:r w:rsidRPr="00B83A9A">
                          <w:rPr>
                            <w:sz w:val="16"/>
                            <w:szCs w:val="16"/>
                            <w:lang w:eastAsia="ko-KR"/>
                          </w:rPr>
                          <w:t>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7D7F">
        <w:rPr>
          <w:noProof/>
          <w:lang w:eastAsia="ko-KR"/>
        </w:rPr>
        <w:drawing>
          <wp:inline distT="0" distB="0" distL="0" distR="0" wp14:anchorId="398C1582" wp14:editId="4E21ECB3">
            <wp:extent cx="4782185" cy="6039485"/>
            <wp:effectExtent l="0" t="0" r="0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603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70FF" w:rsidRDefault="00D670FF" w:rsidP="00C07D7F">
      <w:pPr>
        <w:rPr>
          <w:lang w:eastAsia="ko-KR"/>
        </w:rPr>
      </w:pPr>
    </w:p>
    <w:p w:rsidR="00D670FF" w:rsidRPr="00C07D7F" w:rsidRDefault="00D670FF" w:rsidP="00D670FF">
      <w:pPr>
        <w:pStyle w:val="1"/>
        <w:rPr>
          <w:lang w:eastAsia="ko-KR"/>
        </w:rPr>
      </w:pPr>
      <w:bookmarkStart w:id="4" w:name="_Toc8071591"/>
      <w:r>
        <w:rPr>
          <w:rFonts w:hint="eastAsia"/>
          <w:lang w:eastAsia="ko-KR"/>
        </w:rPr>
        <w:lastRenderedPageBreak/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bookmarkEnd w:id="4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5" w:name="_Toc8071592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C1516C">
        <w:rPr>
          <w:rFonts w:hint="eastAsia"/>
          <w:bCs/>
          <w:sz w:val="24"/>
          <w:lang w:eastAsia="ko-KR"/>
        </w:rPr>
        <w:t>void save_progaddr(char *input, int *progaddr)</w:t>
      </w:r>
      <w:bookmarkEnd w:id="5"/>
    </w:p>
    <w:p w:rsidR="00F7599E" w:rsidRDefault="00CE7811" w:rsidP="00F7599E">
      <w:pPr>
        <w:pStyle w:val="3"/>
        <w:rPr>
          <w:lang w:eastAsia="ko-KR"/>
        </w:rPr>
      </w:pPr>
      <w:bookmarkStart w:id="6" w:name="_Toc8071593"/>
      <w:r>
        <w:rPr>
          <w:rFonts w:hint="eastAsia"/>
          <w:lang w:eastAsia="ko-KR"/>
        </w:rPr>
        <w:t>기능</w:t>
      </w:r>
      <w:bookmarkEnd w:id="6"/>
      <w:r w:rsidR="00F7599E">
        <w:rPr>
          <w:rFonts w:hint="eastAsia"/>
          <w:lang w:eastAsia="ko-KR"/>
        </w:rPr>
        <w:t xml:space="preserve"> </w:t>
      </w:r>
    </w:p>
    <w:p w:rsidR="003E4497" w:rsidRPr="003E4497" w:rsidRDefault="003E4497" w:rsidP="003E4497">
      <w:pPr>
        <w:ind w:left="720"/>
        <w:rPr>
          <w:lang w:eastAsia="ko-KR"/>
        </w:rPr>
      </w:pP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CE7811" w:rsidRDefault="00CE7811" w:rsidP="00F7599E">
      <w:pPr>
        <w:pStyle w:val="3"/>
        <w:rPr>
          <w:lang w:eastAsia="ko-KR"/>
        </w:rPr>
      </w:pPr>
      <w:bookmarkStart w:id="7" w:name="_Toc8071594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7"/>
    </w:p>
    <w:p w:rsidR="00F7599E" w:rsidRDefault="003E4497" w:rsidP="00F7599E">
      <w:pPr>
        <w:ind w:left="720"/>
        <w:rPr>
          <w:lang w:eastAsia="ko-KR"/>
        </w:rPr>
      </w:pPr>
      <w:r w:rsidRPr="003E4497">
        <w:rPr>
          <w:lang w:eastAsia="ko-KR"/>
        </w:rPr>
        <w:t>C</w:t>
      </w:r>
      <w:r w:rsidRPr="003E4497">
        <w:rPr>
          <w:rFonts w:hint="eastAsia"/>
          <w:lang w:eastAsia="ko-KR"/>
        </w:rPr>
        <w:t xml:space="preserve">har </w:t>
      </w:r>
      <w:r w:rsidRPr="003E4497">
        <w:rPr>
          <w:lang w:eastAsia="ko-KR"/>
        </w:rPr>
        <w:t xml:space="preserve">*input : </w:t>
      </w:r>
      <w:r w:rsidRPr="003E4497"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3E4497" w:rsidRDefault="003E4497" w:rsidP="00F7599E">
      <w:pPr>
        <w:ind w:left="720"/>
        <w:rPr>
          <w:lang w:eastAsia="ko-KR"/>
        </w:rPr>
      </w:pPr>
      <w:r>
        <w:rPr>
          <w:lang w:eastAsia="ko-KR"/>
        </w:rPr>
        <w:t xml:space="preserve">Int *progaddr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뽑아낸다</w:t>
      </w:r>
      <w:r>
        <w:rPr>
          <w:rFonts w:hint="eastAsia"/>
          <w:lang w:eastAsia="ko-KR"/>
        </w:rPr>
        <w:t>.</w:t>
      </w:r>
    </w:p>
    <w:p w:rsidR="003E4497" w:rsidRPr="003E4497" w:rsidRDefault="003E4497" w:rsidP="003E4497">
      <w:pPr>
        <w:ind w:left="720"/>
        <w:rPr>
          <w:lang w:eastAsia="ko-KR"/>
        </w:rPr>
      </w:pPr>
      <w:r>
        <w:rPr>
          <w:lang w:eastAsia="ko-KR"/>
        </w:rPr>
        <w:t xml:space="preserve">Char *token1, </w:t>
      </w:r>
      <w:r>
        <w:rPr>
          <w:rFonts w:hint="eastAsia"/>
          <w:lang w:eastAsia="ko-KR"/>
        </w:rPr>
        <w:t>token2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tokenize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8" w:name="_Toc8071595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r w:rsidR="003E4497">
        <w:rPr>
          <w:rFonts w:hint="eastAsia"/>
          <w:bCs/>
          <w:sz w:val="24"/>
          <w:lang w:eastAsia="ko-KR"/>
        </w:rPr>
        <w:t>ext_symbol *create_ext_symbol_node(char *symbol, int address, int Length)</w:t>
      </w:r>
      <w:bookmarkEnd w:id="8"/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9" w:name="_Toc8071596"/>
      <w:r w:rsidRPr="00D6407C">
        <w:rPr>
          <w:rFonts w:hint="eastAsia"/>
          <w:sz w:val="24"/>
          <w:szCs w:val="24"/>
          <w:lang w:eastAsia="ko-KR"/>
        </w:rPr>
        <w:t>기능</w:t>
      </w:r>
      <w:bookmarkEnd w:id="9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F7599E" w:rsidRDefault="003E4497" w:rsidP="00BB4E04">
      <w:pPr>
        <w:ind w:firstLine="720"/>
        <w:rPr>
          <w:lang w:eastAsia="ko-KR"/>
        </w:rPr>
      </w:pPr>
      <w:r>
        <w:rPr>
          <w:lang w:eastAsia="ko-KR"/>
        </w:rPr>
        <w:t>E</w:t>
      </w:r>
      <w:r>
        <w:rPr>
          <w:rFonts w:hint="eastAsia"/>
          <w:lang w:eastAsia="ko-KR"/>
        </w:rPr>
        <w:t xml:space="preserve">xternal </w:t>
      </w:r>
      <w:r>
        <w:rPr>
          <w:lang w:eastAsia="ko-KR"/>
        </w:rPr>
        <w:t>symbol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8071597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0"/>
    </w:p>
    <w:p w:rsidR="003E4497" w:rsidRDefault="003E4497" w:rsidP="003E4497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*symbol : </w:t>
      </w:r>
      <w:r>
        <w:rPr>
          <w:rFonts w:hint="eastAsia"/>
          <w:lang w:eastAsia="ko-KR"/>
        </w:rPr>
        <w:t>object file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3E4497" w:rsidRDefault="003E4497" w:rsidP="003E4497">
      <w:pPr>
        <w:ind w:left="720"/>
        <w:rPr>
          <w:lang w:eastAsia="ko-KR"/>
        </w:rPr>
      </w:pPr>
      <w:r>
        <w:rPr>
          <w:lang w:eastAsia="ko-KR"/>
        </w:rPr>
        <w:t xml:space="preserve">Int address : </w:t>
      </w: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E4497" w:rsidRDefault="003E4497" w:rsidP="003E4497">
      <w:pPr>
        <w:ind w:left="720"/>
        <w:rPr>
          <w:lang w:eastAsia="ko-KR"/>
        </w:rPr>
      </w:pPr>
      <w:r>
        <w:rPr>
          <w:lang w:eastAsia="ko-KR"/>
        </w:rPr>
        <w:t xml:space="preserve">Int length : </w:t>
      </w:r>
      <w:r>
        <w:rPr>
          <w:rFonts w:hint="eastAsia"/>
          <w:lang w:eastAsia="ko-KR"/>
        </w:rPr>
        <w:t>program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E4497" w:rsidRDefault="003E4497" w:rsidP="003E4497">
      <w:pPr>
        <w:ind w:left="720"/>
        <w:rPr>
          <w:lang w:eastAsia="ko-KR"/>
        </w:rPr>
      </w:pPr>
      <w:r>
        <w:rPr>
          <w:lang w:eastAsia="ko-KR"/>
        </w:rPr>
        <w:t xml:space="preserve">Ext_symbol *tmp : </w:t>
      </w:r>
      <w:r>
        <w:rPr>
          <w:rFonts w:hint="eastAsia"/>
          <w:lang w:eastAsia="ko-KR"/>
        </w:rPr>
        <w:t>external symbol 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1" w:name="_Toc8071598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r w:rsidR="003E4497">
        <w:rPr>
          <w:rFonts w:hint="eastAsia"/>
          <w:bCs/>
          <w:sz w:val="24"/>
          <w:lang w:eastAsia="ko-KR"/>
        </w:rPr>
        <w:t>void make_estab(ext_symbol **header, char *symbol, int address, int Length)</w:t>
      </w:r>
      <w:bookmarkEnd w:id="11"/>
    </w:p>
    <w:p w:rsidR="00564BC4" w:rsidRDefault="00564BC4" w:rsidP="00564BC4">
      <w:pPr>
        <w:pStyle w:val="3"/>
        <w:rPr>
          <w:lang w:eastAsia="ko-KR"/>
        </w:rPr>
      </w:pPr>
      <w:bookmarkStart w:id="12" w:name="_Toc8071599"/>
      <w:r>
        <w:rPr>
          <w:rFonts w:hint="eastAsia"/>
          <w:lang w:eastAsia="ko-KR"/>
        </w:rPr>
        <w:t>기능</w:t>
      </w:r>
      <w:bookmarkEnd w:id="12"/>
    </w:p>
    <w:p w:rsidR="003E4497" w:rsidRPr="003E4497" w:rsidRDefault="003E4497" w:rsidP="003E4497">
      <w:pPr>
        <w:ind w:left="720"/>
        <w:rPr>
          <w:lang w:eastAsia="ko-KR"/>
        </w:rPr>
      </w:pPr>
      <w:r>
        <w:rPr>
          <w:lang w:eastAsia="ko-KR"/>
        </w:rPr>
        <w:t>E</w:t>
      </w:r>
      <w:r>
        <w:rPr>
          <w:rFonts w:hint="eastAsia"/>
          <w:lang w:eastAsia="ko-KR"/>
        </w:rPr>
        <w:t xml:space="preserve">xternal </w:t>
      </w:r>
      <w:r>
        <w:rPr>
          <w:lang w:eastAsia="ko-KR"/>
        </w:rPr>
        <w:t>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</w:t>
      </w:r>
      <w:r>
        <w:rPr>
          <w:rFonts w:hint="eastAsia"/>
          <w:lang w:eastAsia="ko-KR"/>
        </w:rPr>
        <w:t xml:space="preserve">xternal </w:t>
      </w:r>
      <w:r>
        <w:rPr>
          <w:lang w:eastAsia="ko-KR"/>
        </w:rPr>
        <w:t>symbol table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 table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64BC4" w:rsidRDefault="00564BC4" w:rsidP="00564BC4">
      <w:pPr>
        <w:pStyle w:val="3"/>
        <w:rPr>
          <w:lang w:eastAsia="ko-KR"/>
        </w:rPr>
      </w:pPr>
      <w:bookmarkStart w:id="13" w:name="_Toc8071600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3"/>
    </w:p>
    <w:p w:rsidR="00564BC4" w:rsidRDefault="003E4497" w:rsidP="00BB4E04">
      <w:pPr>
        <w:ind w:firstLine="720"/>
        <w:rPr>
          <w:lang w:eastAsia="ko-KR"/>
        </w:rPr>
      </w:pPr>
      <w:r>
        <w:rPr>
          <w:lang w:eastAsia="ko-KR"/>
        </w:rPr>
        <w:t>E</w:t>
      </w:r>
      <w:r>
        <w:rPr>
          <w:rFonts w:hint="eastAsia"/>
          <w:lang w:eastAsia="ko-KR"/>
        </w:rPr>
        <w:t>xt_</w:t>
      </w:r>
      <w:r>
        <w:rPr>
          <w:lang w:eastAsia="ko-KR"/>
        </w:rPr>
        <w:t xml:space="preserve">symbol **header : </w:t>
      </w:r>
      <w:r>
        <w:rPr>
          <w:rFonts w:hint="eastAsia"/>
          <w:lang w:eastAsia="ko-KR"/>
        </w:rPr>
        <w:t>external symbol tab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 w:rsidR="00BB4322">
        <w:rPr>
          <w:lang w:eastAsia="ko-KR"/>
        </w:rPr>
        <w:t xml:space="preserve"> </w:t>
      </w:r>
      <w:r w:rsidR="00BB4322">
        <w:rPr>
          <w:rFonts w:hint="eastAsia"/>
          <w:lang w:eastAsia="ko-KR"/>
        </w:rPr>
        <w:t>크기가</w:t>
      </w:r>
      <w:r w:rsidR="00BB4322">
        <w:rPr>
          <w:rFonts w:hint="eastAsia"/>
          <w:lang w:eastAsia="ko-KR"/>
        </w:rPr>
        <w:t xml:space="preserve"> </w:t>
      </w:r>
      <w:r w:rsidR="00BB4322">
        <w:rPr>
          <w:lang w:eastAsia="ko-KR"/>
        </w:rPr>
        <w:t>20</w:t>
      </w:r>
      <w:r w:rsidR="00BB4322">
        <w:rPr>
          <w:rFonts w:hint="eastAsia"/>
          <w:lang w:eastAsia="ko-KR"/>
        </w:rPr>
        <w:t>인</w:t>
      </w:r>
      <w:r w:rsidR="00BB4322">
        <w:rPr>
          <w:rFonts w:hint="eastAsia"/>
          <w:lang w:eastAsia="ko-KR"/>
        </w:rPr>
        <w:t xml:space="preserve"> </w:t>
      </w:r>
      <w:r w:rsidR="00BB4322">
        <w:rPr>
          <w:rFonts w:hint="eastAsia"/>
          <w:lang w:eastAsia="ko-KR"/>
        </w:rPr>
        <w:t>배열이다</w:t>
      </w:r>
      <w:r w:rsidR="00BB4322">
        <w:rPr>
          <w:rFonts w:hint="eastAsia"/>
          <w:lang w:eastAsia="ko-KR"/>
        </w:rPr>
        <w:t>.</w:t>
      </w:r>
      <w:r w:rsidR="00BB4322">
        <w:rPr>
          <w:lang w:eastAsia="ko-KR"/>
        </w:rPr>
        <w:t xml:space="preserve"> </w:t>
      </w:r>
    </w:p>
    <w:p w:rsidR="003E4497" w:rsidRDefault="003E4497" w:rsidP="003E4497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*symbol : </w:t>
      </w:r>
      <w:r>
        <w:rPr>
          <w:rFonts w:hint="eastAsia"/>
          <w:lang w:eastAsia="ko-KR"/>
        </w:rPr>
        <w:t>object file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3E4497" w:rsidRDefault="003E4497" w:rsidP="003E4497">
      <w:pPr>
        <w:ind w:left="720"/>
        <w:rPr>
          <w:lang w:eastAsia="ko-KR"/>
        </w:rPr>
      </w:pPr>
      <w:r>
        <w:rPr>
          <w:lang w:eastAsia="ko-KR"/>
        </w:rPr>
        <w:t xml:space="preserve">Int address : </w:t>
      </w: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3E4497" w:rsidRDefault="003E4497" w:rsidP="003E4497">
      <w:pPr>
        <w:ind w:left="720"/>
        <w:rPr>
          <w:lang w:eastAsia="ko-KR"/>
        </w:rPr>
      </w:pPr>
      <w:r>
        <w:rPr>
          <w:lang w:eastAsia="ko-KR"/>
        </w:rPr>
        <w:t xml:space="preserve">Int length : </w:t>
      </w:r>
      <w:r>
        <w:rPr>
          <w:rFonts w:hint="eastAsia"/>
          <w:lang w:eastAsia="ko-KR"/>
        </w:rPr>
        <w:t>program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3E4497" w:rsidRDefault="003E4497" w:rsidP="003E4497">
      <w:pPr>
        <w:ind w:left="720"/>
        <w:rPr>
          <w:lang w:eastAsia="ko-KR"/>
        </w:rPr>
      </w:pPr>
      <w:r>
        <w:rPr>
          <w:lang w:eastAsia="ko-KR"/>
        </w:rPr>
        <w:t xml:space="preserve">Int index : </w:t>
      </w:r>
      <w:r>
        <w:rPr>
          <w:rFonts w:hint="eastAsia"/>
          <w:lang w:eastAsia="ko-KR"/>
        </w:rPr>
        <w:t>external symbol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 w:rsidR="00BB4322">
        <w:rPr>
          <w:rFonts w:hint="eastAsia"/>
          <w:lang w:eastAsia="ko-KR"/>
        </w:rPr>
        <w:t>포인터의</w:t>
      </w:r>
      <w:r w:rsidR="00BB4322">
        <w:rPr>
          <w:rFonts w:hint="eastAsia"/>
          <w:lang w:eastAsia="ko-KR"/>
        </w:rPr>
        <w:t xml:space="preserve"> </w:t>
      </w:r>
      <w:r w:rsidR="00BB4322">
        <w:rPr>
          <w:rFonts w:hint="eastAsia"/>
          <w:lang w:eastAsia="ko-KR"/>
        </w:rPr>
        <w:t>배열의</w:t>
      </w:r>
      <w:r w:rsidR="00BB4322">
        <w:rPr>
          <w:rFonts w:hint="eastAsia"/>
          <w:lang w:eastAsia="ko-KR"/>
        </w:rPr>
        <w:t xml:space="preserve"> </w:t>
      </w:r>
      <w:r w:rsidR="00BB4322">
        <w:rPr>
          <w:lang w:eastAsia="ko-KR"/>
        </w:rPr>
        <w:t>index</w:t>
      </w:r>
      <w:r w:rsidR="00BB4322">
        <w:rPr>
          <w:rFonts w:hint="eastAsia"/>
          <w:lang w:eastAsia="ko-KR"/>
        </w:rPr>
        <w:t>를</w:t>
      </w:r>
      <w:r w:rsidR="00BB4322">
        <w:rPr>
          <w:rFonts w:hint="eastAsia"/>
          <w:lang w:eastAsia="ko-KR"/>
        </w:rPr>
        <w:t xml:space="preserve"> </w:t>
      </w:r>
      <w:r w:rsidR="00BB4322">
        <w:rPr>
          <w:rFonts w:hint="eastAsia"/>
          <w:lang w:eastAsia="ko-KR"/>
        </w:rPr>
        <w:t>저장한다</w:t>
      </w:r>
      <w:r w:rsidR="00BB4322">
        <w:rPr>
          <w:rFonts w:hint="eastAsia"/>
          <w:lang w:eastAsia="ko-KR"/>
        </w:rPr>
        <w:t>.</w:t>
      </w:r>
    </w:p>
    <w:p w:rsidR="00BB4322" w:rsidRDefault="00BB4322" w:rsidP="003E4497">
      <w:pPr>
        <w:ind w:left="720"/>
        <w:rPr>
          <w:lang w:eastAsia="ko-KR"/>
        </w:rPr>
      </w:pPr>
      <w:r>
        <w:rPr>
          <w:lang w:eastAsia="ko-KR"/>
        </w:rPr>
        <w:t xml:space="preserve">Ext_symbol *newnode : </w:t>
      </w:r>
      <w:r>
        <w:rPr>
          <w:rFonts w:hint="eastAsia"/>
          <w:lang w:eastAsia="ko-KR"/>
        </w:rPr>
        <w:t>external symbol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</w:p>
    <w:p w:rsidR="00BB4322" w:rsidRDefault="00BB4322" w:rsidP="003E4497">
      <w:pPr>
        <w:ind w:left="720"/>
        <w:rPr>
          <w:lang w:eastAsia="ko-KR"/>
        </w:rPr>
      </w:pPr>
      <w:r>
        <w:rPr>
          <w:lang w:eastAsia="ko-KR"/>
        </w:rPr>
        <w:t xml:space="preserve">Ext_symbol *pointer : </w:t>
      </w:r>
      <w:r>
        <w:rPr>
          <w:rFonts w:hint="eastAsia"/>
          <w:lang w:eastAsia="ko-KR"/>
        </w:rPr>
        <w:t>external symbol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B4322" w:rsidRDefault="00BB4322" w:rsidP="003E4497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*ssymbol :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64BC4" w:rsidRDefault="0006784D" w:rsidP="003E4497">
      <w:pPr>
        <w:pStyle w:val="2"/>
        <w:rPr>
          <w:bCs/>
          <w:sz w:val="24"/>
          <w:lang w:eastAsia="ko-KR"/>
        </w:rPr>
      </w:pPr>
      <w:bookmarkStart w:id="14" w:name="_Toc8071601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BB4322">
        <w:rPr>
          <w:rFonts w:hint="eastAsia"/>
          <w:bCs/>
          <w:sz w:val="24"/>
          <w:lang w:eastAsia="ko-KR"/>
        </w:rPr>
        <w:t>ext_symbol *search_estab(ext_symbol **header, char *symbol)</w:t>
      </w:r>
      <w:bookmarkEnd w:id="14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5" w:name="_Toc8071602"/>
      <w:r>
        <w:rPr>
          <w:rFonts w:hint="eastAsia"/>
          <w:iCs/>
          <w:sz w:val="24"/>
          <w:lang w:eastAsia="ko-KR"/>
        </w:rPr>
        <w:t>기능</w:t>
      </w:r>
      <w:bookmarkEnd w:id="15"/>
    </w:p>
    <w:p w:rsidR="00564BC4" w:rsidRDefault="00BB4322" w:rsidP="00965691">
      <w:pPr>
        <w:ind w:left="720"/>
        <w:rPr>
          <w:iCs/>
          <w:sz w:val="24"/>
          <w:lang w:eastAsia="ko-KR"/>
        </w:rPr>
      </w:pPr>
      <w:r>
        <w:rPr>
          <w:lang w:eastAsia="ko-KR"/>
        </w:rPr>
        <w:t>E</w:t>
      </w:r>
      <w:r>
        <w:rPr>
          <w:rFonts w:hint="eastAsia"/>
          <w:lang w:eastAsia="ko-KR"/>
        </w:rPr>
        <w:t xml:space="preserve">xternal </w:t>
      </w:r>
      <w:r>
        <w:rPr>
          <w:lang w:eastAsia="ko-KR"/>
        </w:rPr>
        <w:t>symbol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65691">
        <w:rPr>
          <w:rFonts w:hint="eastAsia"/>
          <w:lang w:eastAsia="ko-KR"/>
        </w:rPr>
        <w:t xml:space="preserve"> 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6" w:name="_Toc8071603"/>
      <w:r>
        <w:rPr>
          <w:rFonts w:hint="eastAsia"/>
          <w:lang w:eastAsia="ko-KR"/>
        </w:rPr>
        <w:t>사용변수</w:t>
      </w:r>
      <w:bookmarkEnd w:id="16"/>
      <w:r>
        <w:rPr>
          <w:rFonts w:hint="eastAsia"/>
          <w:bCs/>
          <w:lang w:eastAsia="ko-KR"/>
        </w:rPr>
        <w:t xml:space="preserve"> </w:t>
      </w:r>
    </w:p>
    <w:p w:rsidR="00BB4322" w:rsidRDefault="00BB4322" w:rsidP="00BB4322">
      <w:pPr>
        <w:ind w:firstLine="720"/>
        <w:rPr>
          <w:lang w:eastAsia="ko-KR"/>
        </w:rPr>
      </w:pPr>
      <w:r>
        <w:rPr>
          <w:lang w:eastAsia="ko-KR"/>
        </w:rPr>
        <w:t>E</w:t>
      </w:r>
      <w:r>
        <w:rPr>
          <w:rFonts w:hint="eastAsia"/>
          <w:lang w:eastAsia="ko-KR"/>
        </w:rPr>
        <w:t>xt_</w:t>
      </w:r>
      <w:r>
        <w:rPr>
          <w:lang w:eastAsia="ko-KR"/>
        </w:rPr>
        <w:t xml:space="preserve">symbol **header : </w:t>
      </w:r>
      <w:r>
        <w:rPr>
          <w:rFonts w:hint="eastAsia"/>
          <w:lang w:eastAsia="ko-KR"/>
        </w:rPr>
        <w:t>external symbol tab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B4322" w:rsidRDefault="00BB4322" w:rsidP="00BB4322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*symbol : </w:t>
      </w:r>
      <w:r>
        <w:rPr>
          <w:rFonts w:hint="eastAsia"/>
          <w:lang w:eastAsia="ko-KR"/>
        </w:rPr>
        <w:t>object file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BB4322" w:rsidRDefault="00BB4322" w:rsidP="00BB4322">
      <w:pPr>
        <w:ind w:left="720"/>
        <w:rPr>
          <w:lang w:eastAsia="ko-KR"/>
        </w:rPr>
      </w:pPr>
      <w:r>
        <w:rPr>
          <w:lang w:eastAsia="ko-KR"/>
        </w:rPr>
        <w:t xml:space="preserve">Int hash_key :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B4322" w:rsidRDefault="00BB4322" w:rsidP="00BB4322">
      <w:pPr>
        <w:ind w:left="720"/>
        <w:rPr>
          <w:lang w:eastAsia="ko-KR"/>
        </w:rPr>
      </w:pPr>
      <w:r>
        <w:rPr>
          <w:lang w:eastAsia="ko-KR"/>
        </w:rPr>
        <w:lastRenderedPageBreak/>
        <w:t xml:space="preserve">Ext_symbol *ptr : </w:t>
      </w:r>
      <w:r>
        <w:rPr>
          <w:rFonts w:hint="eastAsia"/>
          <w:lang w:eastAsia="ko-KR"/>
        </w:rPr>
        <w:t>external symbol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포인터이다</w:t>
      </w:r>
      <w:r>
        <w:rPr>
          <w:rFonts w:hint="eastAsia"/>
          <w:lang w:eastAsia="ko-KR"/>
        </w:rPr>
        <w:t>.</w:t>
      </w:r>
    </w:p>
    <w:p w:rsidR="00BB4322" w:rsidRDefault="00BB4322" w:rsidP="00BB4322">
      <w:pPr>
        <w:ind w:left="720"/>
        <w:rPr>
          <w:lang w:eastAsia="ko-KR"/>
        </w:rPr>
      </w:pPr>
      <w:r>
        <w:rPr>
          <w:lang w:eastAsia="ko-KR"/>
        </w:rPr>
        <w:t xml:space="preserve">Ext_symbol *tmp : </w:t>
      </w:r>
      <w:r>
        <w:rPr>
          <w:rFonts w:hint="eastAsia"/>
          <w:lang w:eastAsia="ko-KR"/>
        </w:rPr>
        <w:t>반환해줄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7" w:name="_Toc8071604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BB4322">
        <w:rPr>
          <w:rFonts w:hint="eastAsia"/>
          <w:bCs/>
          <w:sz w:val="24"/>
          <w:lang w:eastAsia="ko-KR"/>
        </w:rPr>
        <w:t>print_estab(ext_symbol **header)</w:t>
      </w:r>
      <w:bookmarkEnd w:id="17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8" w:name="_Toc8071605"/>
      <w:r>
        <w:rPr>
          <w:rFonts w:hint="eastAsia"/>
          <w:iCs/>
          <w:sz w:val="24"/>
          <w:lang w:eastAsia="ko-KR"/>
        </w:rPr>
        <w:t>기능</w:t>
      </w:r>
      <w:bookmarkEnd w:id="18"/>
    </w:p>
    <w:p w:rsidR="001B413C" w:rsidRPr="00542201" w:rsidRDefault="00BB4322" w:rsidP="00564BC4">
      <w:pPr>
        <w:ind w:left="720"/>
        <w:rPr>
          <w:lang w:eastAsia="ko-KR"/>
        </w:rPr>
      </w:pPr>
      <w:r>
        <w:rPr>
          <w:lang w:eastAsia="ko-KR"/>
        </w:rPr>
        <w:t>E</w:t>
      </w:r>
      <w:r>
        <w:rPr>
          <w:rFonts w:hint="eastAsia"/>
          <w:lang w:eastAsia="ko-KR"/>
        </w:rPr>
        <w:t xml:space="preserve">xternal </w:t>
      </w:r>
      <w:r>
        <w:rPr>
          <w:lang w:eastAsia="ko-KR"/>
        </w:rPr>
        <w:t>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오름차순으로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9" w:name="_Toc8071606"/>
      <w:r>
        <w:rPr>
          <w:rFonts w:hint="eastAsia"/>
          <w:iCs/>
          <w:sz w:val="24"/>
          <w:lang w:eastAsia="ko-KR"/>
        </w:rPr>
        <w:t>사용변수</w:t>
      </w:r>
      <w:bookmarkEnd w:id="19"/>
    </w:p>
    <w:p w:rsidR="00BB4322" w:rsidRDefault="00BB4322" w:rsidP="00BB4322">
      <w:pPr>
        <w:ind w:firstLine="720"/>
        <w:rPr>
          <w:lang w:eastAsia="ko-KR"/>
        </w:rPr>
      </w:pPr>
      <w:r>
        <w:rPr>
          <w:lang w:eastAsia="ko-KR"/>
        </w:rPr>
        <w:t>E</w:t>
      </w:r>
      <w:r>
        <w:rPr>
          <w:rFonts w:hint="eastAsia"/>
          <w:lang w:eastAsia="ko-KR"/>
        </w:rPr>
        <w:t>xt_</w:t>
      </w:r>
      <w:r>
        <w:rPr>
          <w:lang w:eastAsia="ko-KR"/>
        </w:rPr>
        <w:t xml:space="preserve">symbol **header : </w:t>
      </w:r>
      <w:r>
        <w:rPr>
          <w:rFonts w:hint="eastAsia"/>
          <w:lang w:eastAsia="ko-KR"/>
        </w:rPr>
        <w:t>external symbol tab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B4322" w:rsidRDefault="00BB4322" w:rsidP="00BB4322">
      <w:pPr>
        <w:ind w:firstLine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I : </w:t>
      </w:r>
      <w:r>
        <w:rPr>
          <w:rFonts w:hint="eastAsia"/>
          <w:lang w:eastAsia="ko-KR"/>
        </w:rPr>
        <w:t>external symbol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pointer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B4322" w:rsidRDefault="00BB4322" w:rsidP="00BB4322">
      <w:pPr>
        <w:ind w:firstLine="720"/>
        <w:rPr>
          <w:lang w:eastAsia="ko-KR"/>
        </w:rPr>
      </w:pPr>
      <w:r>
        <w:rPr>
          <w:lang w:eastAsia="ko-KR"/>
        </w:rPr>
        <w:t>Int total_length : program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</w:p>
    <w:p w:rsidR="00BB4322" w:rsidRDefault="00BB4322" w:rsidP="00BB4322">
      <w:pPr>
        <w:ind w:firstLine="720"/>
        <w:rPr>
          <w:lang w:eastAsia="ko-KR"/>
        </w:rPr>
      </w:pPr>
      <w:r>
        <w:rPr>
          <w:lang w:eastAsia="ko-KR"/>
        </w:rPr>
        <w:t>E</w:t>
      </w:r>
      <w:r>
        <w:rPr>
          <w:rFonts w:hint="eastAsia"/>
          <w:lang w:eastAsia="ko-KR"/>
        </w:rPr>
        <w:t>xt_</w:t>
      </w:r>
      <w:r>
        <w:rPr>
          <w:lang w:eastAsia="ko-KR"/>
        </w:rPr>
        <w:t xml:space="preserve">symbol *pointer : </w:t>
      </w:r>
      <w:r>
        <w:rPr>
          <w:rFonts w:hint="eastAsia"/>
          <w:lang w:eastAsia="ko-KR"/>
        </w:rPr>
        <w:t>external symbol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BB4322" w:rsidRDefault="00BB4322" w:rsidP="00BB4322">
      <w:pPr>
        <w:ind w:left="720"/>
        <w:rPr>
          <w:lang w:eastAsia="ko-KR"/>
        </w:rPr>
      </w:pPr>
      <w:r>
        <w:rPr>
          <w:lang w:eastAsia="ko-KR"/>
        </w:rPr>
        <w:t xml:space="preserve">Ext_symbol *new_list : </w:t>
      </w:r>
      <w:r>
        <w:rPr>
          <w:rFonts w:hint="eastAsia"/>
          <w:lang w:eastAsia="ko-KR"/>
        </w:rPr>
        <w:t>external symbol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오름차순으로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정렬해서</w:t>
      </w:r>
      <w:r>
        <w:rPr>
          <w:rFonts w:hint="eastAsia"/>
          <w:lang w:eastAsia="ko-KR"/>
        </w:rPr>
        <w:t xml:space="preserve"> </w:t>
      </w:r>
      <w:r w:rsidR="006A296E">
        <w:rPr>
          <w:rFonts w:hint="eastAsia"/>
          <w:lang w:eastAsia="ko-KR"/>
        </w:rPr>
        <w:t>연결리스트를</w:t>
      </w:r>
      <w:r w:rsidR="006A296E">
        <w:rPr>
          <w:rFonts w:hint="eastAsia"/>
          <w:lang w:eastAsia="ko-KR"/>
        </w:rPr>
        <w:t xml:space="preserve"> </w:t>
      </w:r>
      <w:r w:rsidR="006A296E">
        <w:rPr>
          <w:rFonts w:hint="eastAsia"/>
          <w:lang w:eastAsia="ko-KR"/>
        </w:rPr>
        <w:t>만들었을</w:t>
      </w:r>
      <w:r w:rsidR="006A296E">
        <w:rPr>
          <w:rFonts w:hint="eastAsia"/>
          <w:lang w:eastAsia="ko-KR"/>
        </w:rPr>
        <w:t xml:space="preserve"> </w:t>
      </w:r>
      <w:r w:rsidR="006A296E">
        <w:rPr>
          <w:rFonts w:hint="eastAsia"/>
          <w:lang w:eastAsia="ko-KR"/>
        </w:rPr>
        <w:t>때</w:t>
      </w:r>
      <w:r w:rsidR="006A296E">
        <w:rPr>
          <w:rFonts w:hint="eastAsia"/>
          <w:lang w:eastAsia="ko-KR"/>
        </w:rPr>
        <w:t xml:space="preserve"> </w:t>
      </w:r>
      <w:r w:rsidR="006A296E">
        <w:rPr>
          <w:rFonts w:hint="eastAsia"/>
          <w:lang w:eastAsia="ko-KR"/>
        </w:rPr>
        <w:t>그</w:t>
      </w:r>
      <w:r w:rsidR="006A296E">
        <w:rPr>
          <w:rFonts w:hint="eastAsia"/>
          <w:lang w:eastAsia="ko-KR"/>
        </w:rPr>
        <w:t xml:space="preserve"> </w:t>
      </w:r>
      <w:r w:rsidR="006A296E">
        <w:rPr>
          <w:rFonts w:hint="eastAsia"/>
          <w:lang w:eastAsia="ko-KR"/>
        </w:rPr>
        <w:t>연결리스트를</w:t>
      </w:r>
      <w:r w:rsidR="006A296E">
        <w:rPr>
          <w:rFonts w:hint="eastAsia"/>
          <w:lang w:eastAsia="ko-KR"/>
        </w:rPr>
        <w:t xml:space="preserve"> </w:t>
      </w:r>
      <w:r w:rsidR="006A296E">
        <w:rPr>
          <w:rFonts w:hint="eastAsia"/>
          <w:lang w:eastAsia="ko-KR"/>
        </w:rPr>
        <w:t>가리키는</w:t>
      </w:r>
      <w:r w:rsidR="006A296E">
        <w:rPr>
          <w:rFonts w:hint="eastAsia"/>
          <w:lang w:eastAsia="ko-KR"/>
        </w:rPr>
        <w:t xml:space="preserve"> </w:t>
      </w:r>
      <w:r w:rsidR="006A296E">
        <w:rPr>
          <w:rFonts w:hint="eastAsia"/>
          <w:lang w:eastAsia="ko-KR"/>
        </w:rPr>
        <w:t>포인터</w:t>
      </w:r>
      <w:r w:rsidR="006A296E">
        <w:rPr>
          <w:rFonts w:hint="eastAsia"/>
          <w:lang w:eastAsia="ko-KR"/>
        </w:rPr>
        <w:t xml:space="preserve"> </w:t>
      </w:r>
      <w:r w:rsidR="006A296E">
        <w:rPr>
          <w:rFonts w:hint="eastAsia"/>
          <w:lang w:eastAsia="ko-KR"/>
        </w:rPr>
        <w:t>이다</w:t>
      </w:r>
      <w:r w:rsidR="006A296E">
        <w:rPr>
          <w:rFonts w:hint="eastAsia"/>
          <w:lang w:eastAsia="ko-KR"/>
        </w:rPr>
        <w:t>.</w:t>
      </w:r>
    </w:p>
    <w:p w:rsidR="006A296E" w:rsidRDefault="006A296E" w:rsidP="00BB4322">
      <w:pPr>
        <w:ind w:left="720"/>
        <w:rPr>
          <w:lang w:eastAsia="ko-KR"/>
        </w:rPr>
      </w:pPr>
      <w:r>
        <w:rPr>
          <w:lang w:eastAsia="ko-KR"/>
        </w:rPr>
        <w:t xml:space="preserve">Ext_symbol *newnode : </w:t>
      </w:r>
      <w:r>
        <w:rPr>
          <w:rFonts w:hint="eastAsia"/>
          <w:lang w:eastAsia="ko-KR"/>
        </w:rPr>
        <w:t>external symbol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6A296E" w:rsidRDefault="006A296E" w:rsidP="00BB4322">
      <w:pPr>
        <w:ind w:left="720"/>
        <w:rPr>
          <w:lang w:eastAsia="ko-KR"/>
        </w:rPr>
      </w:pPr>
      <w:r>
        <w:rPr>
          <w:lang w:eastAsia="ko-KR"/>
        </w:rPr>
        <w:t xml:space="preserve">Ext_symbol *cur_ptr : </w:t>
      </w:r>
      <w:r>
        <w:rPr>
          <w:rFonts w:hint="eastAsia"/>
          <w:lang w:eastAsia="ko-KR"/>
        </w:rPr>
        <w:t>new_</w:t>
      </w:r>
      <w:r>
        <w:rPr>
          <w:lang w:eastAsia="ko-KR"/>
        </w:rPr>
        <w:t>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6A296E" w:rsidRDefault="006A296E" w:rsidP="00BB4322">
      <w:pPr>
        <w:ind w:left="720"/>
        <w:rPr>
          <w:lang w:eastAsia="ko-KR"/>
        </w:rPr>
      </w:pPr>
      <w:r>
        <w:rPr>
          <w:lang w:eastAsia="ko-KR"/>
        </w:rPr>
        <w:t xml:space="preserve">Ext_symbol *prev : </w:t>
      </w:r>
      <w:r>
        <w:rPr>
          <w:rFonts w:hint="eastAsia"/>
          <w:lang w:eastAsia="ko-KR"/>
        </w:rPr>
        <w:t>new_list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포인터이다</w:t>
      </w:r>
      <w:r>
        <w:rPr>
          <w:rFonts w:hint="eastAsia"/>
          <w:lang w:eastAsia="ko-KR"/>
        </w:rPr>
        <w:t>.</w:t>
      </w:r>
    </w:p>
    <w:p w:rsidR="006A296E" w:rsidRDefault="006A296E" w:rsidP="006A296E">
      <w:pPr>
        <w:rPr>
          <w:lang w:eastAsia="ko-KR"/>
        </w:rPr>
      </w:pPr>
    </w:p>
    <w:p w:rsidR="00564BC4" w:rsidRDefault="006A296E" w:rsidP="006A296E">
      <w:pPr>
        <w:pStyle w:val="2"/>
        <w:rPr>
          <w:sz w:val="24"/>
          <w:szCs w:val="24"/>
          <w:lang w:eastAsia="ko-KR"/>
        </w:rPr>
      </w:pPr>
      <w:bookmarkStart w:id="20" w:name="_Toc8071607"/>
      <w:r w:rsidRPr="006A296E">
        <w:rPr>
          <w:rFonts w:hint="eastAsia"/>
          <w:sz w:val="24"/>
          <w:szCs w:val="24"/>
          <w:lang w:eastAsia="ko-KR"/>
        </w:rPr>
        <w:t>모듈</w:t>
      </w:r>
      <w:r w:rsidRPr="006A296E">
        <w:rPr>
          <w:rFonts w:hint="eastAsia"/>
          <w:sz w:val="24"/>
          <w:szCs w:val="24"/>
          <w:lang w:eastAsia="ko-KR"/>
        </w:rPr>
        <w:t xml:space="preserve"> </w:t>
      </w:r>
      <w:r w:rsidRPr="006A296E">
        <w:rPr>
          <w:rFonts w:hint="eastAsia"/>
          <w:sz w:val="24"/>
          <w:szCs w:val="24"/>
          <w:lang w:eastAsia="ko-KR"/>
        </w:rPr>
        <w:t>이름</w:t>
      </w:r>
      <w:r w:rsidRPr="006A296E">
        <w:rPr>
          <w:rFonts w:hint="eastAsia"/>
          <w:sz w:val="24"/>
          <w:szCs w:val="24"/>
          <w:lang w:eastAsia="ko-KR"/>
        </w:rPr>
        <w:t xml:space="preserve"> </w:t>
      </w:r>
      <w:r w:rsidRPr="006A296E">
        <w:rPr>
          <w:sz w:val="24"/>
          <w:szCs w:val="24"/>
          <w:lang w:eastAsia="ko-KR"/>
        </w:rPr>
        <w:t xml:space="preserve">: </w:t>
      </w:r>
      <w:r>
        <w:rPr>
          <w:rFonts w:hint="eastAsia"/>
          <w:sz w:val="24"/>
          <w:szCs w:val="24"/>
          <w:lang w:eastAsia="ko-KR"/>
        </w:rPr>
        <w:t>int linking_loader_pass1(char *filename, ext_symbol **header, int *csaddr</w:t>
      </w:r>
      <w:r>
        <w:rPr>
          <w:sz w:val="24"/>
          <w:szCs w:val="24"/>
          <w:lang w:eastAsia="ko-KR"/>
        </w:rPr>
        <w:t>)</w:t>
      </w:r>
      <w:bookmarkEnd w:id="20"/>
    </w:p>
    <w:p w:rsidR="006A296E" w:rsidRDefault="006A296E" w:rsidP="006A296E">
      <w:pPr>
        <w:pStyle w:val="3"/>
        <w:rPr>
          <w:lang w:eastAsia="ko-KR"/>
        </w:rPr>
      </w:pPr>
      <w:bookmarkStart w:id="21" w:name="_Toc8071608"/>
      <w:r>
        <w:rPr>
          <w:rFonts w:hint="eastAsia"/>
          <w:lang w:eastAsia="ko-KR"/>
        </w:rPr>
        <w:t>기능</w:t>
      </w:r>
      <w:bookmarkEnd w:id="21"/>
    </w:p>
    <w:p w:rsidR="006A296E" w:rsidRDefault="006A296E" w:rsidP="006A296E">
      <w:pPr>
        <w:ind w:left="720"/>
        <w:rPr>
          <w:lang w:eastAsia="ko-KR"/>
        </w:rPr>
      </w:pPr>
      <w:r>
        <w:rPr>
          <w:lang w:eastAsia="ko-KR"/>
        </w:rPr>
        <w:t>O</w:t>
      </w:r>
      <w:r>
        <w:rPr>
          <w:rFonts w:hint="eastAsia"/>
          <w:lang w:eastAsia="ko-KR"/>
        </w:rPr>
        <w:t xml:space="preserve">bject </w:t>
      </w:r>
      <w:r>
        <w:rPr>
          <w:lang w:eastAsia="ko-KR"/>
        </w:rPr>
        <w:t>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external 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estab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external symbol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A296E" w:rsidRDefault="006A296E" w:rsidP="006A296E">
      <w:pPr>
        <w:pStyle w:val="3"/>
        <w:rPr>
          <w:lang w:eastAsia="ko-KR"/>
        </w:rPr>
      </w:pPr>
      <w:bookmarkStart w:id="22" w:name="_Toc8071609"/>
      <w:r>
        <w:rPr>
          <w:rFonts w:hint="eastAsia"/>
          <w:lang w:eastAsia="ko-KR"/>
        </w:rPr>
        <w:t>사용변수</w:t>
      </w:r>
      <w:bookmarkEnd w:id="22"/>
    </w:p>
    <w:p w:rsidR="006A296E" w:rsidRDefault="006A296E" w:rsidP="006A296E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*filename : </w:t>
      </w:r>
      <w:r>
        <w:rPr>
          <w:rFonts w:hint="eastAsia"/>
          <w:lang w:eastAsia="ko-KR"/>
        </w:rPr>
        <w:t>object file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6A296E" w:rsidRDefault="006A296E" w:rsidP="006A296E">
      <w:pPr>
        <w:ind w:left="720"/>
        <w:rPr>
          <w:lang w:eastAsia="ko-KR"/>
        </w:rPr>
      </w:pPr>
      <w:r>
        <w:rPr>
          <w:lang w:eastAsia="ko-KR"/>
        </w:rPr>
        <w:t xml:space="preserve">Ext_symbol **header : </w:t>
      </w:r>
      <w:r>
        <w:rPr>
          <w:rFonts w:hint="eastAsia"/>
          <w:lang w:eastAsia="ko-KR"/>
        </w:rPr>
        <w:t>external symbol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6A296E" w:rsidRDefault="006A296E" w:rsidP="006A296E">
      <w:pPr>
        <w:ind w:left="720"/>
        <w:rPr>
          <w:lang w:eastAsia="ko-KR"/>
        </w:rPr>
      </w:pPr>
      <w:r>
        <w:rPr>
          <w:lang w:eastAsia="ko-KR"/>
        </w:rPr>
        <w:t xml:space="preserve">Int *csaddr : </w:t>
      </w:r>
      <w:r>
        <w:rPr>
          <w:rFonts w:hint="eastAsia"/>
          <w:lang w:eastAsia="ko-KR"/>
        </w:rPr>
        <w:t>control section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6A296E" w:rsidRDefault="006A296E" w:rsidP="006A296E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line[256] : </w:t>
      </w:r>
      <w:r>
        <w:rPr>
          <w:rFonts w:hint="eastAsia"/>
          <w:lang w:eastAsia="ko-KR"/>
        </w:rPr>
        <w:t>object file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</w:p>
    <w:p w:rsidR="006A296E" w:rsidRDefault="006A296E" w:rsidP="006A296E">
      <w:pPr>
        <w:ind w:left="720"/>
        <w:rPr>
          <w:lang w:eastAsia="ko-KR"/>
        </w:rPr>
      </w:pPr>
      <w:r>
        <w:rPr>
          <w:lang w:eastAsia="ko-KR"/>
        </w:rPr>
        <w:t xml:space="preserve">FILE *fp :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6A296E" w:rsidRDefault="006A296E" w:rsidP="006A296E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flag : </w:t>
      </w:r>
      <w:r>
        <w:rPr>
          <w:rFonts w:hint="eastAsia"/>
          <w:lang w:eastAsia="ko-KR"/>
        </w:rPr>
        <w:t>pass1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flag=0 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flag=1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A296E" w:rsidRDefault="006A296E" w:rsidP="006A296E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cs_length : </w:t>
      </w:r>
      <w:r>
        <w:rPr>
          <w:rFonts w:hint="eastAsia"/>
          <w:lang w:eastAsia="ko-KR"/>
        </w:rPr>
        <w:t>control section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A296E" w:rsidRDefault="006A296E" w:rsidP="006A296E">
      <w:pPr>
        <w:ind w:left="720"/>
        <w:rPr>
          <w:lang w:eastAsia="ko-KR"/>
        </w:rPr>
      </w:pPr>
      <w:r>
        <w:rPr>
          <w:lang w:eastAsia="ko-KR"/>
        </w:rPr>
        <w:t xml:space="preserve">Int sym_addr : </w:t>
      </w: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A296E" w:rsidRDefault="006A296E" w:rsidP="006A296E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I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A296E" w:rsidRDefault="006A296E" w:rsidP="006A296E">
      <w:pPr>
        <w:ind w:left="720"/>
        <w:rPr>
          <w:lang w:eastAsia="ko-KR"/>
        </w:rPr>
      </w:pPr>
    </w:p>
    <w:p w:rsidR="006A296E" w:rsidRDefault="006A296E" w:rsidP="006A296E">
      <w:pPr>
        <w:ind w:left="720"/>
        <w:rPr>
          <w:lang w:eastAsia="ko-KR"/>
        </w:rPr>
      </w:pPr>
    </w:p>
    <w:p w:rsidR="006A296E" w:rsidRDefault="006A296E" w:rsidP="006A296E">
      <w:pPr>
        <w:ind w:left="720"/>
        <w:rPr>
          <w:lang w:eastAsia="ko-KR"/>
        </w:rPr>
      </w:pPr>
    </w:p>
    <w:p w:rsidR="006A296E" w:rsidRDefault="006A296E" w:rsidP="006A296E">
      <w:pPr>
        <w:ind w:left="720"/>
        <w:rPr>
          <w:lang w:eastAsia="ko-KR"/>
        </w:rPr>
      </w:pPr>
    </w:p>
    <w:p w:rsidR="006A296E" w:rsidRDefault="006A296E" w:rsidP="006A296E">
      <w:pPr>
        <w:ind w:left="720"/>
        <w:rPr>
          <w:lang w:eastAsia="ko-KR"/>
        </w:rPr>
      </w:pPr>
    </w:p>
    <w:p w:rsidR="006A296E" w:rsidRDefault="006A296E" w:rsidP="006A296E">
      <w:pPr>
        <w:ind w:left="720"/>
        <w:rPr>
          <w:lang w:eastAsia="ko-KR"/>
        </w:rPr>
      </w:pPr>
    </w:p>
    <w:p w:rsidR="006A296E" w:rsidRDefault="006A296E" w:rsidP="006A296E">
      <w:pPr>
        <w:ind w:left="720"/>
        <w:rPr>
          <w:lang w:eastAsia="ko-KR"/>
        </w:rPr>
      </w:pPr>
    </w:p>
    <w:p w:rsidR="006A296E" w:rsidRDefault="006A296E" w:rsidP="006A296E">
      <w:pPr>
        <w:ind w:left="720"/>
        <w:rPr>
          <w:lang w:eastAsia="ko-KR"/>
        </w:rPr>
      </w:pPr>
    </w:p>
    <w:p w:rsidR="006A296E" w:rsidRDefault="006A296E" w:rsidP="006A296E">
      <w:pPr>
        <w:ind w:left="720"/>
        <w:rPr>
          <w:lang w:eastAsia="ko-KR"/>
        </w:rPr>
      </w:pPr>
    </w:p>
    <w:p w:rsidR="006A296E" w:rsidRDefault="006A296E" w:rsidP="006A296E">
      <w:pPr>
        <w:ind w:left="720"/>
        <w:rPr>
          <w:lang w:eastAsia="ko-KR"/>
        </w:rPr>
      </w:pPr>
    </w:p>
    <w:p w:rsidR="006A296E" w:rsidRDefault="006A296E" w:rsidP="006A296E">
      <w:pPr>
        <w:pStyle w:val="2"/>
        <w:rPr>
          <w:lang w:eastAsia="ko-KR"/>
        </w:rPr>
      </w:pPr>
      <w:bookmarkStart w:id="23" w:name="_Toc8071610"/>
      <w:r>
        <w:rPr>
          <w:rFonts w:hint="eastAsia"/>
          <w:lang w:eastAsia="ko-KR"/>
        </w:rPr>
        <w:lastRenderedPageBreak/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int linking_loader_pass2(unsigned char **memory, char *filename, ext_symbol **header, int *csaddr)</w:t>
      </w:r>
      <w:bookmarkEnd w:id="23"/>
    </w:p>
    <w:p w:rsidR="006A296E" w:rsidRDefault="006A296E" w:rsidP="006A296E">
      <w:pPr>
        <w:pStyle w:val="3"/>
        <w:rPr>
          <w:lang w:eastAsia="ko-KR"/>
        </w:rPr>
      </w:pPr>
      <w:bookmarkStart w:id="24" w:name="_Toc8071611"/>
      <w:r>
        <w:rPr>
          <w:rFonts w:hint="eastAsia"/>
          <w:lang w:eastAsia="ko-KR"/>
        </w:rPr>
        <w:t>기능</w:t>
      </w:r>
      <w:bookmarkEnd w:id="24"/>
    </w:p>
    <w:p w:rsidR="006A296E" w:rsidRDefault="006A296E" w:rsidP="006A296E">
      <w:pPr>
        <w:ind w:left="720"/>
        <w:rPr>
          <w:lang w:eastAsia="ko-KR"/>
        </w:rPr>
      </w:pPr>
      <w:r>
        <w:rPr>
          <w:lang w:eastAsia="ko-KR"/>
        </w:rPr>
        <w:t>O</w:t>
      </w:r>
      <w:r>
        <w:rPr>
          <w:rFonts w:hint="eastAsia"/>
          <w:lang w:eastAsia="ko-KR"/>
        </w:rPr>
        <w:t xml:space="preserve">bject </w:t>
      </w:r>
      <w:r>
        <w:rPr>
          <w:lang w:eastAsia="ko-KR"/>
        </w:rPr>
        <w:t>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A296E" w:rsidRDefault="006A296E" w:rsidP="006A296E">
      <w:pPr>
        <w:pStyle w:val="3"/>
        <w:rPr>
          <w:lang w:eastAsia="ko-KR"/>
        </w:rPr>
      </w:pPr>
      <w:bookmarkStart w:id="25" w:name="_Toc8071612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25"/>
    </w:p>
    <w:p w:rsidR="006A296E" w:rsidRDefault="006A296E" w:rsidP="006A296E">
      <w:pPr>
        <w:ind w:left="720"/>
        <w:rPr>
          <w:lang w:eastAsia="ko-KR"/>
        </w:rPr>
      </w:pPr>
      <w:r>
        <w:rPr>
          <w:lang w:eastAsia="ko-KR"/>
        </w:rPr>
        <w:t>U</w:t>
      </w:r>
      <w:r>
        <w:rPr>
          <w:rFonts w:hint="eastAsia"/>
          <w:lang w:eastAsia="ko-KR"/>
        </w:rPr>
        <w:t>nsigned</w:t>
      </w:r>
      <w:r>
        <w:rPr>
          <w:lang w:eastAsia="ko-KR"/>
        </w:rPr>
        <w:t xml:space="preserve"> char **memory : </w:t>
      </w:r>
      <w:r>
        <w:rPr>
          <w:rFonts w:hint="eastAsia"/>
          <w:lang w:eastAsia="ko-KR"/>
        </w:rPr>
        <w:t>memory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A296E" w:rsidRDefault="006A296E" w:rsidP="006A296E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*filename : </w:t>
      </w:r>
      <w:r>
        <w:rPr>
          <w:rFonts w:hint="eastAsia"/>
          <w:lang w:eastAsia="ko-KR"/>
        </w:rPr>
        <w:t>object file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6A296E" w:rsidRDefault="006A296E" w:rsidP="006A296E">
      <w:pPr>
        <w:ind w:left="720"/>
        <w:rPr>
          <w:lang w:eastAsia="ko-KR"/>
        </w:rPr>
      </w:pPr>
      <w:r>
        <w:rPr>
          <w:lang w:eastAsia="ko-KR"/>
        </w:rPr>
        <w:t xml:space="preserve">Ext_symbol **header : </w:t>
      </w:r>
      <w:r>
        <w:rPr>
          <w:rFonts w:hint="eastAsia"/>
          <w:lang w:eastAsia="ko-KR"/>
        </w:rPr>
        <w:t>external symbol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6A296E" w:rsidRDefault="006A296E" w:rsidP="006A296E">
      <w:pPr>
        <w:ind w:left="720"/>
        <w:rPr>
          <w:lang w:eastAsia="ko-KR"/>
        </w:rPr>
      </w:pPr>
      <w:r>
        <w:rPr>
          <w:lang w:eastAsia="ko-KR"/>
        </w:rPr>
        <w:t xml:space="preserve">Int *csaddr : </w:t>
      </w:r>
      <w:r>
        <w:rPr>
          <w:rFonts w:hint="eastAsia"/>
          <w:lang w:eastAsia="ko-KR"/>
        </w:rPr>
        <w:t>control section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2B5D90" w:rsidRDefault="002B5D90" w:rsidP="002B5D90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line[256] : </w:t>
      </w:r>
      <w:r>
        <w:rPr>
          <w:rFonts w:hint="eastAsia"/>
          <w:lang w:eastAsia="ko-KR"/>
        </w:rPr>
        <w:t>object file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</w:p>
    <w:p w:rsidR="002B5D90" w:rsidRDefault="002B5D90" w:rsidP="002B5D90">
      <w:pPr>
        <w:ind w:left="720"/>
        <w:rPr>
          <w:lang w:eastAsia="ko-KR"/>
        </w:rPr>
      </w:pPr>
      <w:r>
        <w:rPr>
          <w:lang w:eastAsia="ko-KR"/>
        </w:rPr>
        <w:t xml:space="preserve">FILE *fp :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2B5D90" w:rsidRDefault="002B5D90" w:rsidP="002B5D90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symbol[6] : object file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읽어들인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2B5D90" w:rsidRDefault="002B5D90" w:rsidP="002B5D90">
      <w:pPr>
        <w:ind w:left="720"/>
        <w:rPr>
          <w:lang w:eastAsia="ko-KR"/>
        </w:rPr>
      </w:pPr>
      <w:r>
        <w:rPr>
          <w:lang w:eastAsia="ko-KR"/>
        </w:rPr>
        <w:t xml:space="preserve">Char iindex[2] : </w:t>
      </w:r>
      <w:r>
        <w:rPr>
          <w:rFonts w:hint="eastAsia"/>
          <w:lang w:eastAsia="ko-KR"/>
        </w:rPr>
        <w:t>object file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reference number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2B5D90" w:rsidRDefault="002B5D90" w:rsidP="002B5D90">
      <w:pPr>
        <w:ind w:left="720"/>
        <w:rPr>
          <w:lang w:eastAsia="ko-KR"/>
        </w:rPr>
      </w:pPr>
      <w:r>
        <w:rPr>
          <w:lang w:eastAsia="ko-KR"/>
        </w:rPr>
        <w:t xml:space="preserve">Char *ssymbol : </w:t>
      </w: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2B5D90" w:rsidRDefault="002B5D90" w:rsidP="002B5D90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Addr[6], Length[2], objcode[2] : </w:t>
      </w:r>
      <w:r>
        <w:rPr>
          <w:rFonts w:hint="eastAsia"/>
          <w:lang w:eastAsia="ko-KR"/>
        </w:rPr>
        <w:t>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record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object </w:t>
      </w:r>
      <w:r>
        <w:rPr>
          <w:lang w:eastAsia="ko-KR"/>
        </w:rPr>
        <w:t>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2B5D90" w:rsidRDefault="002B5D90" w:rsidP="002B5D90">
      <w:pPr>
        <w:ind w:left="720"/>
        <w:rPr>
          <w:lang w:eastAsia="ko-KR"/>
        </w:rPr>
      </w:pPr>
      <w:r>
        <w:rPr>
          <w:lang w:eastAsia="ko-KR"/>
        </w:rPr>
        <w:t xml:space="preserve">Int flag : </w:t>
      </w:r>
      <w:r>
        <w:rPr>
          <w:rFonts w:hint="eastAsia"/>
          <w:lang w:eastAsia="ko-KR"/>
        </w:rPr>
        <w:t>pa</w:t>
      </w:r>
      <w:r>
        <w:rPr>
          <w:lang w:eastAsia="ko-KR"/>
        </w:rPr>
        <w:t>s</w:t>
      </w:r>
      <w:r>
        <w:rPr>
          <w:rFonts w:hint="eastAsia"/>
          <w:lang w:eastAsia="ko-KR"/>
        </w:rPr>
        <w:t>s2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flag=0 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flag=1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2B5D90" w:rsidRDefault="002B5D90" w:rsidP="002B5D90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addr, len, index, I :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reference number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2B5D90" w:rsidRDefault="002B5D90" w:rsidP="002B5D90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x, y : </w:t>
      </w:r>
      <w:r>
        <w:rPr>
          <w:rFonts w:hint="eastAsia"/>
          <w:lang w:eastAsia="ko-KR"/>
        </w:rPr>
        <w:t>memory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열의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2B5D90" w:rsidRDefault="002B5D90" w:rsidP="002B5D90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value, j : </w:t>
      </w:r>
      <w:r>
        <w:rPr>
          <w:rFonts w:hint="eastAsia"/>
          <w:lang w:eastAsia="ko-KR"/>
        </w:rPr>
        <w:t>T record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object 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2roTlr </w:t>
      </w:r>
      <w:r>
        <w:rPr>
          <w:rFonts w:hint="eastAsia"/>
          <w:lang w:eastAsia="ko-KR"/>
        </w:rPr>
        <w:t>읽기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2B5D90" w:rsidRDefault="002B5D90" w:rsidP="002B5D90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>length : T record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2B5D90" w:rsidRDefault="002B5D90" w:rsidP="002B5D90">
      <w:pPr>
        <w:ind w:left="720"/>
        <w:rPr>
          <w:lang w:eastAsia="ko-KR"/>
        </w:rPr>
      </w:pPr>
      <w:r>
        <w:rPr>
          <w:lang w:eastAsia="ko-KR"/>
        </w:rPr>
        <w:t xml:space="preserve">Int sum, shift : </w:t>
      </w:r>
      <w:r>
        <w:rPr>
          <w:rFonts w:hint="eastAsia"/>
          <w:lang w:eastAsia="ko-KR"/>
        </w:rPr>
        <w:t>m record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2B5D90" w:rsidRDefault="002B5D90" w:rsidP="002B5D90">
      <w:pPr>
        <w:ind w:left="720"/>
        <w:rPr>
          <w:lang w:eastAsia="ko-KR"/>
        </w:rPr>
      </w:pPr>
      <w:r>
        <w:rPr>
          <w:lang w:eastAsia="ko-KR"/>
        </w:rPr>
        <w:t xml:space="preserve">Ext_symbol *node : </w:t>
      </w:r>
      <w:r>
        <w:rPr>
          <w:rFonts w:hint="eastAsia"/>
          <w:lang w:eastAsia="ko-KR"/>
        </w:rPr>
        <w:t>external symbol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2B5D90" w:rsidRDefault="002B5D90" w:rsidP="0061378A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ext_reference[10] : </w:t>
      </w:r>
      <w:r>
        <w:rPr>
          <w:rFonts w:hint="eastAsia"/>
          <w:lang w:eastAsia="ko-KR"/>
        </w:rPr>
        <w:t>external 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1378A" w:rsidRDefault="0061378A" w:rsidP="0061378A">
      <w:pPr>
        <w:rPr>
          <w:lang w:eastAsia="ko-KR"/>
        </w:rPr>
      </w:pPr>
    </w:p>
    <w:p w:rsidR="0061378A" w:rsidRDefault="0061378A" w:rsidP="0061378A">
      <w:pPr>
        <w:pStyle w:val="2"/>
        <w:rPr>
          <w:lang w:eastAsia="ko-KR"/>
        </w:rPr>
      </w:pPr>
      <w:bookmarkStart w:id="26" w:name="_Toc8071613"/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store_operation(unsigned char **memory, int ta, int value)</w:t>
      </w:r>
      <w:bookmarkEnd w:id="26"/>
    </w:p>
    <w:p w:rsidR="0061378A" w:rsidRDefault="0061378A" w:rsidP="0061378A">
      <w:pPr>
        <w:pStyle w:val="3"/>
        <w:rPr>
          <w:lang w:eastAsia="ko-KR"/>
        </w:rPr>
      </w:pPr>
      <w:bookmarkStart w:id="27" w:name="_Toc8071614"/>
      <w:r>
        <w:rPr>
          <w:rFonts w:hint="eastAsia"/>
          <w:lang w:eastAsia="ko-KR"/>
        </w:rPr>
        <w:t>기능</w:t>
      </w:r>
      <w:bookmarkEnd w:id="27"/>
    </w:p>
    <w:p w:rsidR="002B5D90" w:rsidRDefault="0061378A" w:rsidP="0061378A">
      <w:pPr>
        <w:ind w:left="720"/>
        <w:rPr>
          <w:lang w:eastAsia="ko-KR"/>
        </w:rPr>
      </w:pPr>
      <w:r>
        <w:rPr>
          <w:lang w:eastAsia="ko-KR"/>
        </w:rPr>
        <w:t>Memory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 </w:t>
      </w:r>
      <w:r>
        <w:rPr>
          <w:lang w:eastAsia="ko-KR"/>
        </w:rPr>
        <w:t>target add</w:t>
      </w:r>
      <w:r>
        <w:rPr>
          <w:rFonts w:hint="eastAsia"/>
          <w:lang w:eastAsia="ko-KR"/>
        </w:rPr>
        <w:t>ress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이동하여서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1378A" w:rsidRDefault="0061378A" w:rsidP="0061378A">
      <w:pPr>
        <w:pStyle w:val="3"/>
        <w:rPr>
          <w:lang w:eastAsia="ko-KR"/>
        </w:rPr>
      </w:pPr>
      <w:bookmarkStart w:id="28" w:name="_Toc8071615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28"/>
    </w:p>
    <w:p w:rsidR="006A296E" w:rsidRDefault="0061378A" w:rsidP="0061378A">
      <w:pPr>
        <w:ind w:firstLine="720"/>
        <w:rPr>
          <w:lang w:eastAsia="ko-KR"/>
        </w:rPr>
      </w:pPr>
      <w:r>
        <w:rPr>
          <w:lang w:eastAsia="ko-KR"/>
        </w:rPr>
        <w:t>U</w:t>
      </w:r>
      <w:r>
        <w:rPr>
          <w:rFonts w:hint="eastAsia"/>
          <w:lang w:eastAsia="ko-KR"/>
        </w:rPr>
        <w:t>nsigned</w:t>
      </w:r>
      <w:r>
        <w:rPr>
          <w:lang w:eastAsia="ko-KR"/>
        </w:rPr>
        <w:t xml:space="preserve"> char **memory : </w:t>
      </w:r>
      <w:r>
        <w:rPr>
          <w:rFonts w:hint="eastAsia"/>
          <w:lang w:eastAsia="ko-KR"/>
        </w:rPr>
        <w:t>memory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</w:p>
    <w:p w:rsidR="0061378A" w:rsidRDefault="0061378A" w:rsidP="0061378A">
      <w:pPr>
        <w:ind w:firstLine="720"/>
        <w:rPr>
          <w:lang w:eastAsia="ko-KR"/>
        </w:rPr>
      </w:pPr>
      <w:r>
        <w:rPr>
          <w:lang w:eastAsia="ko-KR"/>
        </w:rPr>
        <w:t xml:space="preserve">Int ta : </w:t>
      </w:r>
      <w:r>
        <w:rPr>
          <w:rFonts w:hint="eastAsia"/>
          <w:lang w:eastAsia="ko-KR"/>
        </w:rPr>
        <w:t>target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1378A" w:rsidRDefault="0061378A" w:rsidP="0061378A">
      <w:pPr>
        <w:ind w:firstLine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value : </w:t>
      </w:r>
      <w:r>
        <w:rPr>
          <w:rFonts w:hint="eastAsia"/>
          <w:lang w:eastAsia="ko-KR"/>
        </w:rPr>
        <w:t>memory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61378A" w:rsidRDefault="0061378A" w:rsidP="0061378A">
      <w:pPr>
        <w:ind w:firstLine="720"/>
        <w:rPr>
          <w:lang w:eastAsia="ko-KR"/>
        </w:rPr>
      </w:pPr>
      <w:r>
        <w:rPr>
          <w:lang w:eastAsia="ko-KR"/>
        </w:rPr>
        <w:t xml:space="preserve"> </w:t>
      </w:r>
    </w:p>
    <w:p w:rsidR="0061378A" w:rsidRDefault="0061378A" w:rsidP="0061378A">
      <w:pPr>
        <w:pStyle w:val="2"/>
        <w:rPr>
          <w:lang w:eastAsia="ko-KR"/>
        </w:rPr>
      </w:pPr>
      <w:bookmarkStart w:id="29" w:name="_Toc8071616"/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int decision_xbp(unsigned char **memory, int current_loc)</w:t>
      </w:r>
      <w:bookmarkEnd w:id="29"/>
    </w:p>
    <w:p w:rsidR="0061378A" w:rsidRDefault="0061378A" w:rsidP="0061378A">
      <w:pPr>
        <w:pStyle w:val="3"/>
        <w:rPr>
          <w:lang w:eastAsia="ko-KR"/>
        </w:rPr>
      </w:pPr>
      <w:bookmarkStart w:id="30" w:name="_Toc8071617"/>
      <w:r>
        <w:rPr>
          <w:rFonts w:hint="eastAsia"/>
          <w:lang w:eastAsia="ko-KR"/>
        </w:rPr>
        <w:t>기능</w:t>
      </w:r>
      <w:bookmarkEnd w:id="30"/>
    </w:p>
    <w:p w:rsidR="0061378A" w:rsidRDefault="0061378A" w:rsidP="0061378A">
      <w:pPr>
        <w:ind w:left="720"/>
        <w:rPr>
          <w:lang w:eastAsia="ko-KR"/>
        </w:rPr>
      </w:pPr>
      <w:r>
        <w:rPr>
          <w:lang w:eastAsia="ko-KR"/>
        </w:rPr>
        <w:t>M</w:t>
      </w:r>
      <w:r>
        <w:rPr>
          <w:rFonts w:hint="eastAsia"/>
          <w:lang w:eastAsia="ko-KR"/>
        </w:rPr>
        <w:t>emory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xbp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1378A" w:rsidRDefault="0061378A" w:rsidP="0061378A">
      <w:pPr>
        <w:pStyle w:val="3"/>
        <w:rPr>
          <w:lang w:eastAsia="ko-KR"/>
        </w:rPr>
      </w:pPr>
      <w:bookmarkStart w:id="31" w:name="_Toc8071618"/>
      <w:r>
        <w:rPr>
          <w:rFonts w:hint="eastAsia"/>
          <w:lang w:eastAsia="ko-KR"/>
        </w:rPr>
        <w:t>사용변수</w:t>
      </w:r>
      <w:bookmarkEnd w:id="31"/>
    </w:p>
    <w:p w:rsidR="0061378A" w:rsidRDefault="0061378A" w:rsidP="0061378A">
      <w:pPr>
        <w:ind w:left="720"/>
        <w:rPr>
          <w:lang w:eastAsia="ko-KR"/>
        </w:rPr>
      </w:pPr>
      <w:r>
        <w:rPr>
          <w:lang w:eastAsia="ko-KR"/>
        </w:rPr>
        <w:t>U</w:t>
      </w:r>
      <w:r>
        <w:rPr>
          <w:rFonts w:hint="eastAsia"/>
          <w:lang w:eastAsia="ko-KR"/>
        </w:rPr>
        <w:t>nsigned</w:t>
      </w:r>
      <w:r>
        <w:rPr>
          <w:lang w:eastAsia="ko-KR"/>
        </w:rPr>
        <w:t xml:space="preserve"> char **memory : </w:t>
      </w:r>
      <w:r>
        <w:rPr>
          <w:rFonts w:hint="eastAsia"/>
          <w:lang w:eastAsia="ko-KR"/>
        </w:rPr>
        <w:t>memory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</w:p>
    <w:p w:rsidR="0061378A" w:rsidRDefault="0061378A" w:rsidP="0061378A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current_loc :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1378A" w:rsidRDefault="0061378A" w:rsidP="0061378A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k : </w:t>
      </w:r>
      <w:r>
        <w:rPr>
          <w:rFonts w:hint="eastAsia"/>
          <w:lang w:eastAsia="ko-KR"/>
        </w:rPr>
        <w:t>current_loc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1378A" w:rsidRDefault="0061378A" w:rsidP="0061378A">
      <w:pPr>
        <w:ind w:left="720"/>
        <w:rPr>
          <w:lang w:eastAsia="ko-KR"/>
        </w:rPr>
      </w:pPr>
      <w:r>
        <w:rPr>
          <w:lang w:eastAsia="ko-KR"/>
        </w:rPr>
        <w:lastRenderedPageBreak/>
        <w:t xml:space="preserve">Int x, y : </w:t>
      </w:r>
      <w:r>
        <w:rPr>
          <w:rFonts w:hint="eastAsia"/>
          <w:lang w:eastAsia="ko-KR"/>
        </w:rPr>
        <w:t>memory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1378A" w:rsidRDefault="0061378A" w:rsidP="0061378A">
      <w:pPr>
        <w:ind w:left="720"/>
        <w:rPr>
          <w:lang w:eastAsia="ko-KR"/>
        </w:rPr>
      </w:pPr>
      <w:r>
        <w:rPr>
          <w:lang w:eastAsia="ko-KR"/>
        </w:rPr>
        <w:t xml:space="preserve">Int xbp : </w:t>
      </w:r>
      <w:r>
        <w:rPr>
          <w:rFonts w:hint="eastAsia"/>
          <w:lang w:eastAsia="ko-KR"/>
        </w:rPr>
        <w:t>xbp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1378A" w:rsidRDefault="0061378A" w:rsidP="0061378A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content 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1378A" w:rsidRDefault="0061378A" w:rsidP="0061378A">
      <w:pPr>
        <w:rPr>
          <w:lang w:eastAsia="ko-KR"/>
        </w:rPr>
      </w:pPr>
    </w:p>
    <w:p w:rsidR="0061378A" w:rsidRDefault="0061378A" w:rsidP="0061378A">
      <w:pPr>
        <w:pStyle w:val="2"/>
        <w:rPr>
          <w:lang w:eastAsia="ko-KR"/>
        </w:rPr>
      </w:pPr>
      <w:bookmarkStart w:id="32" w:name="_Toc8071619"/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>get_target_addr(unsigned char **memory, int format, int pc, int reg[10])</w:t>
      </w:r>
      <w:bookmarkEnd w:id="32"/>
    </w:p>
    <w:p w:rsidR="0061378A" w:rsidRDefault="0061378A" w:rsidP="0061378A">
      <w:pPr>
        <w:pStyle w:val="3"/>
        <w:rPr>
          <w:lang w:eastAsia="ko-KR"/>
        </w:rPr>
      </w:pPr>
      <w:bookmarkStart w:id="33" w:name="_Toc8071620"/>
      <w:r>
        <w:rPr>
          <w:rFonts w:hint="eastAsia"/>
          <w:lang w:eastAsia="ko-KR"/>
        </w:rPr>
        <w:t>기능</w:t>
      </w:r>
      <w:bookmarkEnd w:id="33"/>
    </w:p>
    <w:p w:rsidR="0061378A" w:rsidRDefault="0061378A" w:rsidP="0061378A">
      <w:pPr>
        <w:ind w:left="720"/>
        <w:rPr>
          <w:lang w:eastAsia="ko-KR"/>
        </w:rPr>
      </w:pPr>
      <w:r>
        <w:rPr>
          <w:lang w:eastAsia="ko-KR"/>
        </w:rPr>
        <w:t>Memory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1378A" w:rsidRDefault="0061378A" w:rsidP="0061378A">
      <w:pPr>
        <w:pStyle w:val="3"/>
        <w:rPr>
          <w:lang w:eastAsia="ko-KR"/>
        </w:rPr>
      </w:pPr>
      <w:bookmarkStart w:id="34" w:name="_Toc8071621"/>
      <w:r>
        <w:rPr>
          <w:rFonts w:hint="eastAsia"/>
          <w:lang w:eastAsia="ko-KR"/>
        </w:rPr>
        <w:t>사용변수</w:t>
      </w:r>
      <w:bookmarkEnd w:id="34"/>
    </w:p>
    <w:p w:rsidR="0061378A" w:rsidRDefault="0061378A" w:rsidP="0061378A">
      <w:pPr>
        <w:ind w:left="720"/>
        <w:rPr>
          <w:lang w:eastAsia="ko-KR"/>
        </w:rPr>
      </w:pPr>
      <w:r>
        <w:rPr>
          <w:lang w:eastAsia="ko-KR"/>
        </w:rPr>
        <w:t>U</w:t>
      </w:r>
      <w:r>
        <w:rPr>
          <w:rFonts w:hint="eastAsia"/>
          <w:lang w:eastAsia="ko-KR"/>
        </w:rPr>
        <w:t>nsigned</w:t>
      </w:r>
      <w:r>
        <w:rPr>
          <w:lang w:eastAsia="ko-KR"/>
        </w:rPr>
        <w:t xml:space="preserve"> char **memory : </w:t>
      </w:r>
      <w:r>
        <w:rPr>
          <w:rFonts w:hint="eastAsia"/>
          <w:lang w:eastAsia="ko-KR"/>
        </w:rPr>
        <w:t>memory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</w:p>
    <w:p w:rsidR="0061378A" w:rsidRDefault="0061378A" w:rsidP="0061378A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format : </w:t>
      </w:r>
      <w:r>
        <w:rPr>
          <w:rFonts w:hint="eastAsia"/>
          <w:lang w:eastAsia="ko-KR"/>
        </w:rPr>
        <w:t>memory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object code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1378A" w:rsidRDefault="0061378A" w:rsidP="0061378A">
      <w:pPr>
        <w:ind w:left="720"/>
        <w:rPr>
          <w:lang w:eastAsia="ko-KR"/>
        </w:rPr>
      </w:pPr>
      <w:r>
        <w:rPr>
          <w:lang w:eastAsia="ko-KR"/>
        </w:rPr>
        <w:t xml:space="preserve">Int pc : </w:t>
      </w:r>
      <w:r>
        <w:rPr>
          <w:rFonts w:hint="eastAsia"/>
          <w:lang w:eastAsia="ko-KR"/>
        </w:rPr>
        <w:t>memory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1378A" w:rsidRDefault="0061378A" w:rsidP="0061378A">
      <w:pPr>
        <w:ind w:left="720"/>
        <w:rPr>
          <w:lang w:eastAsia="ko-KR"/>
        </w:rPr>
      </w:pPr>
      <w:r>
        <w:rPr>
          <w:lang w:eastAsia="ko-KR"/>
        </w:rPr>
        <w:t xml:space="preserve">Int reg[10] : </w:t>
      </w:r>
      <w:r>
        <w:rPr>
          <w:rFonts w:hint="eastAsia"/>
          <w:lang w:eastAsia="ko-KR"/>
        </w:rPr>
        <w:t>레지스터를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</w:p>
    <w:p w:rsidR="0061378A" w:rsidRDefault="0061378A" w:rsidP="0061378A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disp : </w:t>
      </w:r>
      <w:r>
        <w:rPr>
          <w:rFonts w:hint="eastAsia"/>
          <w:lang w:eastAsia="ko-KR"/>
        </w:rPr>
        <w:t xml:space="preserve">displacement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1378A" w:rsidRDefault="0061378A" w:rsidP="0061378A">
      <w:pPr>
        <w:ind w:left="720"/>
        <w:rPr>
          <w:lang w:eastAsia="ko-KR"/>
        </w:rPr>
      </w:pPr>
      <w:r>
        <w:rPr>
          <w:lang w:eastAsia="ko-KR"/>
        </w:rPr>
        <w:t>Int ta : target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1378A" w:rsidRDefault="0061378A" w:rsidP="0061378A">
      <w:pPr>
        <w:ind w:left="720"/>
        <w:rPr>
          <w:lang w:eastAsia="ko-KR"/>
        </w:rPr>
      </w:pPr>
      <w:r>
        <w:rPr>
          <w:lang w:eastAsia="ko-KR"/>
        </w:rPr>
        <w:t xml:space="preserve">Int sign_flag : </w:t>
      </w:r>
      <w:r>
        <w:rPr>
          <w:rFonts w:hint="eastAsia"/>
          <w:lang w:eastAsia="ko-KR"/>
        </w:rPr>
        <w:t>displacement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 xml:space="preserve">. </w:t>
      </w:r>
    </w:p>
    <w:p w:rsidR="0061378A" w:rsidRDefault="0061378A" w:rsidP="0061378A">
      <w:pPr>
        <w:ind w:left="720"/>
        <w:rPr>
          <w:lang w:eastAsia="ko-KR"/>
        </w:rPr>
      </w:pPr>
      <w:r>
        <w:rPr>
          <w:lang w:eastAsia="ko-KR"/>
        </w:rPr>
        <w:t xml:space="preserve">Int xbp : </w:t>
      </w:r>
      <w:r>
        <w:rPr>
          <w:rFonts w:hint="eastAsia"/>
          <w:lang w:eastAsia="ko-KR"/>
        </w:rPr>
        <w:t>object 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xbp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1378A" w:rsidRDefault="0061378A" w:rsidP="0061378A">
      <w:pPr>
        <w:ind w:left="720"/>
        <w:rPr>
          <w:lang w:eastAsia="ko-KR"/>
        </w:rPr>
      </w:pPr>
    </w:p>
    <w:p w:rsidR="0061378A" w:rsidRDefault="0061378A" w:rsidP="0061378A">
      <w:pPr>
        <w:pStyle w:val="2"/>
        <w:rPr>
          <w:lang w:eastAsia="ko-KR"/>
        </w:rPr>
      </w:pPr>
      <w:bookmarkStart w:id="35" w:name="_Toc8071622"/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int bp_clear_or_set(char *input)</w:t>
      </w:r>
      <w:bookmarkEnd w:id="35"/>
    </w:p>
    <w:p w:rsidR="0061378A" w:rsidRDefault="0061378A" w:rsidP="0061378A">
      <w:pPr>
        <w:pStyle w:val="3"/>
        <w:rPr>
          <w:lang w:eastAsia="ko-KR"/>
        </w:rPr>
      </w:pPr>
      <w:bookmarkStart w:id="36" w:name="_Toc8071623"/>
      <w:r>
        <w:rPr>
          <w:rFonts w:hint="eastAsia"/>
          <w:lang w:eastAsia="ko-KR"/>
        </w:rPr>
        <w:t>기능</w:t>
      </w:r>
      <w:bookmarkEnd w:id="36"/>
    </w:p>
    <w:p w:rsidR="0061378A" w:rsidRDefault="0061378A" w:rsidP="0061378A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</w:t>
      </w:r>
      <w:r>
        <w:rPr>
          <w:rFonts w:hint="eastAsia"/>
          <w:lang w:eastAsia="ko-KR"/>
        </w:rPr>
        <w:t>하는지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clear </w:t>
      </w:r>
      <w:r>
        <w:rPr>
          <w:rFonts w:hint="eastAsia"/>
          <w:lang w:eastAsia="ko-KR"/>
        </w:rPr>
        <w:t>해주는지를</w:t>
      </w:r>
      <w:r>
        <w:rPr>
          <w:rFonts w:hint="eastAsia"/>
          <w:lang w:eastAsia="ko-KR"/>
        </w:rPr>
        <w:t xml:space="preserve"> </w:t>
      </w:r>
      <w:r w:rsidR="00AC6DFC">
        <w:rPr>
          <w:rFonts w:hint="eastAsia"/>
          <w:lang w:eastAsia="ko-KR"/>
        </w:rPr>
        <w:t>결정해준다</w:t>
      </w:r>
      <w:r w:rsidR="00AC6DFC">
        <w:rPr>
          <w:rFonts w:hint="eastAsia"/>
          <w:lang w:eastAsia="ko-KR"/>
        </w:rPr>
        <w:t>.</w:t>
      </w:r>
      <w:r w:rsidR="00AC6DFC">
        <w:rPr>
          <w:lang w:eastAsia="ko-KR"/>
        </w:rPr>
        <w:t xml:space="preserve"> </w:t>
      </w:r>
    </w:p>
    <w:p w:rsidR="00AC6DFC" w:rsidRDefault="00AC6DFC" w:rsidP="00AC6DFC">
      <w:pPr>
        <w:pStyle w:val="3"/>
        <w:rPr>
          <w:lang w:eastAsia="ko-KR"/>
        </w:rPr>
      </w:pPr>
      <w:bookmarkStart w:id="37" w:name="_Toc8071624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37"/>
    </w:p>
    <w:p w:rsidR="00AC6DFC" w:rsidRDefault="00AC6DFC" w:rsidP="00AC6DFC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*input :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6DFC" w:rsidRDefault="00AC6DFC" w:rsidP="00AC6DFC">
      <w:pPr>
        <w:ind w:left="720"/>
        <w:rPr>
          <w:lang w:eastAsia="ko-KR"/>
        </w:rPr>
      </w:pPr>
      <w:r>
        <w:rPr>
          <w:lang w:eastAsia="ko-KR"/>
        </w:rPr>
        <w:t xml:space="preserve">Char *token1, *token2 :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tokenize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 xml:space="preserve">. </w:t>
      </w:r>
    </w:p>
    <w:p w:rsidR="00AC6DFC" w:rsidRDefault="00AC6DFC" w:rsidP="00AC6DFC">
      <w:pPr>
        <w:ind w:left="720"/>
        <w:rPr>
          <w:lang w:eastAsia="ko-KR"/>
        </w:rPr>
      </w:pPr>
      <w:r>
        <w:rPr>
          <w:lang w:eastAsia="ko-KR"/>
        </w:rPr>
        <w:t xml:space="preserve">Int flag : </w:t>
      </w:r>
      <w:r>
        <w:rPr>
          <w:rFonts w:hint="eastAsia"/>
          <w:lang w:eastAsia="ko-KR"/>
        </w:rPr>
        <w:t>bp set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 clear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 print</w:t>
      </w:r>
      <w:r>
        <w:rPr>
          <w:rFonts w:hint="eastAsia"/>
          <w:lang w:eastAsia="ko-KR"/>
        </w:rPr>
        <w:t>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6DFC" w:rsidRDefault="00AC6DFC" w:rsidP="00AC6DFC">
      <w:pPr>
        <w:ind w:left="720"/>
        <w:rPr>
          <w:lang w:eastAsia="ko-KR"/>
        </w:rPr>
      </w:pPr>
    </w:p>
    <w:p w:rsidR="00AC6DFC" w:rsidRDefault="00AC6DFC" w:rsidP="00AC6DFC">
      <w:pPr>
        <w:pStyle w:val="2"/>
        <w:rPr>
          <w:lang w:eastAsia="ko-KR"/>
        </w:rPr>
      </w:pPr>
      <w:bookmarkStart w:id="38" w:name="_Toc8071625"/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void </w:t>
      </w:r>
      <w:r>
        <w:rPr>
          <w:lang w:eastAsia="ko-KR"/>
        </w:rPr>
        <w:t>bp_set(</w:t>
      </w:r>
      <w:r>
        <w:rPr>
          <w:rFonts w:hint="eastAsia"/>
          <w:lang w:eastAsia="ko-KR"/>
        </w:rPr>
        <w:t xml:space="preserve">int </w:t>
      </w:r>
      <w:r>
        <w:rPr>
          <w:lang w:eastAsia="ko-KR"/>
        </w:rPr>
        <w:t>*bp, char *input, int *bp_count)</w:t>
      </w:r>
      <w:bookmarkEnd w:id="38"/>
    </w:p>
    <w:p w:rsidR="00AC6DFC" w:rsidRDefault="00AC6DFC" w:rsidP="00AC6DFC">
      <w:pPr>
        <w:pStyle w:val="3"/>
        <w:rPr>
          <w:lang w:eastAsia="ko-KR"/>
        </w:rPr>
      </w:pPr>
      <w:bookmarkStart w:id="39" w:name="_Toc8071626"/>
      <w:r>
        <w:rPr>
          <w:rFonts w:hint="eastAsia"/>
          <w:lang w:eastAsia="ko-KR"/>
        </w:rPr>
        <w:t>기능</w:t>
      </w:r>
      <w:bookmarkEnd w:id="39"/>
    </w:p>
    <w:p w:rsidR="00AC6DFC" w:rsidRDefault="00AC6DFC" w:rsidP="00AC6DFC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 xml:space="preserve">reak </w:t>
      </w:r>
      <w:r>
        <w:rPr>
          <w:lang w:eastAsia="ko-KR"/>
        </w:rPr>
        <w:t>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6DFC" w:rsidRDefault="00AC6DFC" w:rsidP="00AC6DFC">
      <w:pPr>
        <w:pStyle w:val="3"/>
        <w:rPr>
          <w:lang w:eastAsia="ko-KR"/>
        </w:rPr>
      </w:pPr>
      <w:bookmarkStart w:id="40" w:name="_Toc8071627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40"/>
    </w:p>
    <w:p w:rsidR="00AC6DFC" w:rsidRDefault="00AC6DFC" w:rsidP="00AC6DFC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*bp : </w:t>
      </w:r>
      <w:r>
        <w:rPr>
          <w:rFonts w:hint="eastAsia"/>
          <w:lang w:eastAsia="ko-KR"/>
        </w:rPr>
        <w:t>break point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6DFC" w:rsidRDefault="00AC6DFC" w:rsidP="00AC6DFC">
      <w:pPr>
        <w:ind w:left="720"/>
        <w:rPr>
          <w:lang w:eastAsia="ko-KR"/>
        </w:rPr>
      </w:pPr>
      <w:r>
        <w:rPr>
          <w:lang w:eastAsia="ko-KR"/>
        </w:rPr>
        <w:t xml:space="preserve">Char *input :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6DFC" w:rsidRDefault="00AC6DFC" w:rsidP="00AC6DFC">
      <w:pPr>
        <w:ind w:left="720"/>
        <w:rPr>
          <w:lang w:eastAsia="ko-KR"/>
        </w:rPr>
      </w:pPr>
      <w:r>
        <w:rPr>
          <w:lang w:eastAsia="ko-KR"/>
        </w:rPr>
        <w:t xml:space="preserve">Int *bp_count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 point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6DFC" w:rsidRDefault="00AC6DFC" w:rsidP="00AC6DFC">
      <w:pPr>
        <w:ind w:left="720"/>
        <w:rPr>
          <w:lang w:eastAsia="ko-KR"/>
        </w:rPr>
      </w:pPr>
      <w:r>
        <w:rPr>
          <w:lang w:eastAsia="ko-KR"/>
        </w:rPr>
        <w:t xml:space="preserve">Char *token1, *token2 :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tokenize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AC6DFC" w:rsidRDefault="00AC6DFC" w:rsidP="00AC6DFC">
      <w:pPr>
        <w:ind w:left="720"/>
        <w:rPr>
          <w:lang w:eastAsia="ko-KR"/>
        </w:rPr>
      </w:pPr>
      <w:r>
        <w:rPr>
          <w:lang w:eastAsia="ko-KR"/>
        </w:rPr>
        <w:t xml:space="preserve">Int addr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 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6DFC" w:rsidRDefault="00AC6DFC" w:rsidP="00AC6DFC">
      <w:pPr>
        <w:ind w:left="720"/>
        <w:rPr>
          <w:lang w:eastAsia="ko-KR"/>
        </w:rPr>
      </w:pPr>
    </w:p>
    <w:p w:rsidR="00AC6DFC" w:rsidRDefault="00AC6DFC" w:rsidP="00AC6DFC">
      <w:pPr>
        <w:pStyle w:val="2"/>
        <w:rPr>
          <w:lang w:eastAsia="ko-KR"/>
        </w:rPr>
      </w:pPr>
      <w:bookmarkStart w:id="41" w:name="_Toc8071628"/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 void bp_print(</w:t>
      </w:r>
      <w:r>
        <w:rPr>
          <w:rFonts w:hint="eastAsia"/>
          <w:lang w:eastAsia="ko-KR"/>
        </w:rPr>
        <w:t xml:space="preserve">int </w:t>
      </w:r>
      <w:r>
        <w:rPr>
          <w:lang w:eastAsia="ko-KR"/>
        </w:rPr>
        <w:t>*bp, int *bp_count)</w:t>
      </w:r>
      <w:bookmarkEnd w:id="41"/>
    </w:p>
    <w:p w:rsidR="00AC6DFC" w:rsidRDefault="00AC6DFC" w:rsidP="00AC6DFC">
      <w:pPr>
        <w:pStyle w:val="3"/>
        <w:rPr>
          <w:lang w:eastAsia="ko-KR"/>
        </w:rPr>
      </w:pPr>
      <w:bookmarkStart w:id="42" w:name="_Toc8071629"/>
      <w:r>
        <w:rPr>
          <w:rFonts w:hint="eastAsia"/>
          <w:lang w:eastAsia="ko-KR"/>
        </w:rPr>
        <w:t>기능</w:t>
      </w:r>
      <w:bookmarkEnd w:id="42"/>
    </w:p>
    <w:p w:rsidR="00AC6DFC" w:rsidRDefault="00AC6DFC" w:rsidP="00AC6DFC">
      <w:pPr>
        <w:ind w:left="720"/>
        <w:rPr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 xml:space="preserve">reak </w:t>
      </w:r>
      <w:r>
        <w:rPr>
          <w:lang w:eastAsia="ko-KR"/>
        </w:rPr>
        <w:t>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6DFC" w:rsidRDefault="00AC6DFC" w:rsidP="00AC6DFC">
      <w:pPr>
        <w:pStyle w:val="3"/>
        <w:rPr>
          <w:lang w:eastAsia="ko-KR"/>
        </w:rPr>
      </w:pPr>
      <w:bookmarkStart w:id="43" w:name="_Toc8071630"/>
      <w:r>
        <w:rPr>
          <w:rFonts w:hint="eastAsia"/>
          <w:lang w:eastAsia="ko-KR"/>
        </w:rPr>
        <w:lastRenderedPageBreak/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43"/>
    </w:p>
    <w:p w:rsidR="00AC6DFC" w:rsidRDefault="00AC6DFC" w:rsidP="00AC6DFC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*bp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 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6DFC" w:rsidRDefault="00AC6DFC" w:rsidP="00AC6DFC">
      <w:pPr>
        <w:ind w:left="720"/>
        <w:rPr>
          <w:lang w:eastAsia="ko-KR"/>
        </w:rPr>
      </w:pPr>
      <w:r>
        <w:rPr>
          <w:lang w:eastAsia="ko-KR"/>
        </w:rPr>
        <w:t xml:space="preserve">Int *bp_count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 point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6DFC" w:rsidRDefault="00AC6DFC" w:rsidP="00AC6DFC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I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6DFC" w:rsidRDefault="00AC6DFC" w:rsidP="00AC6DFC">
      <w:pPr>
        <w:ind w:left="720"/>
        <w:rPr>
          <w:lang w:eastAsia="ko-KR"/>
        </w:rPr>
      </w:pPr>
    </w:p>
    <w:p w:rsidR="00AC6DFC" w:rsidRDefault="00AC6DFC" w:rsidP="00AC6DFC">
      <w:pPr>
        <w:pStyle w:val="2"/>
        <w:rPr>
          <w:lang w:eastAsia="ko-KR"/>
        </w:rPr>
      </w:pPr>
      <w:bookmarkStart w:id="44" w:name="_Toc8071631"/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void bp_clear(int *bp, int *bp_count)</w:t>
      </w:r>
      <w:bookmarkEnd w:id="44"/>
    </w:p>
    <w:p w:rsidR="00AC6DFC" w:rsidRDefault="00AC6DFC" w:rsidP="00AC6DFC">
      <w:pPr>
        <w:pStyle w:val="3"/>
        <w:rPr>
          <w:lang w:eastAsia="ko-KR"/>
        </w:rPr>
      </w:pPr>
      <w:bookmarkStart w:id="45" w:name="_Toc8071632"/>
      <w:r>
        <w:rPr>
          <w:rFonts w:hint="eastAsia"/>
          <w:lang w:eastAsia="ko-KR"/>
        </w:rPr>
        <w:t>기능</w:t>
      </w:r>
      <w:bookmarkEnd w:id="45"/>
    </w:p>
    <w:p w:rsidR="00AC6DFC" w:rsidRDefault="00AC6DFC" w:rsidP="00AC6DFC">
      <w:pPr>
        <w:ind w:left="720"/>
        <w:rPr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 xml:space="preserve">reak </w:t>
      </w:r>
      <w:r>
        <w:rPr>
          <w:lang w:eastAsia="ko-KR"/>
        </w:rPr>
        <w:t>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clear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6DFC" w:rsidRDefault="00AC6DFC" w:rsidP="00AC6DFC">
      <w:pPr>
        <w:pStyle w:val="3"/>
        <w:rPr>
          <w:lang w:eastAsia="ko-KR"/>
        </w:rPr>
      </w:pPr>
      <w:bookmarkStart w:id="46" w:name="_Toc8071633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46"/>
    </w:p>
    <w:p w:rsidR="00AC6DFC" w:rsidRDefault="00AC6DFC" w:rsidP="00AC6DFC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*bp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 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C6DFC" w:rsidRDefault="00AC6DFC" w:rsidP="00AC6DFC">
      <w:pPr>
        <w:ind w:left="720"/>
        <w:rPr>
          <w:lang w:eastAsia="ko-KR"/>
        </w:rPr>
      </w:pPr>
      <w:r>
        <w:rPr>
          <w:lang w:eastAsia="ko-KR"/>
        </w:rPr>
        <w:t xml:space="preserve">Int *bp_count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 point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</w:p>
    <w:p w:rsidR="00AC6DFC" w:rsidRDefault="00AC6DFC" w:rsidP="00AC6DFC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I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F6F04" w:rsidRDefault="003F6F04" w:rsidP="00AC6DFC">
      <w:pPr>
        <w:ind w:left="720"/>
        <w:rPr>
          <w:lang w:eastAsia="ko-KR"/>
        </w:rPr>
      </w:pPr>
    </w:p>
    <w:p w:rsidR="00AC6DFC" w:rsidRDefault="003F6F04" w:rsidP="003F6F04">
      <w:pPr>
        <w:pStyle w:val="2"/>
        <w:rPr>
          <w:lang w:eastAsia="ko-KR"/>
        </w:rPr>
      </w:pPr>
      <w:bookmarkStart w:id="47" w:name="_Toc8071634"/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int run(unsigned char **memory, int progaddr, int endaddr, int reg[10], int *bp, int* bp_count, int *first_run_flag)</w:t>
      </w:r>
      <w:bookmarkEnd w:id="47"/>
    </w:p>
    <w:p w:rsidR="003F6F04" w:rsidRDefault="003F6F04" w:rsidP="003F6F04">
      <w:pPr>
        <w:pStyle w:val="3"/>
        <w:rPr>
          <w:lang w:eastAsia="ko-KR"/>
        </w:rPr>
      </w:pPr>
      <w:bookmarkStart w:id="48" w:name="_Toc8071635"/>
      <w:r>
        <w:rPr>
          <w:rFonts w:hint="eastAsia"/>
          <w:lang w:eastAsia="ko-KR"/>
        </w:rPr>
        <w:t>기능</w:t>
      </w:r>
      <w:bookmarkEnd w:id="48"/>
    </w:p>
    <w:p w:rsidR="003F6F04" w:rsidRDefault="003F6F04" w:rsidP="003F6F04">
      <w:pPr>
        <w:ind w:left="720"/>
        <w:rPr>
          <w:lang w:eastAsia="ko-KR"/>
        </w:rPr>
      </w:pPr>
      <w:r>
        <w:rPr>
          <w:lang w:eastAsia="ko-KR"/>
        </w:rPr>
        <w:t>M</w:t>
      </w:r>
      <w:r>
        <w:rPr>
          <w:rFonts w:hint="eastAsia"/>
          <w:lang w:eastAsia="ko-KR"/>
        </w:rPr>
        <w:t>emory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F6F04" w:rsidRDefault="003F6F04" w:rsidP="003F6F04">
      <w:pPr>
        <w:pStyle w:val="3"/>
        <w:rPr>
          <w:lang w:eastAsia="ko-KR"/>
        </w:rPr>
      </w:pPr>
      <w:bookmarkStart w:id="49" w:name="_Toc807163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49"/>
    </w:p>
    <w:p w:rsidR="003F6F04" w:rsidRDefault="003F6F04" w:rsidP="003F6F04">
      <w:pPr>
        <w:ind w:left="720"/>
        <w:rPr>
          <w:lang w:eastAsia="ko-KR"/>
        </w:rPr>
      </w:pPr>
      <w:r>
        <w:rPr>
          <w:lang w:eastAsia="ko-KR"/>
        </w:rPr>
        <w:t>U</w:t>
      </w:r>
      <w:r>
        <w:rPr>
          <w:rFonts w:hint="eastAsia"/>
          <w:lang w:eastAsia="ko-KR"/>
        </w:rPr>
        <w:t xml:space="preserve">nsigned </w:t>
      </w:r>
      <w:r>
        <w:rPr>
          <w:lang w:eastAsia="ko-KR"/>
        </w:rPr>
        <w:t xml:space="preserve">char **memory :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F6F04" w:rsidRDefault="003F6F04" w:rsidP="003F6F04">
      <w:pPr>
        <w:ind w:left="720"/>
        <w:rPr>
          <w:lang w:eastAsia="ko-KR"/>
        </w:rPr>
      </w:pPr>
      <w:r>
        <w:rPr>
          <w:lang w:eastAsia="ko-KR"/>
        </w:rPr>
        <w:t xml:space="preserve">Int progaddr : </w:t>
      </w:r>
      <w:r>
        <w:rPr>
          <w:rFonts w:hint="eastAsia"/>
          <w:lang w:eastAsia="ko-KR"/>
        </w:rPr>
        <w:t>program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F6F04" w:rsidRDefault="003F6F04" w:rsidP="003F6F04">
      <w:pPr>
        <w:ind w:left="720"/>
        <w:rPr>
          <w:lang w:eastAsia="ko-KR"/>
        </w:rPr>
      </w:pPr>
      <w:r>
        <w:rPr>
          <w:lang w:eastAsia="ko-KR"/>
        </w:rPr>
        <w:t xml:space="preserve">Int endaddr : </w:t>
      </w:r>
      <w:r>
        <w:rPr>
          <w:rFonts w:hint="eastAsia"/>
          <w:lang w:eastAsia="ko-KR"/>
        </w:rPr>
        <w:t>program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3F6F04" w:rsidRDefault="003F6F04" w:rsidP="003F6F04">
      <w:pPr>
        <w:ind w:left="720"/>
        <w:rPr>
          <w:lang w:eastAsia="ko-KR"/>
        </w:rPr>
      </w:pPr>
      <w:r>
        <w:rPr>
          <w:lang w:eastAsia="ko-KR"/>
        </w:rPr>
        <w:t xml:space="preserve">Int reg[10] : </w:t>
      </w:r>
      <w:r>
        <w:rPr>
          <w:rFonts w:hint="eastAsia"/>
          <w:lang w:eastAsia="ko-KR"/>
        </w:rPr>
        <w:t>레지스터를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F6F04" w:rsidRDefault="003F6F04" w:rsidP="003F6F04">
      <w:pPr>
        <w:ind w:left="720"/>
        <w:rPr>
          <w:lang w:eastAsia="ko-KR"/>
        </w:rPr>
      </w:pPr>
      <w:r>
        <w:rPr>
          <w:lang w:eastAsia="ko-KR"/>
        </w:rPr>
        <w:t xml:space="preserve">Int *bp : </w:t>
      </w:r>
      <w:r>
        <w:rPr>
          <w:rFonts w:hint="eastAsia"/>
          <w:lang w:eastAsia="ko-KR"/>
        </w:rPr>
        <w:t>break 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3F6F04" w:rsidRDefault="003F6F04" w:rsidP="003F6F04">
      <w:pPr>
        <w:ind w:left="720"/>
        <w:rPr>
          <w:lang w:eastAsia="ko-KR"/>
        </w:rPr>
      </w:pPr>
      <w:r>
        <w:rPr>
          <w:lang w:eastAsia="ko-KR"/>
        </w:rPr>
        <w:t xml:space="preserve">Int *bp_count : </w:t>
      </w:r>
      <w:r>
        <w:rPr>
          <w:rFonts w:hint="eastAsia"/>
          <w:lang w:eastAsia="ko-KR"/>
        </w:rPr>
        <w:t>break point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3F6F04" w:rsidRDefault="003F6F04" w:rsidP="003F6F04">
      <w:pPr>
        <w:ind w:left="720"/>
        <w:rPr>
          <w:lang w:eastAsia="ko-KR"/>
        </w:rPr>
      </w:pPr>
      <w:r>
        <w:rPr>
          <w:lang w:eastAsia="ko-KR"/>
        </w:rPr>
        <w:t xml:space="preserve">Int *first_run_flag : </w:t>
      </w:r>
      <w:r>
        <w:rPr>
          <w:rFonts w:hint="eastAsia"/>
          <w:lang w:eastAsia="ko-KR"/>
        </w:rPr>
        <w:t>program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3F6F04" w:rsidRDefault="003F6F04" w:rsidP="003F6F04">
      <w:pPr>
        <w:ind w:left="720"/>
        <w:rPr>
          <w:lang w:eastAsia="ko-KR"/>
        </w:rPr>
      </w:pPr>
    </w:p>
    <w:p w:rsidR="003F6F04" w:rsidRDefault="003F6F04" w:rsidP="003F6F04">
      <w:pPr>
        <w:pStyle w:val="2"/>
        <w:rPr>
          <w:lang w:eastAsia="ko-KR"/>
        </w:rPr>
      </w:pPr>
      <w:bookmarkStart w:id="50" w:name="_Toc8071637"/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int decision_opcode(unsigned char **memory, int current_loc, int ni)</w:t>
      </w:r>
      <w:bookmarkEnd w:id="50"/>
    </w:p>
    <w:p w:rsidR="003F6F04" w:rsidRDefault="003F6F04" w:rsidP="003F6F04">
      <w:pPr>
        <w:pStyle w:val="3"/>
        <w:rPr>
          <w:lang w:eastAsia="ko-KR"/>
        </w:rPr>
      </w:pPr>
      <w:bookmarkStart w:id="51" w:name="_Toc8071638"/>
      <w:r>
        <w:rPr>
          <w:rFonts w:hint="eastAsia"/>
          <w:lang w:eastAsia="ko-KR"/>
        </w:rPr>
        <w:t>기능</w:t>
      </w:r>
      <w:bookmarkEnd w:id="51"/>
    </w:p>
    <w:p w:rsidR="003F6F04" w:rsidRDefault="003F6F04" w:rsidP="003F6F04">
      <w:pPr>
        <w:ind w:left="720"/>
        <w:rPr>
          <w:lang w:eastAsia="ko-KR"/>
        </w:rPr>
      </w:pPr>
      <w:r>
        <w:rPr>
          <w:lang w:eastAsia="ko-KR"/>
        </w:rPr>
        <w:t>Memory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</w:t>
      </w:r>
      <w:r>
        <w:rPr>
          <w:rFonts w:hint="eastAsia"/>
          <w:lang w:eastAsia="ko-KR"/>
        </w:rPr>
        <w:t>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F6F04" w:rsidRDefault="003F6F04" w:rsidP="003F6F04">
      <w:pPr>
        <w:pStyle w:val="3"/>
        <w:rPr>
          <w:lang w:eastAsia="ko-KR"/>
        </w:rPr>
      </w:pPr>
      <w:bookmarkStart w:id="52" w:name="_Toc8071639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52"/>
    </w:p>
    <w:p w:rsidR="003F6F04" w:rsidRDefault="003F6F04" w:rsidP="003F6F04">
      <w:pPr>
        <w:ind w:left="720"/>
        <w:rPr>
          <w:lang w:eastAsia="ko-KR"/>
        </w:rPr>
      </w:pPr>
      <w:r>
        <w:rPr>
          <w:lang w:eastAsia="ko-KR"/>
        </w:rPr>
        <w:t>U</w:t>
      </w:r>
      <w:r>
        <w:rPr>
          <w:rFonts w:hint="eastAsia"/>
          <w:lang w:eastAsia="ko-KR"/>
        </w:rPr>
        <w:t xml:space="preserve">nsigned </w:t>
      </w:r>
      <w:r>
        <w:rPr>
          <w:lang w:eastAsia="ko-KR"/>
        </w:rPr>
        <w:t xml:space="preserve">char **memory :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3F6F04" w:rsidRDefault="003F6F04" w:rsidP="003F6F04">
      <w:pPr>
        <w:ind w:left="720"/>
        <w:rPr>
          <w:lang w:eastAsia="ko-KR"/>
        </w:rPr>
      </w:pPr>
      <w:r>
        <w:rPr>
          <w:lang w:eastAsia="ko-KR"/>
        </w:rPr>
        <w:t xml:space="preserve">Int current_loc : </w:t>
      </w:r>
      <w:r>
        <w:rPr>
          <w:rFonts w:hint="eastAsia"/>
          <w:lang w:eastAsia="ko-KR"/>
        </w:rPr>
        <w:t>memory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3F6F04" w:rsidRDefault="003F6F04" w:rsidP="003F6F04">
      <w:pPr>
        <w:ind w:left="720"/>
        <w:rPr>
          <w:lang w:eastAsia="ko-KR"/>
        </w:rPr>
      </w:pPr>
      <w:r>
        <w:rPr>
          <w:lang w:eastAsia="ko-KR"/>
        </w:rPr>
        <w:t xml:space="preserve">Int ni : </w:t>
      </w:r>
      <w:r>
        <w:rPr>
          <w:rFonts w:hint="eastAsia"/>
          <w:lang w:eastAsia="ko-KR"/>
        </w:rPr>
        <w:t>object 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ni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F6F04" w:rsidRDefault="003F6F04" w:rsidP="003F6F04">
      <w:pPr>
        <w:rPr>
          <w:lang w:eastAsia="ko-KR"/>
        </w:rPr>
      </w:pPr>
    </w:p>
    <w:p w:rsidR="003F6F04" w:rsidRDefault="003F6F04" w:rsidP="003F6F04">
      <w:pPr>
        <w:pStyle w:val="2"/>
        <w:rPr>
          <w:rFonts w:hint="eastAsia"/>
          <w:lang w:eastAsia="ko-KR"/>
        </w:rPr>
      </w:pPr>
      <w:bookmarkStart w:id="53" w:name="_Toc8071640"/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int decision_format(</w:t>
      </w:r>
      <w:r>
        <w:rPr>
          <w:rFonts w:hint="eastAsia"/>
          <w:lang w:eastAsia="ko-KR"/>
        </w:rPr>
        <w:t>unsigned char **memory, int current_loc)</w:t>
      </w:r>
      <w:bookmarkEnd w:id="53"/>
    </w:p>
    <w:p w:rsidR="003F6F04" w:rsidRDefault="003F6F04" w:rsidP="003F6F04">
      <w:pPr>
        <w:pStyle w:val="3"/>
        <w:rPr>
          <w:lang w:eastAsia="ko-KR"/>
        </w:rPr>
      </w:pPr>
      <w:bookmarkStart w:id="54" w:name="_Toc8071641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54"/>
    </w:p>
    <w:p w:rsidR="003F6F04" w:rsidRDefault="003F6F04" w:rsidP="003F6F04">
      <w:pPr>
        <w:ind w:left="720"/>
        <w:rPr>
          <w:lang w:eastAsia="ko-KR"/>
        </w:rPr>
      </w:pPr>
      <w:r>
        <w:rPr>
          <w:lang w:eastAsia="ko-KR"/>
        </w:rPr>
        <w:t>U</w:t>
      </w:r>
      <w:r>
        <w:rPr>
          <w:rFonts w:hint="eastAsia"/>
          <w:lang w:eastAsia="ko-KR"/>
        </w:rPr>
        <w:t xml:space="preserve">nsigned </w:t>
      </w:r>
      <w:r>
        <w:rPr>
          <w:lang w:eastAsia="ko-KR"/>
        </w:rPr>
        <w:t xml:space="preserve">char **memory :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3F6F04" w:rsidRDefault="003F6F04" w:rsidP="003F6F04">
      <w:pPr>
        <w:ind w:left="720"/>
        <w:rPr>
          <w:lang w:eastAsia="ko-KR"/>
        </w:rPr>
      </w:pPr>
      <w:r>
        <w:rPr>
          <w:lang w:eastAsia="ko-KR"/>
        </w:rPr>
        <w:t xml:space="preserve">Int current_loc : </w:t>
      </w:r>
      <w:r>
        <w:rPr>
          <w:rFonts w:hint="eastAsia"/>
          <w:lang w:eastAsia="ko-KR"/>
        </w:rPr>
        <w:t>memory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3F6F04" w:rsidRDefault="003F6F04" w:rsidP="003F6F04">
      <w:pPr>
        <w:pStyle w:val="3"/>
        <w:rPr>
          <w:lang w:eastAsia="ko-KR"/>
        </w:rPr>
      </w:pPr>
      <w:bookmarkStart w:id="55" w:name="_Toc8071642"/>
      <w:r>
        <w:rPr>
          <w:rFonts w:hint="eastAsia"/>
          <w:lang w:eastAsia="ko-KR"/>
        </w:rPr>
        <w:lastRenderedPageBreak/>
        <w:t>기능</w:t>
      </w:r>
      <w:bookmarkEnd w:id="55"/>
    </w:p>
    <w:p w:rsidR="003F6F04" w:rsidRDefault="003F6F04" w:rsidP="003F6F04">
      <w:pPr>
        <w:ind w:left="720"/>
        <w:rPr>
          <w:lang w:eastAsia="ko-KR"/>
        </w:rPr>
      </w:pPr>
      <w:r>
        <w:rPr>
          <w:lang w:eastAsia="ko-KR"/>
        </w:rPr>
        <w:t>M</w:t>
      </w:r>
      <w:r>
        <w:rPr>
          <w:rFonts w:hint="eastAsia"/>
          <w:lang w:eastAsia="ko-KR"/>
        </w:rPr>
        <w:t>emory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F6F04" w:rsidRDefault="003F6F04" w:rsidP="003F6F04">
      <w:pPr>
        <w:ind w:left="720"/>
        <w:rPr>
          <w:lang w:eastAsia="ko-KR"/>
        </w:rPr>
      </w:pPr>
    </w:p>
    <w:p w:rsidR="003F6F04" w:rsidRDefault="003F6F04" w:rsidP="003F6F04">
      <w:pPr>
        <w:pStyle w:val="2"/>
        <w:rPr>
          <w:lang w:eastAsia="ko-KR"/>
        </w:rPr>
      </w:pPr>
      <w:bookmarkStart w:id="56" w:name="_Toc8071643"/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int decision_ni(unsigned char **memory, int current_loc)</w:t>
      </w:r>
      <w:bookmarkEnd w:id="56"/>
    </w:p>
    <w:p w:rsidR="00517161" w:rsidRDefault="00517161" w:rsidP="00517161">
      <w:pPr>
        <w:pStyle w:val="3"/>
        <w:rPr>
          <w:lang w:eastAsia="ko-KR"/>
        </w:rPr>
      </w:pPr>
      <w:bookmarkStart w:id="57" w:name="_Toc8071644"/>
      <w:r>
        <w:rPr>
          <w:rFonts w:hint="eastAsia"/>
          <w:lang w:eastAsia="ko-KR"/>
        </w:rPr>
        <w:t>기능</w:t>
      </w:r>
      <w:bookmarkEnd w:id="57"/>
    </w:p>
    <w:p w:rsidR="00517161" w:rsidRDefault="00517161" w:rsidP="00517161">
      <w:pPr>
        <w:ind w:left="720"/>
        <w:rPr>
          <w:lang w:eastAsia="ko-KR"/>
        </w:rPr>
      </w:pPr>
      <w:r>
        <w:rPr>
          <w:lang w:eastAsia="ko-KR"/>
        </w:rPr>
        <w:t>M</w:t>
      </w:r>
      <w:r>
        <w:rPr>
          <w:rFonts w:hint="eastAsia"/>
          <w:lang w:eastAsia="ko-KR"/>
        </w:rPr>
        <w:t>emory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ni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17161" w:rsidRDefault="00517161" w:rsidP="00517161">
      <w:pPr>
        <w:pStyle w:val="3"/>
        <w:rPr>
          <w:lang w:eastAsia="ko-KR"/>
        </w:rPr>
      </w:pPr>
      <w:bookmarkStart w:id="58" w:name="_Toc8071645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58"/>
    </w:p>
    <w:p w:rsidR="00517161" w:rsidRDefault="00517161" w:rsidP="00517161">
      <w:pPr>
        <w:ind w:left="720"/>
        <w:rPr>
          <w:lang w:eastAsia="ko-KR"/>
        </w:rPr>
      </w:pPr>
      <w:r>
        <w:rPr>
          <w:lang w:eastAsia="ko-KR"/>
        </w:rPr>
        <w:t>U</w:t>
      </w:r>
      <w:r>
        <w:rPr>
          <w:rFonts w:hint="eastAsia"/>
          <w:lang w:eastAsia="ko-KR"/>
        </w:rPr>
        <w:t xml:space="preserve">nsigned </w:t>
      </w:r>
      <w:r>
        <w:rPr>
          <w:lang w:eastAsia="ko-KR"/>
        </w:rPr>
        <w:t xml:space="preserve">char **memory :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517161" w:rsidRDefault="00517161" w:rsidP="00517161">
      <w:pPr>
        <w:ind w:left="720"/>
        <w:rPr>
          <w:lang w:eastAsia="ko-KR"/>
        </w:rPr>
      </w:pPr>
      <w:r>
        <w:rPr>
          <w:lang w:eastAsia="ko-KR"/>
        </w:rPr>
        <w:t xml:space="preserve">Int current_loc : </w:t>
      </w:r>
      <w:r>
        <w:rPr>
          <w:rFonts w:hint="eastAsia"/>
          <w:lang w:eastAsia="ko-KR"/>
        </w:rPr>
        <w:t>memory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:rsidR="00517161" w:rsidRDefault="00517161" w:rsidP="00517161">
      <w:pPr>
        <w:ind w:left="720"/>
        <w:rPr>
          <w:lang w:eastAsia="ko-KR"/>
        </w:rPr>
      </w:pPr>
    </w:p>
    <w:p w:rsidR="00517161" w:rsidRDefault="00517161" w:rsidP="00517161">
      <w:pPr>
        <w:pStyle w:val="2"/>
        <w:rPr>
          <w:lang w:eastAsia="ko-KR"/>
        </w:rPr>
      </w:pPr>
      <w:bookmarkStart w:id="59" w:name="_Toc8071646"/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free_ext_symbol_node(ext_symbol **head)</w:t>
      </w:r>
      <w:bookmarkEnd w:id="59"/>
    </w:p>
    <w:p w:rsidR="00517161" w:rsidRDefault="00517161" w:rsidP="00517161">
      <w:pPr>
        <w:pStyle w:val="3"/>
        <w:rPr>
          <w:lang w:eastAsia="ko-KR"/>
        </w:rPr>
      </w:pPr>
      <w:bookmarkStart w:id="60" w:name="_Toc8071647"/>
      <w:r>
        <w:rPr>
          <w:rFonts w:hint="eastAsia"/>
          <w:lang w:eastAsia="ko-KR"/>
        </w:rPr>
        <w:t>기능</w:t>
      </w:r>
      <w:bookmarkEnd w:id="60"/>
    </w:p>
    <w:p w:rsidR="00517161" w:rsidRDefault="00517161" w:rsidP="00517161">
      <w:pPr>
        <w:ind w:left="720"/>
        <w:rPr>
          <w:lang w:eastAsia="ko-KR"/>
        </w:rPr>
      </w:pPr>
      <w:r>
        <w:rPr>
          <w:lang w:eastAsia="ko-KR"/>
        </w:rPr>
        <w:t>E</w:t>
      </w:r>
      <w:r>
        <w:rPr>
          <w:rFonts w:hint="eastAsia"/>
          <w:lang w:eastAsia="ko-KR"/>
        </w:rPr>
        <w:t xml:space="preserve">xternal </w:t>
      </w:r>
      <w:r>
        <w:rPr>
          <w:lang w:eastAsia="ko-KR"/>
        </w:rPr>
        <w:t>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free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17161" w:rsidRDefault="00517161" w:rsidP="00517161">
      <w:pPr>
        <w:pStyle w:val="3"/>
        <w:rPr>
          <w:lang w:eastAsia="ko-KR"/>
        </w:rPr>
      </w:pPr>
      <w:bookmarkStart w:id="61" w:name="_Toc8071648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61"/>
    </w:p>
    <w:p w:rsidR="00517161" w:rsidRDefault="00517161" w:rsidP="00517161">
      <w:pPr>
        <w:ind w:left="720"/>
        <w:rPr>
          <w:lang w:eastAsia="ko-KR"/>
        </w:rPr>
      </w:pPr>
      <w:r>
        <w:rPr>
          <w:lang w:eastAsia="ko-KR"/>
        </w:rPr>
        <w:t>E</w:t>
      </w:r>
      <w:r>
        <w:rPr>
          <w:rFonts w:hint="eastAsia"/>
          <w:lang w:eastAsia="ko-KR"/>
        </w:rPr>
        <w:t>xt_</w:t>
      </w:r>
      <w:r>
        <w:rPr>
          <w:lang w:eastAsia="ko-KR"/>
        </w:rPr>
        <w:t xml:space="preserve">symbol **head : </w:t>
      </w:r>
      <w:r>
        <w:rPr>
          <w:rFonts w:hint="eastAsia"/>
          <w:lang w:eastAsia="ko-KR"/>
        </w:rPr>
        <w:t>external symbol table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17161" w:rsidRPr="00517161" w:rsidRDefault="00517161" w:rsidP="00517161">
      <w:pPr>
        <w:ind w:left="720"/>
        <w:rPr>
          <w:rFonts w:hint="eastAsia"/>
          <w:lang w:eastAsia="ko-KR"/>
        </w:rPr>
      </w:pPr>
    </w:p>
    <w:p w:rsidR="00CE7811" w:rsidRDefault="00CE7811" w:rsidP="00D6407C">
      <w:pPr>
        <w:pStyle w:val="1"/>
        <w:rPr>
          <w:bCs/>
          <w:sz w:val="28"/>
          <w:lang w:eastAsia="ko-KR"/>
        </w:rPr>
      </w:pPr>
      <w:bookmarkStart w:id="62" w:name="_Toc807164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62"/>
    </w:p>
    <w:p w:rsidR="00517161" w:rsidRDefault="00517161" w:rsidP="00517161">
      <w:pPr>
        <w:ind w:left="720"/>
        <w:rPr>
          <w:lang w:eastAsia="ko-KR"/>
        </w:rPr>
      </w:pP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17161" w:rsidRDefault="00517161" w:rsidP="00517161">
      <w:pPr>
        <w:pStyle w:val="1"/>
        <w:rPr>
          <w:rFonts w:hint="eastAsia"/>
          <w:lang w:eastAsia="ko-KR"/>
        </w:rPr>
      </w:pPr>
      <w:bookmarkStart w:id="63" w:name="_Toc8071650"/>
      <w:r>
        <w:rPr>
          <w:rFonts w:hint="eastAsia"/>
          <w:lang w:eastAsia="ko-KR"/>
        </w:rPr>
        <w:t>20151597.h</w:t>
      </w:r>
      <w:bookmarkEnd w:id="63"/>
    </w:p>
    <w:p w:rsidR="00517161" w:rsidRDefault="00517161" w:rsidP="00517161">
      <w:pPr>
        <w:pStyle w:val="2"/>
        <w:rPr>
          <w:lang w:eastAsia="ko-KR"/>
        </w:rPr>
      </w:pPr>
      <w:bookmarkStart w:id="64" w:name="_Toc8071651"/>
      <w:r>
        <w:rPr>
          <w:lang w:eastAsia="ko-KR"/>
        </w:rPr>
        <w:t>E</w:t>
      </w:r>
      <w:r>
        <w:rPr>
          <w:rFonts w:hint="eastAsia"/>
          <w:lang w:eastAsia="ko-KR"/>
        </w:rPr>
        <w:t xml:space="preserve">num </w:t>
      </w:r>
      <w:r>
        <w:rPr>
          <w:lang w:eastAsia="ko-KR"/>
        </w:rPr>
        <w:t>registers{A=0, X, L, B, S, T, F, P, PC, SW};</w:t>
      </w:r>
      <w:bookmarkEnd w:id="64"/>
    </w:p>
    <w:p w:rsidR="00517161" w:rsidRDefault="00517161" w:rsidP="00517161">
      <w:pPr>
        <w:pStyle w:val="3"/>
        <w:rPr>
          <w:lang w:eastAsia="ko-KR"/>
        </w:rPr>
      </w:pPr>
      <w:bookmarkStart w:id="65" w:name="_Toc8071652"/>
      <w:r>
        <w:rPr>
          <w:rFonts w:hint="eastAsia"/>
          <w:lang w:eastAsia="ko-KR"/>
        </w:rPr>
        <w:t>기능</w:t>
      </w:r>
      <w:bookmarkEnd w:id="65"/>
    </w:p>
    <w:p w:rsidR="00517161" w:rsidRDefault="00517161" w:rsidP="00517161">
      <w:pPr>
        <w:ind w:left="720"/>
        <w:rPr>
          <w:lang w:eastAsia="ko-KR"/>
        </w:rPr>
      </w:pPr>
      <w:r>
        <w:rPr>
          <w:rFonts w:hint="eastAsia"/>
          <w:lang w:eastAsia="ko-KR"/>
        </w:rPr>
        <w:t>레지스터의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저장하였는데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17161" w:rsidRPr="00517161" w:rsidRDefault="00517161" w:rsidP="00517161">
      <w:pPr>
        <w:ind w:left="720"/>
        <w:rPr>
          <w:rFonts w:hint="eastAsia"/>
          <w:lang w:eastAsia="ko-KR"/>
        </w:rPr>
      </w:pPr>
    </w:p>
    <w:p w:rsidR="00517161" w:rsidRDefault="00517161" w:rsidP="00517161">
      <w:pPr>
        <w:pStyle w:val="2"/>
        <w:rPr>
          <w:lang w:eastAsia="ko-KR"/>
        </w:rPr>
      </w:pPr>
      <w:bookmarkStart w:id="66" w:name="_Toc8071653"/>
      <w:r>
        <w:rPr>
          <w:lang w:eastAsia="ko-KR"/>
        </w:rPr>
        <w:t>Typedef struct _ext_symbol{</w:t>
      </w:r>
      <w:bookmarkEnd w:id="66"/>
    </w:p>
    <w:p w:rsidR="00517161" w:rsidRDefault="00517161" w:rsidP="00517161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>name[20];</w:t>
      </w:r>
    </w:p>
    <w:p w:rsidR="00517161" w:rsidRDefault="00517161" w:rsidP="00517161">
      <w:pPr>
        <w:ind w:left="720"/>
        <w:rPr>
          <w:lang w:eastAsia="ko-KR"/>
        </w:rPr>
      </w:pPr>
      <w:r>
        <w:rPr>
          <w:lang w:eastAsia="ko-KR"/>
        </w:rPr>
        <w:t>Int length;</w:t>
      </w:r>
    </w:p>
    <w:p w:rsidR="00517161" w:rsidRDefault="00517161" w:rsidP="00517161">
      <w:pPr>
        <w:ind w:left="720"/>
        <w:rPr>
          <w:lang w:eastAsia="ko-KR"/>
        </w:rPr>
      </w:pPr>
      <w:r>
        <w:rPr>
          <w:lang w:eastAsia="ko-KR"/>
        </w:rPr>
        <w:t>Int addr;</w:t>
      </w:r>
    </w:p>
    <w:p w:rsidR="00517161" w:rsidRDefault="00517161" w:rsidP="00517161">
      <w:pPr>
        <w:ind w:left="720"/>
        <w:rPr>
          <w:lang w:eastAsia="ko-KR"/>
        </w:rPr>
      </w:pPr>
      <w:r>
        <w:rPr>
          <w:lang w:eastAsia="ko-KR"/>
        </w:rPr>
        <w:t>Struct _ext_symbol *link;</w:t>
      </w:r>
    </w:p>
    <w:p w:rsidR="00517161" w:rsidRDefault="00517161" w:rsidP="00517161">
      <w:pPr>
        <w:ind w:left="720"/>
        <w:rPr>
          <w:lang w:eastAsia="ko-KR"/>
        </w:rPr>
      </w:pPr>
      <w:r>
        <w:rPr>
          <w:lang w:eastAsia="ko-KR"/>
        </w:rPr>
        <w:t>} ext_symbol;</w:t>
      </w:r>
    </w:p>
    <w:p w:rsidR="00517161" w:rsidRDefault="00517161" w:rsidP="00517161">
      <w:pPr>
        <w:pStyle w:val="3"/>
        <w:rPr>
          <w:lang w:eastAsia="ko-KR"/>
        </w:rPr>
      </w:pPr>
      <w:bookmarkStart w:id="67" w:name="_Toc8071654"/>
      <w:r>
        <w:rPr>
          <w:rFonts w:hint="eastAsia"/>
          <w:lang w:eastAsia="ko-KR"/>
        </w:rPr>
        <w:t>기능</w:t>
      </w:r>
      <w:bookmarkEnd w:id="67"/>
    </w:p>
    <w:p w:rsidR="00517161" w:rsidRDefault="00517161" w:rsidP="00517161">
      <w:pPr>
        <w:ind w:left="720"/>
        <w:rPr>
          <w:lang w:eastAsia="ko-KR"/>
        </w:rPr>
      </w:pPr>
      <w:r>
        <w:rPr>
          <w:lang w:eastAsia="ko-KR"/>
        </w:rPr>
        <w:t>E</w:t>
      </w:r>
      <w:r>
        <w:rPr>
          <w:rFonts w:hint="eastAsia"/>
          <w:lang w:eastAsia="ko-KR"/>
        </w:rPr>
        <w:t xml:space="preserve">xternal </w:t>
      </w:r>
      <w:r>
        <w:rPr>
          <w:lang w:eastAsia="ko-KR"/>
        </w:rPr>
        <w:t>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17161" w:rsidRDefault="00517161" w:rsidP="00517161">
      <w:pPr>
        <w:ind w:left="720"/>
        <w:rPr>
          <w:lang w:eastAsia="ko-KR"/>
        </w:rPr>
      </w:pPr>
    </w:p>
    <w:p w:rsidR="00517161" w:rsidRDefault="00517161" w:rsidP="00517161">
      <w:pPr>
        <w:ind w:left="720"/>
        <w:rPr>
          <w:lang w:eastAsia="ko-KR"/>
        </w:rPr>
      </w:pPr>
    </w:p>
    <w:p w:rsidR="00517161" w:rsidRDefault="00517161" w:rsidP="00517161">
      <w:pPr>
        <w:ind w:left="720"/>
        <w:rPr>
          <w:lang w:eastAsia="ko-KR"/>
        </w:rPr>
      </w:pPr>
    </w:p>
    <w:p w:rsidR="00517161" w:rsidRDefault="00517161" w:rsidP="00517161">
      <w:pPr>
        <w:ind w:left="720"/>
        <w:rPr>
          <w:lang w:eastAsia="ko-KR"/>
        </w:rPr>
      </w:pPr>
    </w:p>
    <w:p w:rsidR="00517161" w:rsidRDefault="00517161" w:rsidP="00517161">
      <w:pPr>
        <w:ind w:left="720"/>
        <w:rPr>
          <w:lang w:eastAsia="ko-KR"/>
        </w:rPr>
      </w:pPr>
    </w:p>
    <w:p w:rsidR="00517161" w:rsidRDefault="00517161" w:rsidP="00517161">
      <w:pPr>
        <w:ind w:left="720"/>
        <w:rPr>
          <w:lang w:eastAsia="ko-KR"/>
        </w:rPr>
      </w:pPr>
    </w:p>
    <w:p w:rsidR="00517161" w:rsidRPr="00517161" w:rsidRDefault="00517161" w:rsidP="00517161">
      <w:pPr>
        <w:ind w:left="720"/>
        <w:rPr>
          <w:rFonts w:hint="eastAsia"/>
          <w:lang w:eastAsia="ko-KR"/>
        </w:rPr>
      </w:pPr>
    </w:p>
    <w:p w:rsidR="006070F7" w:rsidRDefault="006070F7" w:rsidP="006070F7">
      <w:pPr>
        <w:pStyle w:val="1"/>
        <w:rPr>
          <w:lang w:eastAsia="ko-KR"/>
        </w:rPr>
      </w:pPr>
      <w:bookmarkStart w:id="68" w:name="_Toc8071655"/>
      <w:r>
        <w:rPr>
          <w:rFonts w:hint="eastAsia"/>
          <w:lang w:eastAsia="ko-KR"/>
        </w:rPr>
        <w:lastRenderedPageBreak/>
        <w:t>코드</w:t>
      </w:r>
      <w:bookmarkEnd w:id="68"/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#define _CRT_SECURE_NO_WARNINGS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#include "20151597.h"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//for print help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print_help(){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printf("h[elp]\n");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printf("d[ir]\n");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printf("q[uit]\n");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printf("hi[stroy]\n");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printf("du[mp] [start, end]\n");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printf("e[dit] address, value\n");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printf("f[ill] start, end, value\n");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printf("reset\n");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printf("opcode\n");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printf("opcodelist 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printf("assemble filename\n");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printf("type filename\n");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printf("symbol\n");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printf("progaddr\n");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printf("load\n");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printf("run\n");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printf("bp\n");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printf("clear\n");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type_filename(char *input){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*file_name, *buffer;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*line;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FILE *fp;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c;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DIR *dir;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dir = opendir(input);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if(dir)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printf("this is directory");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file_name[strlen(file_name)-1] = '\0';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fp = fopen(input, "r");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printf("file name : %s\n", 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if(!fp){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printf("file open error!\n");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else{</w:t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fgets(line, sizeof(line), fp);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if(line)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printf("%s", line);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 = fgetc(fp);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if(c==EOF)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c);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fclose(fp);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//string convert to decimal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convert_dec(char *input){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i, len, result;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len = strlen(input);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result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for(i = 0; i&lt;len;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if(input[i]&gt;='0' &amp;&amp; input[i]&lt;='9'){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16*result+(input[i]-'0');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if(input[i]&gt;='A' &amp;&amp; input[i]&lt;= 'F'){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16*result+(input[i]-'A'+10);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if(input[i]&gt;='a' &amp;&amp; input[i]&lt;= 'f')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16*result+(input[i]-'a'+10);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if(input[i]=='x')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16 * result + (input[i] - 'x');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if(input[i]=='X')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16 * result + (input[i] - 'X');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-1;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//memory array 0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reset(unsigned char **memory){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i, j;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for(i = 0; i&lt;65536;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for(j = 0; j&lt;16; j++){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memory[i][j]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//dump1(no start address, no end address)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print_dump1(unsigned char **memory, int *start){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start1, end1, i, j;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first_column;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start_index, end_index;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start_index2, end_index2;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start1 = *start;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first_column = 0;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end1 = start1 +159;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start_index = start1/16;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start_index2 = start1%16;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first_column = start_index*16;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if(end1&gt;1048575){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end1 = 1048575;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 = end1/16;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end_index2 = end1%16;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 = end1/16;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end_index2 = end1%16;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for(i = start_index; i&lt;=end_index;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printf("%05X\t", first_column);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first_column = first_column+16;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 == start_index){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j&lt;start_index2;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start_index2; j&lt;16; j++){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start_index2;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start_index2; j&lt;16; j++){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if(memory[i][j]&gt;=32&amp;&amp;memory[i][j]&lt;=126)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if(i==end_index){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for(j = 0; j&lt;=end_index2; j++){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end_index2+1; j&lt;16;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j&lt;=end_index2; j++){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if(memory[i][j]&gt;=32&amp;&amp;memory[i][j]&lt;=126)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end_index2 + 1; j&lt;16;j++)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j&lt;16;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j&lt;16; j++){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if(memory[i][j]&gt;=32&amp;&amp;memory[i][j]&lt;=126)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if(end1 == 1048575){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*start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*start = end1+1;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//dump2(start address, no end address)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print_dump2(unsigned char **memory, char *input, int *start){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start1, end1, i, j;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first_column;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start_index, end_index;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start_index2, end_index2;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k[100];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*start_point;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  <w:t>char *buffer;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flag = 0;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start_point = strtok(input, "_");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start_point = strtok(NULL, "");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start1 = convert_dec(start_point);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if(start1&lt;0||start1&gt;1048575){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printf("dump error : start input range over\n");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end1 = start1 + 159;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start_index = start1 / 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start_index2 = start1 % 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first_column = start_index * 16;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(end1 &gt; 1048575)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end1 = 1048575;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end_index = end1 / 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end_index2 = end1 % 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end_index = end1 / 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end_index2 = end1 % 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 = start_index; i &lt;= end_index; i++)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printf("%05X\t", first_column);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first_column = first_column + 16;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start_index)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j&lt;start_index2; j++){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 16; j++)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j&lt;start_index2; j++){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 16; j++)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(i == end_index)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&lt;= end_index2; j++)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for(j=end_index2+1; j&lt;16;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end_index2+1;j&lt;16;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 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&lt;= end_index2; j++)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16; j++)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16; j++)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(end1 == 1048575)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*start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*start = end1 + 1;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//dump3(start address, end address)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>int print_dump3(unsigned char **memory, char *input, int *start) {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start1, end1, i, j;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first_column;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start_index, start_index2;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end_index, end_index2;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*start_point, *end_point, *temp;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 xml:space="preserve">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temp = strtok(input, "_");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start_point = strtok(NULL, ",");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end_point = strtok(NULL, "");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start1 = convert_dec(start_point);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end1 = convert_dec(end_point);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 (start1 &lt; 0 || start1&gt;1048575)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printf("dump error : start input range over\n");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 (end1 &lt; 0 || end1&gt;1048575)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printf("dump error : end input range over\n");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 (start1 &gt; end1)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printf("dump error : start input larger than end input\n");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 (flag == 0) {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start_index = start1 / 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start_index2 = start1 % 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first_column = start_index * 16;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 = end1 / 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end_index2 = end1 % 16;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 = start_index; i &lt;= end_index; i++)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printf("%05X\t", first_column);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first_column = first_column + 16;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start_index &amp;&amp; i == end_index)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start_index2;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&lt;= end_index2;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end_index2 + 1; j &lt; 16;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start_index2;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&lt;= end_index2; j++)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 + 1; j &lt; 16;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(i == start_index)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start_index2;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 16;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start_index2;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 16; j++)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(i == end_index)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&lt;= end_index2;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end_index2 + 1; j &lt; 16;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&lt;= end_index2; j++)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end_index2 + 1; j &lt; 16;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16;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16; j++)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(end1 &lt; 1048575)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*start = end1 + 1;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(end1 == 1048575)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*start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 xml:space="preserve">//target address's value -&gt; value of user input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edit(unsigned char **memory, char *input)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*value_, *target_point, *temp;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target, value;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target_index, target_index2;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flag = 0;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temp = strtok(input, "_");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target_point = strtok(NULL, ",");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value_ = strtok(NULL, "");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target = convert_dec(target_point);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value = convert_dec(value_);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 (target &lt; 0 || target&gt;1048575)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printf("edit error : target point range over!\n");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 (value &gt; 255 || value &lt; 0)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printf("edit error : value range over!\n");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 (flag == 0)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target_index = target / 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target_index2 = target % 16;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memory[target_index][target_index2] = value;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 xml:space="preserve">//from start address to end address, memory's value-&gt;value of user input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fill(unsigned char **memory, char *input)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*start_point, *end_point, *value_, *temp;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start_index, end_index;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start_index2, end_index2;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value, start, end;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i, j;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temp = strtok(input, "_");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start_point = strtok(NULL, ",");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end_point = strtok(NULL, ",");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value_ = strtok(NULL, "");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start = convert_dec(start_point);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end = convert_dec(end_point);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value = convert_dec(value_);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 (start &lt; 0 || start&gt;1048575)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printf("fill error : start input range over!\n");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 (end &lt; 0 || end&gt;104875)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printf("fill error : end input range over!\n");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 (value &lt; 0 || value&gt;255)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printf("fill error : value input range over!\n");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if(start&gt;end){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printf("fill error : start input more than end input!\n");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 (flag == 0)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start_index = start / 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start_index2 = start % 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 = end / 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end_index2 = end % 16;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 = start_index; i &lt;= end_index; i++)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start_index &amp;&amp; i == end_index)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&lt;= end_index2; j++)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memory[i][j] = value;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(i == start_index)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 16;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memory[i][j] = value;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(i == end_index)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&lt;= end_index2;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memory[i][j] = value;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16; j++)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memory[i][j] = value;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//print file, directory in current directory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print_directory(){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DIR *dir;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struct dirent *dir_entry;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struct stat astat;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dir = opendir(".");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while((dir_entry = readdir(dir))!=NULL){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lstat(dir_entry-&gt;d_name, &amp;astat);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if(S_ISDIR(astat.st_mode)){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if(strncmp(dir_entry-&gt;d_name, ".", 1)!=0 &amp;&amp; strncmp(dir_entry-&gt;d_name, "..",2)!=0){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printf("%s",dir_entry-&gt;d_name);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printf("/\n");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if(astat.st_mode &amp; S_IXUSR){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printf("%s*\n", dir_entry-&gt;d_name);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printf("%s\n", dir_entry-&gt;d_name);</w:t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//create history node for history linked list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>history *create_history_node(char *input){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history *tmp;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tmp = (history*)malloc(sizeof(history));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strcpy(tmp-&gt;name, 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tmp-&gt;link = NULL;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tmp;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//make history linked list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history_made(history **header, history *newnode){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history *tmp = *header;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if(header == 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*header = newnode;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while(tmp-&gt;link != 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tmp-&gt;link;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tmp-&gt;link = newnode;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tmp-&gt;link-&gt;index = tmp-&gt;index+1;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 xml:space="preserve">//print history linked list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print_history(history *header){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history *ptr = header;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while(ptr-&gt;link !=NULL){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printf("%d\t%s\n", ptr-&gt;link-&gt;index, ptr-&gt;link-&gt;name);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ptr-&gt;link;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//generate hash key for mnemonic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hash_function(char *input)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result,i, len;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result = 0;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len = strlen(input);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for(i = 0; i&lt;len;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result = (int)input[i]+result;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result = result%20;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 xml:space="preserve">//create hash node for hash table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hash *create_hash_node(FILE *fp)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  <w:t>hash *tmp;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tmp = (hash*)malloc(sizeof(hash));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fscanf(fp, "%s%s%s", tmp-&gt;opcode, tmp-&gt;instructions, tmp-&gt;ss);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tmp-&gt;link = NULL;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tmp;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//make hash table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hashtable_made(hash *header[20], FILE *fp)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hash *pointer;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hash *newnode;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i, index;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for (i = 0; i &lt; 58; i++)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newnode = create_hash_node(fp);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index = hash_function(newnode-&gt;instructions);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pointer = header[index];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(header[index] == NULL)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header[index] = newnode;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(pointer-&gt;link != NULL)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pointer = pointer-&gt;link;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pointer-&gt;link = newnode;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hash *return_opcode_node(hash **header, char *opcode){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hash_key;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hash *ptr;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hash *temp=NULL;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hash_key = hash_function(opcode);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if(hash_key&gt;=0 &amp;&amp; hash_key&lt;20){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header[hash_key];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while(ptr != 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if(strcmp(ptr-&gt;instructions, opcode)==0){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 = ptr;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ptr = ptr-&gt;link;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temp;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 xml:space="preserve">//print hash table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opcodelist_print(hash **header)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hash *ptr;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for (i = 0; i &lt; 20; i++)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header[i];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printf("%d : ", i);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if(ptr!=NULL){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printf("[%s, %s]", ptr-&gt;instructions, ptr-&gt;opcode);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ptr = ptr-&gt;link;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(ptr != NULL)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printf("-&gt;[%s, %s]", ptr-&gt;instructions, ptr-&gt;opcode);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ptr = ptr-&gt;link;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 xml:space="preserve">//search mnemonic's opcode in hash table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search_opcode_mnemonic(hash **header, char *input){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*opcode, *mnemonic;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hash_key, 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result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hash *ptr;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opcode = strtok(input, "_");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mnemonic = strtok(NULL, "");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printf("input: %s\n", 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hash_key = hash_function(mnemonic);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ptr = header[hash_key];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while(ptr!=NULL){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if(strcmp(ptr-&gt;instructions, mnemonic)==0){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ptr-&gt;link;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if(flag==1)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printf("opcode is %s\n", ptr-&gt;opcode);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printf("this mnemonic doesn't exist in hash table\n");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result = -1;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symbol *create_symbol_node(char *ssymbol, int addr){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symbol *tmp;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tmp = (symbol*)malloc(sizeof(symbol));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strcpy(tmp-&gt;sym, ssymbol);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tmp-&gt;address = addr;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tmp-&gt;link = NULL;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tmp;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symbol *search_symbol_table(char *ssymbol, symbol **header){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hash_key, result;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symbol *ptr;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symbol *tmp=NULL;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  <w:t>hash_key = ssymbol[0]-'A';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if(hash_key&gt;=0 &amp;&amp; hash_key&lt;=25){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header[hash_key];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while(ptr !=NULL){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if(strcmp(ptr-&gt;sym, ssymbol)==0){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ptr;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ptr = ptr-&gt;link;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printf("symbol search\n");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tmp;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print_symbol_table(symbol **header){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symbol *pointer;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for(i = 25; i&gt;=0; i--){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pointer = header[i];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if(pointer != 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while(pointer != 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%04X\n", pointer-&gt;sym, pointer-&gt;address);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pointer = pointer-&gt;link;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make_symbol_table(symbol **header, int addr, char *ssymbol){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index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symbol *newnode;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symbol *pointer;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symbol *prev;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symbol *ptr;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newnode = create_symbol_node(ssymbol, addr);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index = ssymbol[0] - 'A';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if(header[index] == 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header[index] = newnode;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  <w:t>printf("symbol table : %s\n", header[index]-&gt;sym);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if(strcmp(newnode-&gt;sym, header[index]-&gt;sym)&gt;0){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newnode-&gt;link = header[index];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header[index] = newnode;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pointer = header[index];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while(pointer != NULL &amp;&amp; strcmp(newnode-&gt;sym, pointer-&gt;sym)&lt;0){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prev = pointer;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pointer = pointer-&gt;link;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newnode-&gt;link = prev-&gt;link;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prev-&gt;link = newnode;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char_dec(char *input){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result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for(i = 0; i&lt;strlen(input);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if(input[i] &gt;= '0' &amp;&amp; input[i] &lt;= '9'){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result*10 + input[i]-'0';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format2(char *opcode, char *operand){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sum, opcd;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value_reg1, value_reg2;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reg1[10] = {0};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reg2[10] = {0};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value_reg1 = -1;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value_reg2 = -1;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opcd = convert_dec(opcode);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strncpy(reg1, operand, 1);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strncpy(reg2, operand+2, 1);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if(reg2[0]==' ')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= 0;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if(strcmp(reg1, "A")==0)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value_reg1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if(strcmp(reg1, "X")==0)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value_reg1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if(strcmp(reg1, "L")==0)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value_reg1 = 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if(strcmp(reg1, "PC")==0)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value_reg1 = 8;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if(strcmp(reg1, "SW")==0)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value_reg1 = 9;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if(strcmp(reg1, "B")==0)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value_reg1 = 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if(strcmp(reg1, "S")==0)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value_reg1 = 4;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  <w:t>else if(strcmp(reg1, "T")==0)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value_reg1 = 5;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if(strcmp(reg1, "F")==0)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value_reg1 = 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printf("value reg1 : %d\n", value_reg1);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//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value_reg2 = 0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if(strcmp(reg2, "A")==0)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if(strcmp(reg2, "X")==0)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if(strcmp(reg2, "L")==0)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= 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if(strcmp(reg2, "PC")==0)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= 8;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if(strcmp(reg2, "SW")==0)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= 9;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if(strcmp(reg2, "B")==0)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= 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if(strcmp(reg2, "S")==0)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= 4;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if(strcmp(reg2, "T")==0)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= 5;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if(strcmp(reg2, "F")==0)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value_reg2  = 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printf("reg1, reg2 : %s, %s\n", reg1, reg2);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if(value_reg1&lt;0 || value_reg2&lt;0)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sum = value_reg1+value_reg2;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if(value_reg1&gt;=0 &amp;&amp; value_reg2&gt;=0){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opcd = opcd&lt;&lt;8;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value_reg1 = value_reg1&lt;&lt;4;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sum = opcd+value_reg1+value_reg2;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printf("reg1, reg2, sum : %s %s %d\n", reg1, reg2, sum);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sum;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format3(char *opcode, int nixbpe, int disp){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opcd, sum, temp, disp2;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opcd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sum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printf("format3 opcode : %s\n", opcode);</w:t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opcd = convert_dec(opcode);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//opcd2 = opcd&amp;temp;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opcd = opcd&lt;&lt;16;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nixbpe = nixbpe&lt;&lt;12;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  <w:t>if(disp&gt;=0)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sum = opcd+nixbpe+disp;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disp2 = (0x000FFF &amp; disp);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sum = opcd+nixbpe+disp2;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 opcode : %s disp : %04X\n", opcode, disp2);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sum;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format4(char *opcode, int nixbpe, int disp){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opcd, sum, disp2;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opcd = convert_dec(opcode);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sum = 0;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opcd = opcd&lt;&lt;24;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nixbpe = nixbpe&lt;&lt;20;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if(disp&gt;=0)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sum = opcd+nixbpe+disp;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disp2 = (0x0FFFFF &amp; disp);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sum = opcd+nixbpe+disp2;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pass1(char *file_name, int *length, int *base_address, symbol **symbol_header, hash **hash_header, int *object_code_len){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FILE *fp1, *fp2;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line[128], line2[128], line3[128];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*name1, *name2;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buffer = strtok(std_input, "_");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file_name = strtok(NULL, "");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buffer[20];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*k, *kk;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*label, *Operator, *operand, *operand2, *temp;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base_operand[10];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addr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start_addr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oidx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end_flag = 0;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assemble_error_flag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file_error_flag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strcpy(buffer, file_name);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printf("FIle name : %s", buffer);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name1 = strtok(file_name, ".");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name2 = strtok(NULL, "");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>//</w:t>
      </w:r>
      <w:r>
        <w:rPr>
          <w:lang w:eastAsia="ko-KR"/>
        </w:rPr>
        <w:tab/>
        <w:t>printf("name1, name2 : %s %s\n", name1, name2);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fp2 = fopen("intermediate.txt","w");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if(!name2){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file_error_flag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printf("not assembley file !\n");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file_error_flag;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if(strcmp(name2, "asm")!=0){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file_error_flag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printf("not assembly file!\n");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file_error_flag;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if(file_error_flag == 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fp1 = fopen(buffer, "r");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if(fp1 == 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file_error_flag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printf("file open error!\n");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file_error_flag;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fgets(line, sizeof(line), fp1);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line[strlen(line)-1] = '\0';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strcpy(line2, line);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if(line[0]==' 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label = "      ";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Operator = strtok(line, " 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operand = strtok(NULL, "");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label = strtok(line, " 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Operator = strtok(NULL, " 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operand = strtok(NULL, "");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printf("line : %s\n", line);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printf("label, Operator, operand : %s %s %s\n", label, Operator, 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if(strcmp(Operator, "START")==0){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start_addr = strtol(operand, &amp;temp,16);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start_addr;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printf("start address : %04X, operadn : %s\n", start_addr, 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printf("start : %s %s %s \n", label, Operator, 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"%04X %-7s %-7s %-10s\n", addr, label, Operator, 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don't have START\n", line2);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assemble_error_flag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assemble_error_flag;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while(strstr(Operator, "END")==0){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fgets(line, sizeof(line), fp1);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if(feof(fp1))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line[strlen(line)-1] = '\0';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if(line[0] != '.'){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if(line[0] == ' 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label = "       ";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Operator = strtok(line, " 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operand = strtok(NULL, " 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operand2 = strtok(NULL, "");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if(!operand){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operand = "          ";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if(operand2)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strcat(operand, operand2);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printf("line1 : %s, %s, %s\n", label, Operator, 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label = strtok(line, " 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Operator = strtok(NULL, " 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operand = strtok(NULL, " 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operand2 = strtok(NULL, "");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printf("line1 : %s, %s, %s \n", label, Operator, 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if(!operand){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operand = "          ";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if(operand2)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strcat(operand, operand2);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printf("line1 : %s, %s, %s \n", label, Operator, 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if(label[0] != ' 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if(strcmp(Operator, "END")==0){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assemble_error_flag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printf("label front END\n");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assemble_error_flag;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if(!search_symbol_table(label, symbol_header)){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make_symbol_table(symbol_header, addr, label);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printf("make sym table\n");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printf("duplicate label in SYMTAB!\n");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assemble_error_flag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assemble_error_flag;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if(strcmp(Operator, "END")==0){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     %-7s %-7s %-10s\n", label, Operator, 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printf("end _flag : %d\n", end_flag);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if(strcmp(Operator, "BASE")==0){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     %-7s %-7s %-10s\n", label, Operator, 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/* if(label[0] = ' 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fprintf(fp2, "     %-7s %-7s %-10s\n", label, Operator, 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}*/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fprintf(fp2, "%04X %-7s %-7s %-10s\n", addr, label, Operator, 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/*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//fgets(line2, sizeof(line2), fp1);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 : %s\n", line3);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printf("line2: %s\n", line2);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if(!line2){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     %-7s %-7s %-10s\n", label, Operator, 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"%04X %-7s %-7s %-10s\n", addr, label, Operator, 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}*/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if(Operator[0] == '+'){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k = strtok(Operator+1, "");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if(return_opcode_node(hash_header, k)){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addr+4;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if(object_code_len[oidx]+4&gt;30 || enter_flag == 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enter_flag=0;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object_code_len[oidx] +=4;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assemble_error_flag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assemble_error_flag;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if(Operator[0] != '+'){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if(return_opcode_node(hash_header, Operator)){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if(strcmp(return_opcode_node(hash_header, Operator)-&gt;ss, "2")==0){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addr+2;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if(object_code_len[oidx]+2&gt;30||enter_flag==1){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enter_flag=0;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object_code_len[oidx] += 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addr+3;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if(object_code_len[oidx]+3&gt;30 || enter_flag == 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object_code_len[oidx] +=3;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if(strcmp(Operator, "WORD")==0){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addr+3;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if(object_code_len[oidx]+3&gt;30 || enter_flag==1){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enter_flag=0;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object_code_len[oidx] +=3;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if(strcmp(Operator, "RESW")==0){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addr+3*char_dec(operand);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if(strcmp(Operator, "RESB")==0){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addr+char_dec(operand);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if(strcmp(Operator, "BYTE")==0){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if(operand[0] == 'C'){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k = strtok(operand+1, "'");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addr+strlen(k);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if(object_code_len[oidx]+strlen(k)&gt;30 || enter_flag == 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object_code_len[oidx] += strlen(k);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if(operand[0] == 'X'){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k = strtok(operand+1, "'");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addr+strlen(k)/2;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if(object_code_len[oidx]+strlen(k)/2&gt;30 || enter_flag == 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object_code_len[oidx] += strlen(k)/2;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printf("invalid operand!\n");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assemble_error_flag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if(strcmp(Operator, "BASE")==0){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*base_address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strcpy(base_operand, 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printf("base_operand : %s\n", base_operand);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//strcpy(line3, line2);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}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*length = addr-start_addr;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*base_address = search_symbol_table(base_operand, symbol_header)-&gt;address;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  <w:t>fprintf(fp2, "     %-7s %-7s %-10s\n", label, Operator, 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if(end_flag 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 don't have END\n", line);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printf("assemble error!\n");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assemble_error_flag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  <w:t>printf("base address : %04X\n", *base_address);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fclose(fp1);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fclose(fp2);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  <w:t>return assemble_error_flag;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  <w:t>printf("assemble flag : %d\n", assemble_error_flag);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assemble_error_flag;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pass2(char *file_name, int *length, int *base_address, symbol **symbol_header, hash **hash_header, int *object_code_len){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//fp1 = intermediate.txt, fp2 = file_name.lst, fp3 = file_name.obj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FILE *fp1, *fp2, *fp3;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*write_file_name, lst_file_name[20], obj_file_name[20];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//line of intermediate file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line[128], line2[128];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char buffer[128];//line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char label[10], operator[10], operand[10], address[10];//intermediate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이와같이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나눈다</w:t>
      </w:r>
      <w:r>
        <w:rPr>
          <w:rFonts w:hint="eastAsia"/>
          <w:lang w:eastAsia="ko-KR"/>
        </w:rPr>
        <w:t>.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char *rev_label, *rev_operator, *rev_operand, *rev_address;//</w:t>
      </w:r>
      <w:r>
        <w:rPr>
          <w:rFonts w:hint="eastAsia"/>
          <w:lang w:eastAsia="ko-KR"/>
        </w:rPr>
        <w:t>각각에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char *rev_operand2;//X'F1', C'EOF'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F1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EOF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line_num;//</w:t>
      </w:r>
      <w:r>
        <w:rPr>
          <w:rFonts w:hint="eastAsia"/>
          <w:lang w:eastAsia="ko-KR"/>
        </w:rPr>
        <w:t>몇번째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record_length;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object_code;//object code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object_code_byte;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error_flag;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i;//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index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enter_flag;//object file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flag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pc;//program counter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modicode[100], midx;//modification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ta;//target address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nixbpe;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constant; // #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first_execution_addr;//</w:t>
      </w: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instruction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symbol *sym_node;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hash *hash_node;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oidx = 0;//object_code_len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index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midx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pc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enter_flag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object_code_byte=0;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line_num = 5;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record_length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object_code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  <w:t>error_flag = 0;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fp1 = fopen("intermediate.txt", "r");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write_file_name = strtok(file_name, ".");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strcpy(lst_file_name, write_file_name);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strcpy(obj_file_name, write_file_name);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strcat(lst_file_name, ".lst");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strcat(obj_file_name, ".obj");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fp2 = fopen(lst_file_name, "w");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fp3 = fopen(obj_file_name, "w");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fgets(line, sizeof(line), fp1);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line[strlen(line)-1] = '\0';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printf("%s\n", line);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strncpy(address, line, 5);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strncpy(label, line+5, 8);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label[6] = '\0';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strncpy(operator, line+13, 8);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operator[6] ='\0';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strncpy(operand, line+21, strlen(line)-21);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operand[strlen(operand)-1] = '\0';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rev_address = strtok(address, " 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printf("label : %s\n", label);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rev_label = strtok(label, " 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printf("rev_label : %s\n", rev_label);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if(!rev_label){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rev_label = "      ";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  <w:t>printf("rev label : %s\n", rev_label);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rev_operator = strtok(operator, " 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rev_operand = strtok(operand, " 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printf("%s\n",rev_address);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printf("%s\n", rev_label);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printf("%s\n", rev_operator);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printf("%s\n", rev_operand);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if(strcmp(rev_operator, "START")==0){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fprintf(fp2, "%3d %s\n", line_num, line);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if(rev_label[0]==' 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"H      %06X%06x", convert_dec(rev_address), *length);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"H%-6s%06X%06X", rev_label, convert_dec(rev_address), *length);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>/*</w:t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printf("line : %d don't exist START\n", line_num);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error_flag;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}*/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first_execution_addr = convert_dec(rev_address);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while(strstr(rev_operator, "END")==0){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fgets(line, sizeof(line), fp1);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line[strlen(line)-1] = '\0';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  <w:t>printf("line : %s\n", line);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strcpy(buffer, line);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strcpy(line2, line);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if(line[0]!='.'){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strncpy(address, line, 4);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strncpy(label, line+5, 7);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label[6] = '\0';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strncpy(operator, line+13, 7);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operator[6] = '\0';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strncpy(operand, line+21, strlen(line)-21);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operand[strlen(operand)-1] = '\0';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if(!rev_address){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rev_address = "    ";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rev_label = strtok(label, " 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if(!rev_label){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rev_label = "       ";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rev_operator = strtok(operator, " 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rev_operand = strtok(operand, " \t");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operand2 = strtok(NULL, "");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if(!rev_operand){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rev_operand = "          ";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if(strcmp(rev_operator, "RESW")==0){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%s\n", line_num, buffer);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if(strcmp(rev_operator, "RESB")==0){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%s\n", line_num, buffer);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if(strcmp(rev_operator, "END")==0){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%s\n", line_num, buffer);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"\nE%06X", first_execution_addr);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if(strcmp(rev_operator, "WORD")==0){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char_dec(rev_operand);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if(object_code&gt;=0&amp;&amp;object_code&lt;=16777215){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 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object_code_byte+3;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range over!\n", line2);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if(strcmp(rev_operator, "BYTE")==0){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rev_operand2 = strtok(rev_operand+1, "'");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", line_num, buffer);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if(rev_operand[0]=='C'){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 = 0; i&lt;strlen(rev_operand2);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"%2X", rev_operand2[i]);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fprintf(fp3, "%2X", rev_operand2[i]);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if(object_code_byte+strlen(rev_operand2)&gt;30 || enter_flag 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 = 0; i&lt;strlen(rev_operand2);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"%2X", rev_operand2[i]);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object_code_byte+strlen(rev_operand2);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if(rev_operand[0] == 'X'){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 = 0; i&lt;strlen(rev_operand2);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"%c", rev_operand2[i]);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fprintf(fp3, "%c", rev_operand2[i]);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if(object_code_byte+strlen(rev_operand2)/2&gt;30 || enter_flag == 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"%02X", 0);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 = 0; i&lt;strlen(rev_operand2); i++){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"%c", rev_operand2[i]);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object_code_byte+strlen(rev_operand2)/2;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invalid operand!\n", line2);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if(strcmp(rev_operator, "BASE")==0){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%s\n", line_num, buffer);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if(strcmp(rev_operator, "RSUB")==0){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0x4F0000);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 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0x4F0000);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+=3;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fprintf(fp3, "%06X", 0x4F0000);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if(rev_operator[0] != '+'){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hash_node = return_opcode_node(hash_header, rev_operator);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if(hash_node){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if(strcmp(hash_node-&gt;ss, "2")==0){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printf("opcode type : %s %s\n", hash_node-&gt;instructions,hash_node-&gt;ss);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format2(hash_node-&gt;opcode, rev_operand);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printf("object_code : %d\n",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if(object_code&gt;=0)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%4X\n", line_num, buffer,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invalid register!\n", line2);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error_flag;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if(object_code_byte+2&gt;30||enter_flag == 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"%04X",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object_code_byte+2;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if(strcmp(hash_node-&gt;ss, "1")==0){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convert_dec(hash_node-&gt;opcode);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%2X\n", line_num, buffer,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if(object_code_byte+1&gt;30 || enter_flag==1){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"\nT%06X%01X", convert_dec(rev_address), object_code_len[oidx]);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"%04X",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object_code_byte+=1;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if(strcmp(hash_node-&gt;ss, "3/4")==0){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if(rev_operand[0] == '#'){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sym_node = search_symbol_table(rev_operand+1, symbol_header);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printf("# symbol  : %s\n", rev_operand+1);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if(sym_node){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printf("exist symbol\n");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 = convert_dec(rev_address)+3;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 = sym_node-&gt;address;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if(ta-pc&gt;=-2048 &amp;&amp; ta-pc&lt;=2047){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18;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format3(hash_node-</w:t>
      </w:r>
      <w:r>
        <w:rPr>
          <w:lang w:eastAsia="ko-KR"/>
        </w:rPr>
        <w:lastRenderedPageBreak/>
        <w:t>&gt;opcode, nixbpe, ta-pc);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 == 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object_code_byte+3;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//base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if(ta-*base_address&gt;=0 &amp;&amp; ta-*base_address&lt;=4095){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disp = ta-*base_address;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20;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format3(hash_node-&gt;opcode, nixbpe, ta-*base_address);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 == 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object_code_byte+3;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range over!\n", line2);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//range over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constant = char_dec(rev_operand+1);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if(constant&gt;=-2048 &amp;&amp; constant&lt;=4095){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format3(hash_node-&gt;opcode, nixbpe, constant);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 == 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+=3;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}//range over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}//if(operant[0] == '#')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if(rev_operand[0] == '@'){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sym_node = search_symbol_table(rev_operand+1, symbol_header);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if(sym_node){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 = convert_dec(rev_address)+3;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 = sym_node-&gt;address;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if(ta-pc&gt;=-2048 &amp;&amp; ta-pc&lt;=2047){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34;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format3(hash_node-&gt;opcode, nixbpe, ta-pc);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 == 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+=3;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if(ta-*base_address&gt;=0 &amp;&amp; ta-*base_address&lt;=4096){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36;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disp = ta-*base_address;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format3(hash_node-&gt;opcode, nixbpe, ta-*base_address);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fprintf(fp2, "%3d %s %06X\n", </w:t>
      </w:r>
      <w:r>
        <w:rPr>
          <w:lang w:eastAsia="ko-KR"/>
        </w:rPr>
        <w:lastRenderedPageBreak/>
        <w:t>line_num, buffer,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 == 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object_code_byte+=3;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range over\n", line2);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symbol doesn't exist in SYMTAB\n", line2);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error_flag;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if(strstr(rev_operand, ",")){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rev_operand2 = strtok(rev_operand, ",");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sym_node = search_symbol_table(rev_operand2, symbol_header);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if(sym_node){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 = convert_dec(rev_address)+3;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 = sym_node-&gt;address;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printf("rev_operand2 : %s\n", rev_operand2);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if(ta-pc&gt;=-2048 &amp;&amp; ta-pc&lt;=2047){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58;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format3(hash_node-&gt;opcode, nixbpe, ta-pc);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+=3;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if(ta - *base_address&gt;=0 &amp;&amp; ta- *base_address&lt;=4096){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60;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format3(hash_node-&gt;opcode, nixbpe, ta-*base_address);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object_code_byte+=3;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range over!\n", line2);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symbol doesn't exist in SYMTAB\n", line2);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error_flag;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sym_node = search_symbol_table(rev_operand, symbol_header);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printf("simple addressing, symbol %s!\n", rev_operand+1);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if(sym_node){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 = convert_dec(rev_address)+3;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 = sym_node-&gt;address;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if(ta-pc&gt;=-2048 &amp;&amp; ta-pc&lt;=2047){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50;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format3(hash_node-&gt;opcode, nixbpe, ta-pc);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printf("pc address : %04X object_code : %06X\n", convert_dec(rev_address),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fprintf(fp2, "%3d %s %06X\n", </w:t>
      </w:r>
      <w:r>
        <w:rPr>
          <w:lang w:eastAsia="ko-KR"/>
        </w:rPr>
        <w:lastRenderedPageBreak/>
        <w:t>line_num, buffer,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+=3;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if(ta-*base_address&gt;=0 &amp;&amp; ta-*base_address&lt;=4096){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disp = ta-*base_address;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52;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format3(hash_node-&gt;opcode, nixbpe, ta-*base_address);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%06X\n", line_num, buffer,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if(object_code_byte+3&gt;30 || enter_flag==1){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"%06X",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+=3;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printf("%s  disp : %d  target address : %d error!\n", buffer, disp, ta);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symbol doesn't exist in SYMTAB\n", line2);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}//else if(rev_operator[0]!='+')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if(rev_operator[0] == '+'){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hash_node = return_opcode_node(hash_header, rev_operator+1);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if(hash_node){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if(strcmp(hash_node-&gt;ss, "3/4")==0){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if(rev_operand[0]=='#'){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sym_node = search_symbol_table(rev_operand+1, symbol_header);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if(sym_node){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 = sym_node-&gt;address;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17;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format4(hash_node-&gt;opcode, nixbpe, ta);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%08X\n", line_num, buffer,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if(object_code_byte+4&gt;30 || enter_flag 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modicode[midx] = convert_dec(rev_address)+1;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"%08X",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+= 4;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}//if(sym_node)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constant = char_dec(rev_operand+1);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17;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format4(hash_node-&gt;opcode, nixbpe, constant);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%08X\n", line_num, buffer,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if(object_code_byte+4&gt;30 || enter_flag==1){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"%08X",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+=4;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}//if(rev_operand[0]=='#')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if(rev_operand[0]=='@'){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sym_node = search_symbol_table(rev_operand+1, symbol_header);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if(sym_node){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 = sym_node-&gt;address;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33;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format4(hash_node-&gt;opcode, nixbpe, ta);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%08X\n", line_num, buffer,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if(object_code_byte+4&gt;30 || enter_flag==1){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modicode[midx] = convert_dec(rev_address)+1;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"%08X",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object_code_byte+=4;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symbol doesn't exist in SYMTAB\n", line2);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}//else if(rev_operand[0]=='@')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sym_node = search_symbol_table(rev_operand, symbol_header);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if(sym_node){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 = sym_node-&gt;address;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nixbpe = 49;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 = format4(hash_node-&gt;opcode, nixbpe, ta);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fprintf(fp2, "%3d %s %08X\n", line_num, buffer,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if(object_code_byte+4&gt;30 || enter_flag == 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"\nT%06X%02X", convert_dec(rev_address), object_code_len[oidx]);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enter_flag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modicode[midx] = convert_dec(rev_address)+1;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midx++;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fprintf(fp3, "%08X", object_code);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object_code_byte+=4;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error : symbol doesn't exist in SYMTAB\n", line2);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}//else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}//if(strcmp(hash_node-&gt;ss, "3/4")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}//if(hash_node)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line_num = line_num+5;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}//else if(rev_operator[0]=='+')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printf("%s %s %s %s\n", rev_address, rev_label, rev_operator, rev_operand);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}//if(line[0]!='.')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  <w:t>printf("\n");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for(i = 0; i&lt;midx;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fprintf(fp3, "\nM%06X05", modicode[i]);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fprintf(fp3, "\nE%06X\n", first_execution_addr);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printf("output file : [%s], [%s]\n", obj_file_name, lst_file_name);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fclose(fp1);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fclose(fp2);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fclose(fp3);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error_flag;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//user input-&gt;standard input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 xml:space="preserve">//standard input : command_startaddress,endaddress,value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revise_input(char *input1, char *input2){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i, len1, len2, j;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space, comma;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space = comma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len2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len1 = strlen(input1);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input1[len1-1] = '\0';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  <w:t>for(i = 0; i&lt;len1;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if(input1[i] != ' ' &amp;&amp; input1[i] != '</w:t>
      </w:r>
      <w:r>
        <w:rPr>
          <w:lang w:eastAsia="ko-KR"/>
        </w:rPr>
        <w:tab/>
        <w:t>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input2[len2] = input1[i];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len2++;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if(input1[i] == ' '||input1[i]=='</w:t>
      </w:r>
      <w:r>
        <w:rPr>
          <w:lang w:eastAsia="ko-KR"/>
        </w:rPr>
        <w:tab/>
        <w:t>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if(input1[i-1] != ' ' &amp;&amp; input1[i+1] != ',' &amp;&amp; input1[i-1] != ',' &amp;&amp; i-1&gt;=0 &amp;&amp; i+1&lt;len1 &amp;&amp; input1[i-1] != '</w:t>
      </w:r>
      <w:r>
        <w:rPr>
          <w:lang w:eastAsia="ko-KR"/>
        </w:rPr>
        <w:tab/>
        <w:t>')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input2[len2++] = '_';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if(input2[len2-2] == '_')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input2[len2-2] = '\0';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for(i = 0; i&lt;len2;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if(input2[i] == '_' &amp;&amp; i+1 &lt; len2 &amp;&amp; input2[i+1] == ','){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i; j&lt;len2; j++){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input2[j] = input2[j+1];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//determine mode for user input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mode(char *input){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result, comma, underbar, character;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i, len;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comma1, character1;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*token, *token2;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comma = result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comma1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underbar = character = character1 = 0;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len = strlen(input);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if(input[0] == '\0')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result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for(i = 0; i&lt;len;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if(input[i] == ','){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comma1 = i;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if(input[i+1] != '\0')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character++;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if(input[i] == '_')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underbar++;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if(input[comma1+1]!='\0')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character1++;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token = strtok(input, "_");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if(strcmp(token, "help")==0 || strcmp(token, "h")==0)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"dir")==0 || strcmp(token, "d")==0)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"quit")==0 || strcmp(token, "q")==0)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"history")==0 || strcmp(token, "hi")==0)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4;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"dump")==0 || strcmp(token, "du")==0){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if(comma==0 &amp;&amp; underbar 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5;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if(comma==0 &amp;&amp; underbar &gt; 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if(comma == 1 &amp;&amp; underbar ==1&amp;&amp;character &gt; 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7;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"edit")==0 || strcmp(token, "e")==0){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if(comma==1 &amp;&amp; underbar==1&amp;&amp;character&gt;0)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8;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"fill")==0 || strcmp(token, "f")==0){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if(comma==2&amp;&amp;character1&gt;0)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9;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"reset")==0)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"opcode")==0)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"opcodelist")==0)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"type")==0)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"symbol")==0)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14;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"assemble")==0)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15;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"progaddr")==0)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"loader")==0)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17;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else if(strcmp(token, "run")==0)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18;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"bp")==0)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19;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save_progaddr(char *input, int *progaddr){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*token1, *token2;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token1 = strtok(input, "_");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token2 = strtok(NULL, "");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*progaddr = convert_dec(token2);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printf("Program starting address set to %#X\n", *progaddr);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ext_symbol *create_ext_symbol_node(char *symbol, int address, int Length){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ext_symbol *tmp;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tmp = (ext_symbol*)malloc(sizeof(ext_symbol));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strcpy(tmp-&gt;name, symbol);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tmp-&gt;addr = address;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tmp-&gt;length = Length;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tmp-&gt;link = NULL;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printf("%s %x %x\n", tmp-&gt;name, tmp-&gt;addr, tmp-&gt;length);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tmp;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make_estab(ext_symbol **header, char *symbol, int address, int Length){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index = 0;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ext_symbol *newnode;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ext_symbol *pointer;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*ssymbol;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ssymbol = strtok(symbol, " 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index = hash_function(ssymbol);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newnode = create_ext_symbol_node(ssymbol, address, Length);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printf("%s %x %x\n", newnode-&gt;name, newnode-&gt;addr, newnode-&gt;length);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if(header[index] == 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header[index] = newnode;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  <w:t>printf("%s %x %X\n", header[index]-&gt;name, header[index]-&gt;addr, header[index]-&gt;length);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pointer = header[index];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while(pointer-&gt;link!=NULL){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pointer = pointer-&gt;link;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pointer-&gt;link = newnode;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ext_symbol *search_estab(ext_symbol **header, char *symbol){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  <w:t>int hash_key;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ext_symbol *ptr;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ext_symbol *tmp = NULL;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hash_key = hash_function(symbol);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ptr = header[hash_key];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while(ptr != 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if(strcmp(ptr-&gt;name, symbol)==0){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ptr;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ptr-&gt;link;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tmp;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free_sorted_estab_node(ext_symbol **list){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ext_symbol *tmp;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while(*list){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tmp = *list;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*list = (*list)-&gt;link;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free(tmp);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print_estab(ext_symbol **header){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total_length = 0;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ext_symbol *pointer=NULL;//hash table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ext_symbol *new_list=NULL;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ext_symbol *newnode;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ext_symbol *cur_ptr;//new_list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ext_symbol *prev=NULL;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for(i = 0; i&lt;20;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pointer = header[i];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while(pointer!=NULL){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newnode = create_ext_symbol_node(pointer-&gt;name, pointer-&gt;addr, pointer-&gt;length);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if(new_list==NULL){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new_list = newnode;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%x %x\n", new_list-&gt;name, new_list-&gt;addr, new_list-&gt;length);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cur_ptr = new_list;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if(newnode-&gt;addr&lt;new_list-&gt;addr){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newnode-&gt;link = new_list;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new_list = newnode;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%x %x\n", new_list-&gt;name, new_list-&gt;addr, new_list-&gt;length);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while(1){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if(newnode-&gt;addr&gt;cur_ptr-&gt;addr){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if(cur_ptr-&gt;link == 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cur_ptr-&gt;link = newnode;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prev = cur_ptr;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cur_ptr = cur_ptr-&gt;link;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if(newnode-&gt;addr&lt;=cur_ptr-&gt;addr){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prev-&gt;link = newnode;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newnode-&gt;link = cur_ptr;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prev-&gt;link = newnode;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newnode-&gt;link = cur_ptr;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%x %x\n", prev-&gt;name, prev-&gt;addr, prev-&gt;length);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pointer = pointer-&gt;link;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printf("control\tsymbol\taddress\tlength\n");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printf("section\tname\n");</w:t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printf("-------------------------------\n");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while(new_list){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if(new_list-&gt;length!=0){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printf("%s\t\t%04X\t%04X\n", new_list-&gt;name, new_list-&gt;addr, new_list-&gt;length);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total_length = total_length+new_list-&gt;length;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if(new_list-&gt;length==0){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printf("\t\%s\t%04X\t\t\n", new_list-&gt;name, new_list-&gt;addr);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total_length = total_length+new_list-&gt;length;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new_list = new_list-&gt;link;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printf("-------------------------------\n");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printf("\t\ttotal length\t%X\n", total_length);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free_sorted_estab_node(&amp;new_list);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linking_loader_pass1(char *filename, ext_symbol **header, int *csaddr){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line[256];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FILE *fp = fopen(filename, "r");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cs_length;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  <w:t>int sym_addr;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index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if(fp == 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printf("file open error\n");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while(1){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if(fgets(line, sizeof(line), fp)==NULL)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symname[6];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llength[6];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aaddr[6];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if(line[0]=='H'){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strncpy(llength, line+13, 6);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sscanf(llength, "%X", &amp;cs_length);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strncpy(symname, line+1, 6);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make_estab(header, symname, *csaddr, cs_length);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while(line[0] != 'E'){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if(fgets(line, sizeof(line), fp) == NULL)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if(line[0]=='D'){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 = 1; i&lt;strlen(line)-1; i = i+12){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strncpy(symname, line+i, 6);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strncpy(aaddr, line+i+6, 6);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sscanf(aaddr, "%X", &amp;sym_addr);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%x\n", symname, sym_addr);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if(search_estab(header, symname)==NULL){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 %x %x\n", symname, sym_addr, 0);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sym_addr = *csaddr+sym_addr;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make_estab(header, symname, sym_addr, 0);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if(search_estab(header, symname)){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printf("pass1 error : external symbol duplicate!\n");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printf("cslth : %04X\n", cs_length);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*csaddr = *csaddr+cs_length;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fclose(fp);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>int linking_loader_pass2(unsigned char **memory, char *filename, ext_symbol **header, int *csaddr){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char line[256];//object file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cslth;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symbol[6], iindex[2], *ssymbol;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char Addr[6], Length[2], objcode[2];//T record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>, 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FILE *fp;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addr, len, index, i;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x, y;//memory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index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j, value;//t record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개씩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length;//t record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object code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sum, shift;//m record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memory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object code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//shift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m record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shift</w:t>
      </w:r>
      <w:r>
        <w:rPr>
          <w:rFonts w:hint="eastAsia"/>
          <w:lang w:eastAsia="ko-KR"/>
        </w:rPr>
        <w:t>해주기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ext_symbol *node;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ext_reference[10]={-1};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token[8] = {0};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Cslth[6] = {0};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addr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ext_reference[1] = *csaddr;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shift = 16;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fp = fopen(filename, "r");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if(fp==NULL){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printf("file open error!\n");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printf("ext reference address : %X\n", ext_reference[1]);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while(fgets(line, sizeof(line), fp)!= 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if(line[0]=='H'){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strncpy(Cslth, line+13, 6);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sscanf(Cslth, "%X", &amp;cslth);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printf("cslth : %04X\n", cslth);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  <w:t>printf("line1 : %s\n", line);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while(line[0]!='E'){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if(fgets(line, sizeof(line), fp)==NULL)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printf("line2 : %s\n", line);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if(line[0] == 'R'){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 = strlen(line);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line[len-1] = '\0';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 = 1; i&lt;len-1; i = i+8){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strncpy(token, line+i, 8);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strncpy(iindex, token, 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strncpy(symbol, token+2, 6);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sscanf(iindex, "%X", &amp;index);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printf("token : %s\n",token);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ssymbol = strtok(symbol, " 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printf("symbol : %s, index : %X\n", symbol, index);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node = search_estab(header, ssymbol);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printf("symbol : %s,index : %x\n", node-&gt;name, node-&gt;addr);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if(node==NULL){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printf("external symbol not in estab\n");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ext_reference[index] = node-&gt;addr;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printf("ext reference address : %X\n", ext_reference[index]);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if(line[0] == 'T'){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 = strlen(line);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line[len-1] = '\0';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strncpy(Addr, line+1, 6);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strncpy(Length, line+7, 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sscanf(Addr, "%X", &amp;addr);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sscanf(Length, "%X", &amp;length);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printf("Addr : %X, Length : %d\n", addr, length);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addr+*csaddr;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 = 0; i&lt;length;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strncpy(objcode, line+9+j, 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printf("%s", objcode);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value = convert_dec(objcode);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printf("%02X\n", value);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x = addr/16;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y = addr%16;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memory[x][y] = value;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 = j+2;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addr+1;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if(line[0] == 'M'){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strncpy(Addr, line+1, 6);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strncpy(Length, line+7, 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strncpy(iindex, line+10, 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sscanf(Addr, "%X", &amp;addr);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sscanf(Length, "%X", &amp;length);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sscanf(iindex, "%X", &amp;index);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addr = addr+ *csaddr;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if((ext_reference[index] != -1)||(ext_reference[index]==-1&amp;&amp;line[9]=='\n')){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printf("ext_reference[%d] = %X\n", index, ext_reference[index]);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if(length%2==0){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 = addr; i&lt;addr+length/2;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 = sum&lt;&lt;8;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x = i/16;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y = i%16;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 = sum+memory[x][y];</w:t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if(sum&gt;&gt;23==1){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 =sum+0xFF000000;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printf("addr : %X sum = %06X\n", addr, sum);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if(length%2==1){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 = addr; i&lt;addr+length/2+1;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 = sum&lt;&lt;8;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x = i/16;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y = i%16;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 = sum+memory[x][y];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if(sum&gt;&gt;23==1){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 = sum+0xFF000000;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printf("addr : %X sum = %06X\n", addr, sum);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printf("addr : %X sum : %06X, %d\n", addr, sum, sum);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if(line[9]=='+')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 = sum+ext_reference[index];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if(line[9] == '-')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 = sum-ext_reference[index];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if(line[9] == '\n')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 = sum+ext_reference[1];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sum = sum&amp;0xFFFFFF;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printf("addr : %X sum = %06X\n", addr, sum);</w:t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if(length%2==0){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shift = 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 = addr; i&lt;addr+length/2;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x = i/16;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y = i%16;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memory[x][y] = (sum&gt;&gt;shift)&amp;0xFF;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printf("%02X", memory[x][y]);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shift = shift-8;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if(length%2==1){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shift = 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 = addr; i&lt;addr+length/2+1;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x = i/16;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y = i%16;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memory[x][y] = (sum&gt;&gt;shift)&amp;0xFF;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>printf("%02X", memory[x][y]);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shift = shift-8;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printf("addr : %X sum = %06X\n", addr, sum);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if(ext_reference[index]==-1 &amp;&amp; line[9] != '\n'){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printf("linking loader pass2 error\n");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*csaddr = *csaddr+cslth;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fclose(fp);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store_operation(unsigned char **memory, int ta, int value){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memory[ta/16][ta%16] = value/(16*16*16*16);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memory[(ta+1)/16][(ta+1)%16] = (value%(16*16*16*16))/(16*16);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memory[(ta+2)/16][(ta+2)%16] = (value%(16*16*16*16))%(16*16);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decision_xbp(unsigned char **memory, int current_loc){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k = current_loc;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x = (k+1)/16;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y = (k+1)%16;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xbp = -1;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content = memory[x][y]/16;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if(content==0)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xbp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if(content==1)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xbp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if(content==2)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xbp = 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if(content==4)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xbp = 4;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if(content==8)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xbp = 8;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if(content==10)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xbp = 10;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if(content==12)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xbp = 12;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xbp;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get_target_addr(unsigned char **memory, int format, int pc, int reg[10]){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disp, ta, sign_flag;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xbp = decision_xbp(memory, pc);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sign_flag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if(format==4){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 = memory[(pc+3)/16][(pc+3)%16]+memory[(pc+2)/16][(pc+2)%16]*16*16+(memory[(pc+1)/16][(pc+1)%16]%16)*16*16*16*16;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if(format==3)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 = memory[(pc+2)/16][(pc+2)%16]+(memory[(pc+1)/16][(pc+1)%16]%16)*16*16;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if(((memory[(pc+1)/16][(pc+1)%16]%16)&gt;&gt;3)==0x0001)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sign_flag=1;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if(xbp == 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 = disp;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if(xbp==1)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 = disp;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if(xbp==2)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 = disp+reg[PC]+format;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if(xbp==4)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 = disp+reg[B];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if(xbp==8)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 = disp+reg[X];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if(xbp==10)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 = disp+reg[PC]+reg[X];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if(xbp==12)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 = disp+reg[B]+reg[X];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if(sign_flag==1){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 = ta+0xF000;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 = ta&amp;0x0FFFF;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printf("format : %d, sign : %d\n", format, sign_flag);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printf("xbp : %d\n", xbp);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printf("ta in function : %06X\n", ta);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ta;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bp_clear_or_set(char *input){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*token1, *token2;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flag = 0;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token1 = strtok(input, "_");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token2 = strtok(NULL, "_");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if(token2){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if(strcmp(token2, "clear")==0)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if(token2==NULL)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2;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printf("flag : %d\n", flag);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bp_set(int *bp, char *input, int *bp_count){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*token1, *token2;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addr;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token1 = strtok(input, "_");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token2 = strtok(NULL, "_");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printf("token2 : %s\n", token2);</w:t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sscanf(token2, "%X", &amp;addr);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printf("addr : %04X\n", addr);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if(*bp_count==100){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printf("full bp array\n");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bp[*bp_count]=addr;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(*bp_count)++;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printf("[ok] create breakpoint %04X\n", addr);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bp_print(int *bp, int *bp_count){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if(*bp_count&gt;0){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printf("breakpoints\n");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printf("-----------\n");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for(i = 0; i&lt;*bp_count;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printf("%04X\n", bp[i]);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if(*bp_count==0)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printf("no breakpoints set\n");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bp_clear(int *bp, int *bp_count){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for(i = 0; i&lt;*bp_count;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bp[i]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*bp_count=0;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printf("[ok] clear all breakpoints\n");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run(unsigned char **memory, int progaddr, int endaddr, int reg[10], int *bp, int *bp_count, int *first_run_flag){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opcode, ni, xbp, format;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pc;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r1, r2;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error_flag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ta, value;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jump_flag, bp_flag, pc_in_bp_flag;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break_point;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if((*first_run_flag)==0){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reg[PC] = progaddr;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reg[L] = endaddr;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(*first_run_flag)=1;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  <w:t>printf("reg[PC] : %04X, reg[L] = %04X\n", reg[PC], reg[L]);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while(reg[PC]&lt;endaddr){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 = reg[PC];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  <w:t>printf("program counter : %04X\n", pc);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ni = decision_ni(memory, pc);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opcode = decision_opcode(memory, pc, ni);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/*</w:t>
      </w:r>
      <w:r>
        <w:rPr>
          <w:lang w:eastAsia="ko-KR"/>
        </w:rPr>
        <w:tab/>
        <w:t>for(i = 0; i&lt;(*bp_count);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if(bp[i]==pc){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pc_in_bp_flag=1;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if(pc_in_bp_flag==1){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break_point = pc;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}*/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if(opcode==0xA0 || opcode==0xB4 || opcode==0xB8){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format = 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r1 = memory[(pc+1)/16][(pc+1)%16]/16;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r2 = memory[(pc+1)/16][(pc+1)%16]%16;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if(r1&lt;0 || r1&gt;9 || r1==7){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 : first register is invalid register\n");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if(r2&lt;0 || r2&gt;9 || r2==7){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 : second register is invalid register\n");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if(decision_format(memory, pc)==4)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format = 4;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if(decision_format(memory, pc)==3)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format = 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 = get_target_addr(memory, format, pc, reg);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k = ta;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//immediate addressing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if(ni==1)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value = ta;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if(ta&lt;0||ta&gt;endaddr){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 : target address range over\n");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//indirect addressing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value = memory[(ta+2)/16][(ta+2)%16]+memory[(ta+1)/16][(ta+1)%16]*16*16+memory[ta/16][ta%16]*16*16*16*16;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if(ni==2)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 = value;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switch(opcode){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//LDA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0x00 :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reg[A] = value;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//LDB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0x68 :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reg[B] = value;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//LDT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0x74 :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reg[T] = value;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//LDCH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0x50 :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reg[A] = value/(16*16*16*16);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//STA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0x0C :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store_operation(memory, ta, reg[A]);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//STX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0x10 :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store_operation(memory, ta, reg[X]);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//STL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0x14 :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store_operation(memory, ta, reg[L]);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//STCH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0x54 :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memory[ta/16][ta%16] = reg[0]%256;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//J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0x3C :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printf("%02X%02X%02X\n", memory[k/16][k%16], memory[(k+1)/16][(k+1)%16], memory[(k+2)/16][(k+2)%16]);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reg[PC] = ta;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jump_flag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//JSUB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0x48 :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reg[L] = reg[PC] + format;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reg[PC] = ta;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jump_flag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//JLT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0x38 :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if(reg[SW]==2){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 : condition doesn't set\n");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if(reg[SW]==-1){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reg[PC] = ta;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jump_flag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//JEQ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0x30 :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if(reg[SW]==2){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printf("error : condition doesn't set\n");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if(reg[SW]==0){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reg[PC] = ta;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jump_flag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//RSUB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0x4C :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reg[PC] = reg[L];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jump_flag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//COMP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0x28 :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if(reg[A]&gt;value)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reg[SW]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if(reg[A] == value)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reg[SW]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reg[SW] = -1;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printf("reg[A] = %04X\n", reg[A]);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printf("%04X\n", value);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printf("%04X\n", ta);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//COMPR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0xA0 :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if(reg[r1]&gt;reg[r2])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reg[SW]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if(reg[r1]==reg[r2])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reg[SW]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reg[SW] = -1;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//CLEAR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0xB4 :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reg[r1]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//TIXR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0xB8 :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reg[X] = reg[X]+1;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if(reg[X]&gt;reg[r1])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reg[SW]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if(reg[X]==reg[r1])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reg[SW]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reg[SW] = -1;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//TD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0xE0 :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reg[SW] = -1;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//RD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case 0xD8 :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reg[A]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//WD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/*</w:t>
      </w:r>
      <w:r>
        <w:rPr>
          <w:lang w:eastAsia="ko-KR"/>
        </w:rPr>
        <w:tab/>
      </w:r>
      <w:r>
        <w:rPr>
          <w:lang w:eastAsia="ko-KR"/>
        </w:rPr>
        <w:tab/>
        <w:t xml:space="preserve">case 0xDC :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reg[X] = reg[T];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break;*/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if(jump_flag==0)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reg[PC] = reg[PC]+format;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jump_flag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value = 0;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for(i = 0; i&lt;(*bp_count);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if(reg[PC]==bp[i]){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pc_in_bp_flag=1;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if(pc_in_bp_flag==1){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bp_flag=1;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break_point = reg[PC];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if(bp_flag==1)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  <w:t>printf("pc : %04X\n", pc);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  <w:t>printf("reg pc : %04X\n", reg[PC]);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  <w:t>printf("opcode : %02X\n", opcode);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  <w:t>printf("reg L : %04X\n", reg[L]);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  <w:t>printf("reg SW : %04X\n", reg[SW]);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/*</w:t>
      </w:r>
      <w:r>
        <w:rPr>
          <w:lang w:eastAsia="ko-KR"/>
        </w:rPr>
        <w:tab/>
      </w:r>
      <w:r>
        <w:rPr>
          <w:lang w:eastAsia="ko-KR"/>
        </w:rPr>
        <w:tab/>
        <w:t>printf("target address : %04X\n", ta);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printf("A : %06X X : %06X\n", reg[A], reg[X]);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printf("L : %06X PC: %06X\n", reg[L], reg[PC]);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printf("B : %06X S : %06X\n", reg[B], reg[S]);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printf("T : %06X\n", reg[T]);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printf("SW : %06X\n\n", reg[SW]);*/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  <w:t>printf("end program\n");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  <w:t>if(pc==0x5036)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printf("A : %06X X : %06X\n", reg[A], reg[X]);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printf("L : %06X PC: %06X\n", reg[L], reg[PC]);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printf("B : %06X S : %06X\n", reg[B], reg[S]);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printf("T : %06X\n", reg[T]);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if(bp_flag==1){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printf("Stop at checkpoint[%04X]\n", break_point);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bp_flag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if(bp_flag==0)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printf("End program\n");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error_flag;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decision_opcode(unsigned char **memory, int current_loc, int ni){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result;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result = memory[current_loc/16][current_loc%16]-ni;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decision_format(unsigned char **memory, int current_loc){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if((memory[(current_loc+1)/16][(current_loc+1)%16]/16)%2==1)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4;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decision_ni(unsigned char **memory, int current_loc){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k = current_loc;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ni = -1;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//n = 0, i = 0, sic machine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if(memory[k/16][k%16]%4==0){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ni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//n = 0, i = 1, immediate addressing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if(memory[k/16][k%16]%4==1){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ni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//n = 1, i = 0, idirect addressing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if(memory[k/16][k%16]%4==2){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ni = 2;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//n = 1, i = 1, simple addressing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else if(memory[k/16][k%16]%4==3){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ni = 3;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return ni;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//free memory array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free_memory_array(unsigned char **memory){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for(i = 0; i&lt;65536; i++)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free(memory[i]);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free(memory);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 xml:space="preserve">//free history linked list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free_history_node(history **head){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history *tmp;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while(*head){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tmp = *head;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*head = (*head)-&gt;link;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free(tmp);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 xml:space="preserve">//free hash table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free_hash_node(hash **head){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hash *tmp;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for(i = 0; i&lt;20;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while(*head){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head[i];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head[i] = head[i]-&gt;link;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free(tmp);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free_symbol_node(symbol **head){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symbol *tmp;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for(i = 0; i&lt;26;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while(*head){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head[i];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head[i] = head[i]-&gt;link;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free(tmp);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void free_ext_symbol_node(ext_symbol **head){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i;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ext_symbol *tmp;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for(i = 0; i&lt;20;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while(head[i]){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head[i];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head[i] = head[i]-&gt;link;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free(tmp);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 xml:space="preserve">//main for program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int main(void){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*input;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*std_input, *std_input2, *std_input3, *std_input4, *std_input5;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*aa, *bb;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//load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해줄</w:t>
      </w:r>
      <w:r>
        <w:rPr>
          <w:rFonts w:hint="eastAsia"/>
          <w:lang w:eastAsia="ko-KR"/>
        </w:rPr>
        <w:t xml:space="preserve"> obj file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char *objname[3], *ttemp;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len, result, i, dump_start;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  <w:t>//std_input2's length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len2;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kkk;//linking loader pass1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flag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history *head;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history *tmp;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unsigned char **memory;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FILE *fp1;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bp[100] = {0};//break point</w:t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symbol *symbol_head[26];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hash *hash_head[20];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hash *temp;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//estab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head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ext_symbol *ext_symbol_header[20];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symbol_flag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length=0;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base_address = -1;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object_code_len[100]={0};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reg[10] = {0, 0, 0, 0, 0, 0, 0, 0, 0, 2};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//program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progaddr = 0;</w:t>
      </w:r>
    </w:p>
    <w:p w:rsidR="00517161" w:rsidRDefault="00517161" w:rsidP="005171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//control section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시작주소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csaddr;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endaddr;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bp_clear_flag, first_run_flag;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int bp_count;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fp1 = fopen("opcode.txt", "r");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head = (history*)malloc(sizeof(history));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head-&gt;link = NULL;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head-&gt;index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bp_count=0;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dump_start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first_run_flag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for(i = 0; i&lt;20;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hash_head[i] = NULL;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ext_symbol_header[i] = NULL;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for(i = 0; i&lt;26;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symbol_head[i] = NULL;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hashtable_made(hash_head, fp1);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memory = (unsigned char**)calloc(65536, sizeof(unsigned char*));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  <w:t>for(i = 0; i&lt;65536; i++)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memory[i] = (unsigned char*)calloc(16, sizeof(unsigned char));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while(1){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printf("sicsim&gt;");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input = (char*)malloc(sizeof(char)*100);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fgets(input, sizeof(char)*100, stdin);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len = strlen(input);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csaddr = progaddr;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std_input = (char*)malloc(sizeof(char)*101);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revise_input(input, std_input);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len2 = strlen(std_input);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std_input2 = (char*)malloc(sizeof(char)*len2);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std_input3 = (char*)malloc(sizeof(char)*len2);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std_input4 = (char*)malloc(sizeof(char)*len2);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std_input5 = (char*)malloc(sizeof(char)*len2);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strcpy(std_input2, std_input);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  <w:t>printf("std_input : %s\n", std_input2);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strcpy(std_input3, std_input);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strcpy(std_input4, std_input);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strcpy(std_input5, std_input);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  <w:t>printf("input : %s\n", std_input4);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result = mode(std_input);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aa = strtok(std_input3, "_");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bb = strtok(NULL, "");//file name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  <w:t>printf("%s %s\n", aa, bb);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 help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  <w:t>ttemp = strtok(std_input4, "_");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  <w:t>objname1 = strtok(NULL, "_");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  <w:t>objname2 = strtok(NULL, "_");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  <w:t>objname3 = strtok(NULL, "");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(result == 1)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print_help();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 directory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2)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print_directory();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//quit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3)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free(std_input);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free(std_input2);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free_hash_node(hash_head);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free_symbol_node(symbol_head);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free_history_node(&amp;head);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free_memory_array(memory);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if(remove("intermediate.txt")==-1)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printf("file remove error!\n");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 history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4)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print_history(head);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 dump 1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5)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print_dump1(memory, &amp;dump_start);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 dump 2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6 &amp;&amp; !print_dump2(memory, std_input2, &amp;dump_start))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 dump3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7 &amp;&amp; !print_dump3(memory, std_input2, &amp;dump_start))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//edit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8 &amp;&amp; !edit(memory, std_input2))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//fill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9 &amp;&amp; !fill(memory, std_input2))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//reset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10)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reset(memory);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//opcode mnemonic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11&amp;&amp;search_opcode_mnemonic(hash_head, std_input2)&lt;0)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//opcodelist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12) 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opcodelist_print(hash_head);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if(result == 13){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type_filename(bb);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if(result==14){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if(symbol_flag==1)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print_symbol_table(symbol_head);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printf("because of assemble error, we can't make symbol_table\n");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if(result==15 &amp;&amp; !pass1(bb, &amp;length, &amp;base_address, symbol_head, hash_head, object_code_len)){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if(!pass2(bb, &amp;length, &amp;base_address, symbol_head, hash_head, object_code_len)){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symbol_flag = 1;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}//</w:t>
      </w:r>
      <w:r>
        <w:rPr>
          <w:lang w:eastAsia="ko-KR"/>
        </w:rPr>
        <w:tab/>
        <w:t>aa = strtok(std_input2, "_");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bb = strtok(NULL, "");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printf("%s %s\n", aa, bb);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ab/>
      </w:r>
      <w:r>
        <w:rPr>
          <w:lang w:eastAsia="ko-KR"/>
        </w:rPr>
        <w:tab/>
        <w:t xml:space="preserve">pass1(bb,&amp;length, &amp;base_flag, symbol_head, hash_head);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if(result == 16){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save_progaddr(std_input2, &amp;progaddr);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csaddr = progaddr;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if(result == 17){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if(objname1 &amp;&amp; !objname2 &amp;&amp; !objname3 &amp;&amp; !linking_loader_pass1(objname1, ext_symbol_header, &amp;csaddr)){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ttemp = strtok(std_input4, "_");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objname[0] = strtok(NULL, "_");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objname[1] = strtok(NULL, "_");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objname[2] = strtok(NULL, "_");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kkk = 1;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 = 0; i&lt;3;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printf("object name : %s\n", objname[i]);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if(objname[i]){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if(!linking_loader_pass1(objname[i], ext_symbol_header, &amp;csaddr)){ 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kkk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csaddr = progaddr;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printf("csaddr : %04X\n", csaddr);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if(kkk == 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for(i = 0; i&lt;3; i++){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if(objname[i]){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if(!linking_loader_pass2(memory, objname[i], ext_symbol_header, &amp;csaddr)){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kkk = 0;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else if(objname1 &amp;&amp; objname2 &amp;&amp; !objname3 &amp;&amp; !linking_loader_pass1(objname1, ext_symbol_header, &amp;csaddr)&amp;&amp; !linking_loader_pass1(objname1, 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if(kkk == 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print_estab(ext_symbol_header);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printf("loading good\n");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endaddr = csaddr;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>//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printf("endaddr : %04X\n", endaddr);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free_ext_symbol_node(ext_symbol_header);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if(result==18&amp;&amp;!run(memory, progaddr, endaddr, reg, bp, &amp;bp_count, &amp;first_run_flag)){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printf("good\n");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if(result==19){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bp_clear_flag = bp_clear_or_set(std_input2);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if(bp_clear_flag==0){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printf("bp clear\n");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bp_clear(bp, &amp;bp_count);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if(bp_clear_flag==1){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printf("bp set\n");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bp_set(bp, std_input5, &amp;bp_count);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if(bp_clear_flag==2){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bp_print(bp, &amp;bp_count);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printf("bp print\n");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//wrong command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if(result ==0)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printf("wrong command!\n");</w:t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</w:r>
    </w:p>
    <w:p w:rsidR="00517161" w:rsidRDefault="00517161" w:rsidP="00517161">
      <w:pPr>
        <w:rPr>
          <w:lang w:eastAsia="ko-KR"/>
        </w:rPr>
      </w:pPr>
    </w:p>
    <w:p w:rsidR="00517161" w:rsidRDefault="00517161" w:rsidP="00517161">
      <w:pPr>
        <w:rPr>
          <w:lang w:eastAsia="ko-KR"/>
        </w:rPr>
      </w:pPr>
      <w:r>
        <w:rPr>
          <w:lang w:eastAsia="ko-KR"/>
        </w:rPr>
        <w:tab/>
        <w:t>}</w:t>
      </w:r>
    </w:p>
    <w:p w:rsidR="006070F7" w:rsidRDefault="00517161" w:rsidP="00517161">
      <w:pPr>
        <w:rPr>
          <w:lang w:eastAsia="ko-KR"/>
        </w:rPr>
      </w:pPr>
      <w:r>
        <w:rPr>
          <w:lang w:eastAsia="ko-KR"/>
        </w:rPr>
        <w:t>}</w:t>
      </w:r>
      <w:bookmarkStart w:id="69" w:name="_GoBack"/>
      <w:bookmarkEnd w:id="69"/>
    </w:p>
    <w:p w:rsidR="00E21195" w:rsidRPr="00B4235D" w:rsidRDefault="00E21195" w:rsidP="006070F7">
      <w:pPr>
        <w:rPr>
          <w:lang w:eastAsia="ko-KR"/>
        </w:rPr>
      </w:pPr>
    </w:p>
    <w:sectPr w:rsidR="00E21195" w:rsidRPr="00B4235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951" w:rsidRDefault="001D2951">
      <w:r>
        <w:separator/>
      </w:r>
    </w:p>
  </w:endnote>
  <w:endnote w:type="continuationSeparator" w:id="0">
    <w:p w:rsidR="001D2951" w:rsidRDefault="001D2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F04" w:rsidRDefault="003F6F04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F6F04" w:rsidRDefault="003F6F04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F04" w:rsidRDefault="003F6F04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17161">
      <w:rPr>
        <w:rStyle w:val="a9"/>
        <w:noProof/>
      </w:rPr>
      <w:t>66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3F6F04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3F6F04" w:rsidRDefault="003F6F04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3F6F04" w:rsidRPr="00CE7811" w:rsidRDefault="003F6F04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3F6F04" w:rsidRDefault="003F6F04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951" w:rsidRDefault="001D2951">
      <w:r>
        <w:separator/>
      </w:r>
    </w:p>
  </w:footnote>
  <w:footnote w:type="continuationSeparator" w:id="0">
    <w:p w:rsidR="001D2951" w:rsidRDefault="001D2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F04" w:rsidRDefault="003F6F04">
    <w:pPr>
      <w:pStyle w:val="a7"/>
      <w:jc w:val="right"/>
      <w:rPr>
        <w:lang w:eastAsia="ko-KR"/>
      </w:rPr>
    </w:pPr>
  </w:p>
  <w:p w:rsidR="003F6F04" w:rsidRDefault="003F6F04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3F6F04" w:rsidRDefault="003F6F04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F04" w:rsidRDefault="003F6F04">
    <w:pPr>
      <w:pStyle w:val="a7"/>
      <w:rPr>
        <w:lang w:eastAsia="ko-KR"/>
      </w:rPr>
    </w:pPr>
  </w:p>
  <w:p w:rsidR="003F6F04" w:rsidRDefault="003F6F04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E5441"/>
    <w:rsid w:val="00121BC8"/>
    <w:rsid w:val="00150ABF"/>
    <w:rsid w:val="001601D8"/>
    <w:rsid w:val="00163672"/>
    <w:rsid w:val="00182114"/>
    <w:rsid w:val="001A0B97"/>
    <w:rsid w:val="001B3FD9"/>
    <w:rsid w:val="001B413C"/>
    <w:rsid w:val="001B7233"/>
    <w:rsid w:val="001D2951"/>
    <w:rsid w:val="002155AD"/>
    <w:rsid w:val="00236548"/>
    <w:rsid w:val="00246BC2"/>
    <w:rsid w:val="00253111"/>
    <w:rsid w:val="00264910"/>
    <w:rsid w:val="00277C89"/>
    <w:rsid w:val="00283FAB"/>
    <w:rsid w:val="00290642"/>
    <w:rsid w:val="002B42A9"/>
    <w:rsid w:val="002B5D90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B47A8"/>
    <w:rsid w:val="003C0BF8"/>
    <w:rsid w:val="003E4497"/>
    <w:rsid w:val="003F305A"/>
    <w:rsid w:val="003F6F04"/>
    <w:rsid w:val="00400A81"/>
    <w:rsid w:val="004115D5"/>
    <w:rsid w:val="00413BD2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17161"/>
    <w:rsid w:val="00525BB2"/>
    <w:rsid w:val="00530B24"/>
    <w:rsid w:val="00531998"/>
    <w:rsid w:val="00542201"/>
    <w:rsid w:val="0056352C"/>
    <w:rsid w:val="00564BC4"/>
    <w:rsid w:val="00581A76"/>
    <w:rsid w:val="00586326"/>
    <w:rsid w:val="00593B35"/>
    <w:rsid w:val="005A1AEE"/>
    <w:rsid w:val="006070F7"/>
    <w:rsid w:val="0061378A"/>
    <w:rsid w:val="0063507C"/>
    <w:rsid w:val="006623F8"/>
    <w:rsid w:val="0067308A"/>
    <w:rsid w:val="006A296E"/>
    <w:rsid w:val="006F1095"/>
    <w:rsid w:val="006F12D5"/>
    <w:rsid w:val="006F2618"/>
    <w:rsid w:val="0070231E"/>
    <w:rsid w:val="00720BC0"/>
    <w:rsid w:val="00721E65"/>
    <w:rsid w:val="00733950"/>
    <w:rsid w:val="00760CD1"/>
    <w:rsid w:val="00797E2D"/>
    <w:rsid w:val="007F0CA7"/>
    <w:rsid w:val="007F59D0"/>
    <w:rsid w:val="00805A41"/>
    <w:rsid w:val="00824BD2"/>
    <w:rsid w:val="008835BE"/>
    <w:rsid w:val="008E4D04"/>
    <w:rsid w:val="0091386F"/>
    <w:rsid w:val="00926EDC"/>
    <w:rsid w:val="00942D6F"/>
    <w:rsid w:val="009539C3"/>
    <w:rsid w:val="00965691"/>
    <w:rsid w:val="009822C9"/>
    <w:rsid w:val="009C134E"/>
    <w:rsid w:val="009C70C8"/>
    <w:rsid w:val="00A362D7"/>
    <w:rsid w:val="00A42235"/>
    <w:rsid w:val="00A42703"/>
    <w:rsid w:val="00AC026B"/>
    <w:rsid w:val="00AC4D79"/>
    <w:rsid w:val="00AC6DFC"/>
    <w:rsid w:val="00AF24CC"/>
    <w:rsid w:val="00B028C1"/>
    <w:rsid w:val="00B10B18"/>
    <w:rsid w:val="00B404A5"/>
    <w:rsid w:val="00B4235D"/>
    <w:rsid w:val="00B75C71"/>
    <w:rsid w:val="00B86235"/>
    <w:rsid w:val="00BB1898"/>
    <w:rsid w:val="00BB3710"/>
    <w:rsid w:val="00BB4322"/>
    <w:rsid w:val="00BB4E04"/>
    <w:rsid w:val="00C07D7F"/>
    <w:rsid w:val="00C1516C"/>
    <w:rsid w:val="00C429A4"/>
    <w:rsid w:val="00C47BEE"/>
    <w:rsid w:val="00C724DA"/>
    <w:rsid w:val="00C9094E"/>
    <w:rsid w:val="00C92F05"/>
    <w:rsid w:val="00CA0D86"/>
    <w:rsid w:val="00CB6B9C"/>
    <w:rsid w:val="00CC6175"/>
    <w:rsid w:val="00CE7811"/>
    <w:rsid w:val="00CF0711"/>
    <w:rsid w:val="00D41D04"/>
    <w:rsid w:val="00D6201D"/>
    <w:rsid w:val="00D6407C"/>
    <w:rsid w:val="00D670FF"/>
    <w:rsid w:val="00D945C6"/>
    <w:rsid w:val="00DB00F4"/>
    <w:rsid w:val="00DD7B9C"/>
    <w:rsid w:val="00DF52BE"/>
    <w:rsid w:val="00E01913"/>
    <w:rsid w:val="00E10AC7"/>
    <w:rsid w:val="00E21195"/>
    <w:rsid w:val="00E51306"/>
    <w:rsid w:val="00E811B4"/>
    <w:rsid w:val="00EC1AE0"/>
    <w:rsid w:val="00EC7847"/>
    <w:rsid w:val="00EF2E51"/>
    <w:rsid w:val="00EF31E0"/>
    <w:rsid w:val="00F7599E"/>
    <w:rsid w:val="00F821A5"/>
    <w:rsid w:val="00F95E11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F434E5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9268F-1DE4-4D81-BBB3-DCED7DA63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100</TotalTime>
  <Pages>1</Pages>
  <Words>12571</Words>
  <Characters>71661</Characters>
  <Application>Microsoft Office Word</Application>
  <DocSecurity>0</DocSecurity>
  <Lines>597</Lines>
  <Paragraphs>168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84064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임 준묵</cp:lastModifiedBy>
  <cp:revision>14</cp:revision>
  <cp:lastPrinted>2006-03-03T07:52:00Z</cp:lastPrinted>
  <dcterms:created xsi:type="dcterms:W3CDTF">2018-03-13T05:46:00Z</dcterms:created>
  <dcterms:modified xsi:type="dcterms:W3CDTF">2019-05-06T12:46:00Z</dcterms:modified>
</cp:coreProperties>
</file>